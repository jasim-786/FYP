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6A910" w14:textId="17BBCA01" w:rsidR="00663046" w:rsidRDefault="004A2E6B" w:rsidP="00663046">
      <w:pPr>
        <w:ind w:left="2" w:hanging="4"/>
        <w:jc w:val="center"/>
        <w:rPr>
          <w:sz w:val="40"/>
          <w:szCs w:val="40"/>
        </w:rPr>
      </w:pPr>
      <w:r>
        <w:rPr>
          <w:b/>
          <w:sz w:val="40"/>
          <w:szCs w:val="40"/>
        </w:rPr>
        <w:t xml:space="preserve">  Wheat Rust Guard</w:t>
      </w:r>
      <w:r w:rsidR="00663046">
        <w:rPr>
          <w:sz w:val="40"/>
          <w:szCs w:val="40"/>
        </w:rPr>
        <w:t xml:space="preserve">     </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4A2E6B">
        <w:trPr>
          <w:trHeight w:val="4266"/>
        </w:trPr>
        <w:tc>
          <w:tcPr>
            <w:tcW w:w="9000" w:type="dxa"/>
            <w:vAlign w:val="center"/>
          </w:tcPr>
          <w:p w14:paraId="02FBFA22" w14:textId="77777777" w:rsidR="00663046" w:rsidRDefault="00663046" w:rsidP="004A2E6B">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4E20A2D2" w:rsidR="00663046" w:rsidRDefault="004A2E6B" w:rsidP="00663046">
      <w:pPr>
        <w:ind w:left="1" w:hanging="3"/>
        <w:jc w:val="center"/>
        <w:rPr>
          <w:sz w:val="32"/>
          <w:szCs w:val="32"/>
        </w:rPr>
      </w:pPr>
      <w:r>
        <w:rPr>
          <w:b/>
          <w:sz w:val="32"/>
          <w:szCs w:val="32"/>
        </w:rPr>
        <w:t>Jasim Sagheer</w:t>
      </w:r>
    </w:p>
    <w:p w14:paraId="6B3BAAAB" w14:textId="0CC17121" w:rsidR="00663046" w:rsidRDefault="004A2E6B" w:rsidP="00663046">
      <w:pPr>
        <w:ind w:hanging="2"/>
        <w:jc w:val="center"/>
      </w:pPr>
      <w:r>
        <w:rPr>
          <w:b/>
        </w:rPr>
        <w:t>32676</w:t>
      </w:r>
    </w:p>
    <w:p w14:paraId="6B0F646B" w14:textId="038C8D4F" w:rsidR="00663046" w:rsidRDefault="004A2E6B" w:rsidP="00663046">
      <w:pPr>
        <w:ind w:left="1" w:hanging="3"/>
        <w:jc w:val="center"/>
        <w:rPr>
          <w:sz w:val="32"/>
          <w:szCs w:val="32"/>
        </w:rPr>
      </w:pPr>
      <w:r>
        <w:rPr>
          <w:b/>
          <w:sz w:val="32"/>
          <w:szCs w:val="32"/>
        </w:rPr>
        <w:t>Haider Ali Sammar</w:t>
      </w:r>
    </w:p>
    <w:p w14:paraId="488C5847" w14:textId="782E89B8" w:rsidR="00663046" w:rsidRDefault="004A2E6B" w:rsidP="00663046">
      <w:pPr>
        <w:ind w:hanging="2"/>
        <w:jc w:val="center"/>
      </w:pPr>
      <w:r>
        <w:rPr>
          <w:b/>
        </w:rPr>
        <w:t>38192</w:t>
      </w:r>
    </w:p>
    <w:p w14:paraId="4B237BED" w14:textId="40732381" w:rsidR="00663046" w:rsidRDefault="004A2E6B" w:rsidP="00663046">
      <w:pPr>
        <w:ind w:left="1" w:hanging="3"/>
        <w:jc w:val="center"/>
        <w:rPr>
          <w:sz w:val="32"/>
          <w:szCs w:val="32"/>
        </w:rPr>
      </w:pPr>
      <w:r>
        <w:rPr>
          <w:b/>
          <w:sz w:val="32"/>
          <w:szCs w:val="32"/>
        </w:rPr>
        <w:t>Naqi Turab-Ul-Hassnain</w:t>
      </w:r>
    </w:p>
    <w:p w14:paraId="2B560EA9" w14:textId="1CB35BF3" w:rsidR="00663046" w:rsidRDefault="004A2E6B" w:rsidP="00663046">
      <w:pPr>
        <w:ind w:hanging="2"/>
        <w:jc w:val="center"/>
      </w:pPr>
      <w:r>
        <w:rPr>
          <w:b/>
        </w:rPr>
        <w:t>36520</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4CB376FE" w:rsidR="00663046" w:rsidRDefault="004A2E6B" w:rsidP="00663046">
      <w:pPr>
        <w:ind w:left="1" w:hanging="3"/>
        <w:jc w:val="center"/>
        <w:rPr>
          <w:sz w:val="32"/>
          <w:szCs w:val="32"/>
        </w:rPr>
      </w:pPr>
      <w:r>
        <w:rPr>
          <w:b/>
          <w:sz w:val="32"/>
          <w:szCs w:val="32"/>
        </w:rPr>
        <w:t>Mr. Zeeshan Ali</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5C8DF631" w:rsidR="00663046" w:rsidRPr="004A2E6B" w:rsidRDefault="004A2E6B" w:rsidP="004A2E6B">
      <w:pPr>
        <w:ind w:left="2" w:hanging="4"/>
        <w:jc w:val="center"/>
        <w:rPr>
          <w:b/>
          <w:sz w:val="36"/>
          <w:szCs w:val="36"/>
        </w:rPr>
      </w:pPr>
      <w:r>
        <w:rPr>
          <w:b/>
          <w:sz w:val="36"/>
          <w:szCs w:val="36"/>
        </w:rPr>
        <w:t>Spring/Fall 2024</w:t>
      </w:r>
      <w:r w:rsidR="008201D3">
        <w:rPr>
          <w:b/>
          <w:sz w:val="36"/>
          <w:szCs w:val="36"/>
        </w:rPr>
        <w:t>-2025</w:t>
      </w:r>
      <w:r w:rsidR="00663046">
        <w:rPr>
          <w:b/>
          <w:sz w:val="36"/>
          <w:szCs w:val="36"/>
        </w:rPr>
        <w:t xml:space="preserve"> </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00EB4DE0" w:rsidR="00663046" w:rsidRDefault="004A2E6B" w:rsidP="00663046">
      <w:pPr>
        <w:ind w:hanging="2"/>
        <w:jc w:val="center"/>
      </w:pPr>
      <w:r>
        <w:t>Date: [To Be Announced</w:t>
      </w:r>
      <w:r w:rsidR="00663046">
        <w:t>]</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0EF7FAB8" w:rsidR="00663046" w:rsidRDefault="00663046" w:rsidP="00663046">
      <w:pPr>
        <w:spacing w:line="360" w:lineRule="auto"/>
        <w:ind w:hanging="2"/>
        <w:jc w:val="both"/>
      </w:pPr>
      <w:r>
        <w:t xml:space="preserve">This is to certify that we have read the report submitted by </w:t>
      </w:r>
      <w:r w:rsidR="004A2E6B">
        <w:rPr>
          <w:b/>
          <w:i/>
        </w:rPr>
        <w:t xml:space="preserve">Jasim Sagheer (32676), Haider Ali Sammar (38192), Naqi Turab-Ul-Hassnain (36520), </w:t>
      </w:r>
      <w:r>
        <w:t>for the partial fulfillment of the requirements for the degree of the Bachelors of S</w:t>
      </w:r>
      <w:r w:rsidR="008201D3">
        <w:t>cience in Computer Science (BSCS</w:t>
      </w:r>
      <w:r>
        <w:t>). It is our judgment that this report is of sufficient standard to warrant its acceptance by Riphah International University, Islamabad for the degree of Bachelors of S</w:t>
      </w:r>
      <w:r w:rsidR="008201D3">
        <w:t>cience in Computer Science (BSCS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4A2E6B">
        <w:tc>
          <w:tcPr>
            <w:tcW w:w="356" w:type="dxa"/>
          </w:tcPr>
          <w:p w14:paraId="24351A1C" w14:textId="77777777" w:rsidR="00663046" w:rsidRDefault="00663046" w:rsidP="004A2E6B">
            <w:pPr>
              <w:ind w:left="1" w:hanging="3"/>
              <w:jc w:val="both"/>
              <w:rPr>
                <w:sz w:val="28"/>
                <w:szCs w:val="28"/>
              </w:rPr>
            </w:pPr>
            <w:r>
              <w:rPr>
                <w:b/>
                <w:sz w:val="28"/>
                <w:szCs w:val="28"/>
              </w:rPr>
              <w:t>1</w:t>
            </w:r>
          </w:p>
        </w:tc>
        <w:tc>
          <w:tcPr>
            <w:tcW w:w="3892" w:type="dxa"/>
          </w:tcPr>
          <w:p w14:paraId="24377D30" w14:textId="77777777" w:rsidR="00663046" w:rsidRDefault="00663046" w:rsidP="004A2E6B">
            <w:pPr>
              <w:ind w:hanging="2"/>
            </w:pPr>
          </w:p>
          <w:p w14:paraId="7FCA6C2E" w14:textId="77777777" w:rsidR="00663046" w:rsidRDefault="00663046" w:rsidP="004A2E6B">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7BCE3768" w:rsidR="00663046" w:rsidRDefault="004A2E6B" w:rsidP="004A2E6B">
            <w:pPr>
              <w:ind w:hanging="2"/>
            </w:pPr>
            <w:r>
              <w:t xml:space="preserve"> Mr. Zeeshan Ali</w:t>
            </w:r>
          </w:p>
          <w:p w14:paraId="41E69794" w14:textId="77777777" w:rsidR="00663046" w:rsidRDefault="00663046" w:rsidP="004A2E6B">
            <w:pPr>
              <w:ind w:hanging="2"/>
            </w:pPr>
            <w:r>
              <w:t xml:space="preserve"> (Supervisor)</w:t>
            </w:r>
          </w:p>
          <w:p w14:paraId="4651E2D4" w14:textId="77777777" w:rsidR="00663046" w:rsidRDefault="00663046" w:rsidP="004A2E6B">
            <w:pPr>
              <w:ind w:left="1" w:hanging="3"/>
              <w:jc w:val="both"/>
              <w:rPr>
                <w:sz w:val="28"/>
                <w:szCs w:val="28"/>
              </w:rPr>
            </w:pPr>
          </w:p>
          <w:p w14:paraId="4E77C598" w14:textId="77777777" w:rsidR="00663046" w:rsidRDefault="00663046" w:rsidP="004A2E6B">
            <w:pPr>
              <w:ind w:left="1" w:hanging="3"/>
              <w:jc w:val="both"/>
              <w:rPr>
                <w:sz w:val="28"/>
                <w:szCs w:val="28"/>
              </w:rPr>
            </w:pPr>
          </w:p>
          <w:p w14:paraId="63E4253E" w14:textId="77777777" w:rsidR="00663046" w:rsidRDefault="00663046" w:rsidP="004A2E6B">
            <w:pPr>
              <w:ind w:left="1" w:hanging="3"/>
              <w:jc w:val="both"/>
              <w:rPr>
                <w:sz w:val="28"/>
                <w:szCs w:val="28"/>
              </w:rPr>
            </w:pPr>
          </w:p>
        </w:tc>
      </w:tr>
      <w:tr w:rsidR="00663046" w14:paraId="41B559D9" w14:textId="77777777" w:rsidTr="004A2E6B">
        <w:tc>
          <w:tcPr>
            <w:tcW w:w="356" w:type="dxa"/>
          </w:tcPr>
          <w:p w14:paraId="381D3259" w14:textId="77777777" w:rsidR="00663046" w:rsidRDefault="00663046" w:rsidP="004A2E6B">
            <w:pPr>
              <w:ind w:left="1" w:hanging="3"/>
              <w:jc w:val="both"/>
              <w:rPr>
                <w:sz w:val="28"/>
                <w:szCs w:val="28"/>
              </w:rPr>
            </w:pPr>
          </w:p>
        </w:tc>
        <w:tc>
          <w:tcPr>
            <w:tcW w:w="3892" w:type="dxa"/>
          </w:tcPr>
          <w:p w14:paraId="53215B38" w14:textId="77777777" w:rsidR="00663046" w:rsidRDefault="00663046" w:rsidP="004A2E6B">
            <w:pPr>
              <w:ind w:left="1" w:hanging="3"/>
              <w:jc w:val="both"/>
              <w:rPr>
                <w:sz w:val="28"/>
                <w:szCs w:val="28"/>
              </w:rPr>
            </w:pPr>
          </w:p>
        </w:tc>
      </w:tr>
      <w:tr w:rsidR="00663046" w14:paraId="55DAAAD1" w14:textId="77777777" w:rsidTr="004A2E6B">
        <w:tc>
          <w:tcPr>
            <w:tcW w:w="356" w:type="dxa"/>
          </w:tcPr>
          <w:p w14:paraId="65449FE3" w14:textId="77777777" w:rsidR="00663046" w:rsidRDefault="00663046" w:rsidP="004A2E6B">
            <w:pPr>
              <w:ind w:left="1" w:hanging="3"/>
              <w:jc w:val="both"/>
              <w:rPr>
                <w:sz w:val="28"/>
                <w:szCs w:val="28"/>
              </w:rPr>
            </w:pPr>
            <w:r>
              <w:rPr>
                <w:b/>
                <w:sz w:val="28"/>
                <w:szCs w:val="28"/>
              </w:rPr>
              <w:t>2</w:t>
            </w:r>
          </w:p>
        </w:tc>
        <w:tc>
          <w:tcPr>
            <w:tcW w:w="3892" w:type="dxa"/>
          </w:tcPr>
          <w:p w14:paraId="14B6C14D" w14:textId="77777777" w:rsidR="00663046" w:rsidRDefault="00663046" w:rsidP="004A2E6B">
            <w:pPr>
              <w:ind w:hanging="2"/>
              <w:jc w:val="center"/>
            </w:pPr>
          </w:p>
          <w:p w14:paraId="422267C9" w14:textId="77777777" w:rsidR="00663046" w:rsidRDefault="00663046" w:rsidP="004A2E6B">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01E809C9" w:rsidR="00663046" w:rsidRDefault="004A2E6B" w:rsidP="004A2E6B">
            <w:pPr>
              <w:ind w:hanging="2"/>
            </w:pPr>
            <w:r>
              <w:t>Mr. Musharraf</w:t>
            </w:r>
          </w:p>
          <w:p w14:paraId="075718B5" w14:textId="4FE07DAC" w:rsidR="00663046" w:rsidRDefault="00663046" w:rsidP="004A2E6B">
            <w:pPr>
              <w:ind w:hanging="2"/>
            </w:pPr>
            <w:r>
              <w:t>(Head of</w:t>
            </w:r>
            <w:r w:rsidR="004A2E6B">
              <w:t xml:space="preserve"> Department</w:t>
            </w:r>
            <w:r>
              <w:t>)</w:t>
            </w:r>
          </w:p>
          <w:p w14:paraId="335B9BF1" w14:textId="77777777" w:rsidR="00663046" w:rsidRDefault="00663046" w:rsidP="004A2E6B">
            <w:pPr>
              <w:ind w:hanging="2"/>
            </w:pPr>
          </w:p>
          <w:p w14:paraId="5C7A2B44" w14:textId="77777777" w:rsidR="00663046" w:rsidRDefault="00663046" w:rsidP="004A2E6B">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55B39C38" w:rsidR="00663046" w:rsidRDefault="00663046" w:rsidP="00663046">
      <w:pPr>
        <w:spacing w:line="360" w:lineRule="auto"/>
        <w:ind w:hanging="2"/>
        <w:jc w:val="both"/>
      </w:pPr>
      <w:r>
        <w:t>We hereby declare that this document “</w:t>
      </w:r>
      <w:r w:rsidR="004A2E6B">
        <w:rPr>
          <w:b/>
        </w:rPr>
        <w:t>Wheat Rust Guard</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4A2E6B">
        <w:rPr>
          <w:b/>
        </w:rPr>
        <w:t>Mr. Zeeshan Ali</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3D2A8D69" w:rsidR="00663046" w:rsidRDefault="004A2E6B" w:rsidP="00663046">
      <w:pPr>
        <w:spacing w:line="360" w:lineRule="auto"/>
        <w:ind w:hanging="2"/>
        <w:jc w:val="right"/>
      </w:pPr>
      <w:r>
        <w:rPr>
          <w:b/>
        </w:rPr>
        <w:t>Jasim Sagheer</w:t>
      </w:r>
    </w:p>
    <w:p w14:paraId="4432AEF4" w14:textId="7290CFE8" w:rsidR="00663046" w:rsidRDefault="004A2E6B" w:rsidP="00663046">
      <w:pPr>
        <w:spacing w:line="360" w:lineRule="auto"/>
        <w:ind w:hanging="2"/>
        <w:jc w:val="right"/>
      </w:pPr>
      <w:r>
        <w:rPr>
          <w:b/>
        </w:rPr>
        <w:t>[32676</w:t>
      </w:r>
      <w:r w:rsidR="00663046">
        <w:rPr>
          <w:b/>
        </w:rPr>
        <w:t>]</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7FD1855E" w:rsidR="00663046" w:rsidRDefault="004A2E6B" w:rsidP="00663046">
      <w:pPr>
        <w:spacing w:line="360" w:lineRule="auto"/>
        <w:ind w:hanging="2"/>
        <w:jc w:val="right"/>
      </w:pPr>
      <w:r>
        <w:rPr>
          <w:b/>
        </w:rPr>
        <w:t>Haider Ali Sammar</w:t>
      </w:r>
    </w:p>
    <w:p w14:paraId="059C096F" w14:textId="77964A43" w:rsidR="00663046" w:rsidRDefault="004A2E6B" w:rsidP="00663046">
      <w:pPr>
        <w:spacing w:line="360" w:lineRule="auto"/>
        <w:ind w:hanging="2"/>
        <w:jc w:val="right"/>
      </w:pPr>
      <w:r>
        <w:rPr>
          <w:b/>
        </w:rPr>
        <w:t>[38192</w:t>
      </w:r>
      <w:r w:rsidR="00663046">
        <w:rPr>
          <w:b/>
        </w:rPr>
        <w:t>]</w:t>
      </w:r>
    </w:p>
    <w:p w14:paraId="4E22A73D" w14:textId="77777777" w:rsidR="00663046" w:rsidRDefault="00663046" w:rsidP="00663046">
      <w:pPr>
        <w:spacing w:line="360" w:lineRule="auto"/>
        <w:ind w:hanging="2"/>
        <w:jc w:val="right"/>
      </w:pPr>
    </w:p>
    <w:p w14:paraId="2276A6AE" w14:textId="77777777" w:rsidR="00663046" w:rsidRDefault="00663046" w:rsidP="00663046">
      <w:pPr>
        <w:spacing w:line="360" w:lineRule="auto"/>
        <w:ind w:hanging="2"/>
        <w:jc w:val="right"/>
      </w:pPr>
      <w:r>
        <w:rPr>
          <w:b/>
        </w:rPr>
        <w:t>___________________________</w:t>
      </w:r>
    </w:p>
    <w:p w14:paraId="3CE51AAE" w14:textId="31033CFA" w:rsidR="00663046" w:rsidRDefault="004A2E6B" w:rsidP="00663046">
      <w:pPr>
        <w:spacing w:line="360" w:lineRule="auto"/>
        <w:ind w:hanging="2"/>
        <w:jc w:val="right"/>
      </w:pPr>
      <w:r>
        <w:rPr>
          <w:b/>
        </w:rPr>
        <w:t>Naqi Turab-Ul-Hassnain</w:t>
      </w:r>
    </w:p>
    <w:p w14:paraId="3C3D6B44" w14:textId="560B42C1" w:rsidR="00663046" w:rsidRDefault="004A2E6B" w:rsidP="00663046">
      <w:pPr>
        <w:spacing w:line="360" w:lineRule="auto"/>
        <w:ind w:hanging="2"/>
        <w:jc w:val="right"/>
      </w:pPr>
      <w:r>
        <w:rPr>
          <w:b/>
        </w:rPr>
        <w:t>[36520</w:t>
      </w:r>
      <w:r w:rsidR="00663046">
        <w:rPr>
          <w:b/>
        </w:rPr>
        <w:t>]</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02F04FE9" w14:textId="54A61085" w:rsidR="00663046" w:rsidRDefault="00E36741" w:rsidP="00663046">
      <w:pPr>
        <w:ind w:hanging="2"/>
        <w:jc w:val="center"/>
      </w:pPr>
      <w:r>
        <w:t>Our project is dedicated to our parents, seniors, friends and our supervisor “Mr. Zeeshan Ali” for their insightful guidance and patience throughout this journey. I also extend my gratitude to my friends and peers for their camaraderie and encouragement, which kept me motivated. Finally, I dedicate this work to everyone who inspired me to pursue excellence and to the pursuit of knowledge that continues to drive my aspirations.</w:t>
      </w:r>
    </w:p>
    <w:p w14:paraId="58364475" w14:textId="77777777" w:rsidR="00663046" w:rsidRDefault="00663046" w:rsidP="00663046">
      <w:pPr>
        <w:ind w:hanging="2"/>
        <w:jc w:val="center"/>
        <w:rPr>
          <w:sz w:val="36"/>
          <w:szCs w:val="36"/>
        </w:rPr>
      </w:pPr>
      <w:r>
        <w:br w:type="page"/>
      </w:r>
      <w:r>
        <w:rPr>
          <w:b/>
          <w:sz w:val="36"/>
          <w:szCs w:val="36"/>
        </w:rPr>
        <w:lastRenderedPageBreak/>
        <w:t>Acknowledgement</w:t>
      </w:r>
    </w:p>
    <w:p w14:paraId="34ED19CB" w14:textId="77777777" w:rsidR="00663046" w:rsidRDefault="00663046" w:rsidP="00663046">
      <w:pPr>
        <w:ind w:left="2" w:hanging="4"/>
        <w:jc w:val="center"/>
        <w:rPr>
          <w:sz w:val="36"/>
          <w:szCs w:val="36"/>
        </w:rPr>
      </w:pPr>
    </w:p>
    <w:p w14:paraId="253B8F3D" w14:textId="2AFB10F6" w:rsidR="00663046" w:rsidRDefault="00663046" w:rsidP="00D0011C">
      <w:pPr>
        <w:pBdr>
          <w:top w:val="nil"/>
          <w:left w:val="nil"/>
          <w:bottom w:val="nil"/>
          <w:right w:val="nil"/>
          <w:between w:val="nil"/>
        </w:pBd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7CC6796B" w14:textId="6A0320EE" w:rsidR="00D0011C" w:rsidRDefault="00D0011C" w:rsidP="00D0011C">
      <w:pPr>
        <w:pBdr>
          <w:top w:val="nil"/>
          <w:left w:val="nil"/>
          <w:bottom w:val="nil"/>
          <w:right w:val="nil"/>
          <w:between w:val="nil"/>
        </w:pBdr>
        <w:spacing w:after="120" w:line="360" w:lineRule="auto"/>
        <w:ind w:hanging="2"/>
        <w:jc w:val="both"/>
        <w:rPr>
          <w:color w:val="000000"/>
        </w:rPr>
      </w:pPr>
      <w:r>
        <w:rPr>
          <w:color w:val="000000"/>
        </w:rPr>
        <w:t>We owe a debt of gratitude to “Mr. Zeeshan Ali,” our project supervisor. Without their individual oversight, counsel, and invaluable direction, this project’s conclusion would have been questionable. We are incredibly grateful to them for their support and ongoing assistance throughout the project. We are also grateful to our parents and family, who have always supported us and taught us the importance of integrity and diligence.</w:t>
      </w:r>
    </w:p>
    <w:p w14:paraId="78F2D114" w14:textId="77777777" w:rsidR="00663046" w:rsidRDefault="00663046" w:rsidP="00663046">
      <w:pPr>
        <w:pBdr>
          <w:top w:val="nil"/>
          <w:left w:val="nil"/>
          <w:bottom w:val="nil"/>
          <w:right w:val="nil"/>
          <w:between w:val="nil"/>
        </w:pBdr>
        <w:spacing w:after="120" w:line="360" w:lineRule="auto"/>
        <w:ind w:hanging="2"/>
        <w:jc w:val="right"/>
        <w:rPr>
          <w:color w:val="000000"/>
        </w:rPr>
      </w:pP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217EE9E7" w:rsidR="00663046" w:rsidRDefault="00E36741" w:rsidP="00663046">
      <w:pPr>
        <w:spacing w:line="360" w:lineRule="auto"/>
        <w:ind w:hanging="2"/>
        <w:jc w:val="right"/>
      </w:pPr>
      <w:r>
        <w:rPr>
          <w:b/>
        </w:rPr>
        <w:t>Jasim Sagheer</w:t>
      </w:r>
    </w:p>
    <w:p w14:paraId="35FBACA8" w14:textId="5E0C8E29" w:rsidR="00663046" w:rsidRDefault="00E36741" w:rsidP="00663046">
      <w:pPr>
        <w:spacing w:line="360" w:lineRule="auto"/>
        <w:ind w:hanging="2"/>
        <w:jc w:val="right"/>
      </w:pPr>
      <w:r>
        <w:rPr>
          <w:b/>
        </w:rPr>
        <w:t>[32676</w:t>
      </w:r>
      <w:r w:rsidR="00663046">
        <w:rPr>
          <w:b/>
        </w:rPr>
        <w:t>]</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3975123C" w:rsidR="00663046" w:rsidRDefault="00E36741" w:rsidP="00663046">
      <w:pPr>
        <w:spacing w:line="360" w:lineRule="auto"/>
        <w:ind w:hanging="2"/>
        <w:jc w:val="right"/>
      </w:pPr>
      <w:r>
        <w:rPr>
          <w:b/>
        </w:rPr>
        <w:t>Haider Ali Sammar</w:t>
      </w:r>
    </w:p>
    <w:p w14:paraId="45D79E4A" w14:textId="1BA11CA2" w:rsidR="00663046" w:rsidRDefault="00E36741" w:rsidP="00663046">
      <w:pPr>
        <w:spacing w:line="360" w:lineRule="auto"/>
        <w:ind w:hanging="2"/>
        <w:jc w:val="right"/>
      </w:pPr>
      <w:r>
        <w:rPr>
          <w:b/>
        </w:rPr>
        <w:t>[38192</w:t>
      </w:r>
      <w:r w:rsidR="00663046">
        <w:rPr>
          <w:b/>
        </w:rPr>
        <w:t>]</w:t>
      </w:r>
    </w:p>
    <w:p w14:paraId="7BE044F6" w14:textId="77777777" w:rsidR="00663046" w:rsidRDefault="00663046" w:rsidP="00663046">
      <w:pPr>
        <w:spacing w:line="360" w:lineRule="auto"/>
        <w:ind w:hanging="2"/>
        <w:jc w:val="right"/>
      </w:pPr>
    </w:p>
    <w:p w14:paraId="65C28787" w14:textId="77777777" w:rsidR="00663046" w:rsidRDefault="00663046" w:rsidP="00663046">
      <w:pPr>
        <w:spacing w:line="360" w:lineRule="auto"/>
        <w:ind w:hanging="2"/>
        <w:jc w:val="right"/>
      </w:pPr>
      <w:r>
        <w:rPr>
          <w:b/>
        </w:rPr>
        <w:t>___________________________</w:t>
      </w:r>
    </w:p>
    <w:p w14:paraId="72D6311D" w14:textId="72B1B1DB" w:rsidR="00663046" w:rsidRDefault="00E36741" w:rsidP="00663046">
      <w:pPr>
        <w:spacing w:line="360" w:lineRule="auto"/>
        <w:ind w:hanging="2"/>
        <w:jc w:val="right"/>
      </w:pPr>
      <w:r>
        <w:rPr>
          <w:b/>
        </w:rPr>
        <w:t>Naqi Turab-Ul-Hassnain</w:t>
      </w:r>
    </w:p>
    <w:p w14:paraId="1E271508" w14:textId="21BE6908" w:rsidR="00663046" w:rsidRDefault="00E36741" w:rsidP="00663046">
      <w:pPr>
        <w:spacing w:line="360" w:lineRule="auto"/>
        <w:ind w:hanging="2"/>
        <w:jc w:val="right"/>
      </w:pPr>
      <w:r>
        <w:rPr>
          <w:b/>
        </w:rPr>
        <w:t>[36520</w:t>
      </w:r>
      <w:r w:rsidR="00663046">
        <w:rPr>
          <w:b/>
        </w:rPr>
        <w:t>]</w:t>
      </w: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lastRenderedPageBreak/>
        <w:t>Abstract</w:t>
      </w:r>
    </w:p>
    <w:p w14:paraId="19B9C314" w14:textId="77777777" w:rsidR="00663046" w:rsidRDefault="00663046" w:rsidP="00663046">
      <w:pPr>
        <w:ind w:hanging="2"/>
      </w:pPr>
    </w:p>
    <w:p w14:paraId="067D8DB7" w14:textId="70574A8C" w:rsidR="00663046" w:rsidRDefault="00D0011C" w:rsidP="00E514C9">
      <w:pPr>
        <w:spacing w:line="360" w:lineRule="auto"/>
        <w:ind w:hanging="2"/>
        <w:jc w:val="both"/>
        <w:rPr>
          <w:sz w:val="36"/>
          <w:szCs w:val="36"/>
        </w:rPr>
      </w:pPr>
      <w:r>
        <w:t xml:space="preserve">Wheat rust is among the most important agricultural threats affecting agricultural productivity and food security worldwide. Traditional diagnosis of wheat rust consumption involves much time and inefficiency; most of the time, human error may cause </w:t>
      </w:r>
      <w:r w:rsidR="00342DA7">
        <w:t xml:space="preserve">interventions that might be belated by farmers. This project, Wheat Rust Guard, detects wheat rust diseases through automation using state-of-the-art artificial intelligence techniques. Computer vision and deep learning have been applied here to categorize wheat crops into Healthy, Yellow Rust-affected and Brown Rust-affected with the help of image-based analysis. Further, the application of this system has been integrated on a mobile device for the convenience and ease of farmers. The </w:t>
      </w:r>
      <w:r w:rsidR="008E052F">
        <w:t>application shall provide instantaneous results regarding the condition of the crop, along with the treatment recommendations, and has the capability to function offline in areas where internet access is poor or no internet. This, in turn, results in a scalable, efficient, user-friendly tool that will enable farmers to undertake timely action and thereby improve the health of the crop, ensuring sustainable agriculture.</w:t>
      </w:r>
    </w:p>
    <w:p w14:paraId="697754CB" w14:textId="323A48A5" w:rsidR="00FF4F44" w:rsidRDefault="00FF4F44" w:rsidP="003D1FBC">
      <w:pPr>
        <w:pStyle w:val="Title1"/>
      </w:pPr>
    </w:p>
    <w:p w14:paraId="265261DB" w14:textId="77777777" w:rsidR="00511B7D" w:rsidRDefault="00511B7D" w:rsidP="00714A84">
      <w:pPr>
        <w:contextualSpacing/>
        <w:jc w:val="center"/>
        <w:rPr>
          <w:sz w:val="28"/>
          <w:szCs w:val="28"/>
          <w:lang w:val="en-GB"/>
        </w:rPr>
      </w:pP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0" w:name="_Toc184491666" w:displacedByCustomXml="next"/>
    <w:bookmarkStart w:id="1"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1"/>
          <w:bookmarkEnd w:id="0"/>
        </w:p>
        <w:p w14:paraId="0BE029B8" w14:textId="19E57CA0" w:rsidR="00D031AC"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84491666" w:history="1">
            <w:r w:rsidR="00D031AC" w:rsidRPr="0050248B">
              <w:rPr>
                <w:rStyle w:val="Hyperlink"/>
                <w:noProof/>
              </w:rPr>
              <w:t>Table of Contents</w:t>
            </w:r>
            <w:r w:rsidR="00D031AC">
              <w:rPr>
                <w:noProof/>
                <w:webHidden/>
              </w:rPr>
              <w:tab/>
            </w:r>
            <w:r w:rsidR="00D031AC">
              <w:rPr>
                <w:noProof/>
                <w:webHidden/>
              </w:rPr>
              <w:fldChar w:fldCharType="begin"/>
            </w:r>
            <w:r w:rsidR="00D031AC">
              <w:rPr>
                <w:noProof/>
                <w:webHidden/>
              </w:rPr>
              <w:instrText xml:space="preserve"> PAGEREF _Toc184491666 \h </w:instrText>
            </w:r>
            <w:r w:rsidR="00D031AC">
              <w:rPr>
                <w:noProof/>
                <w:webHidden/>
              </w:rPr>
            </w:r>
            <w:r w:rsidR="00D031AC">
              <w:rPr>
                <w:noProof/>
                <w:webHidden/>
              </w:rPr>
              <w:fldChar w:fldCharType="separate"/>
            </w:r>
            <w:r w:rsidR="00D031AC">
              <w:rPr>
                <w:noProof/>
                <w:webHidden/>
              </w:rPr>
              <w:t>i</w:t>
            </w:r>
            <w:r w:rsidR="00D031AC">
              <w:rPr>
                <w:noProof/>
                <w:webHidden/>
              </w:rPr>
              <w:fldChar w:fldCharType="end"/>
            </w:r>
          </w:hyperlink>
        </w:p>
        <w:p w14:paraId="31AD2374" w14:textId="21902965"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67" w:history="1">
            <w:r w:rsidRPr="0050248B">
              <w:rPr>
                <w:rStyle w:val="Hyperlink"/>
                <w:noProof/>
              </w:rPr>
              <w:t>List of Tables</w:t>
            </w:r>
            <w:r>
              <w:rPr>
                <w:noProof/>
                <w:webHidden/>
              </w:rPr>
              <w:tab/>
            </w:r>
            <w:r>
              <w:rPr>
                <w:noProof/>
                <w:webHidden/>
              </w:rPr>
              <w:fldChar w:fldCharType="begin"/>
            </w:r>
            <w:r>
              <w:rPr>
                <w:noProof/>
                <w:webHidden/>
              </w:rPr>
              <w:instrText xml:space="preserve"> PAGEREF _Toc184491667 \h </w:instrText>
            </w:r>
            <w:r>
              <w:rPr>
                <w:noProof/>
                <w:webHidden/>
              </w:rPr>
            </w:r>
            <w:r>
              <w:rPr>
                <w:noProof/>
                <w:webHidden/>
              </w:rPr>
              <w:fldChar w:fldCharType="separate"/>
            </w:r>
            <w:r>
              <w:rPr>
                <w:noProof/>
                <w:webHidden/>
              </w:rPr>
              <w:t>iii</w:t>
            </w:r>
            <w:r>
              <w:rPr>
                <w:noProof/>
                <w:webHidden/>
              </w:rPr>
              <w:fldChar w:fldCharType="end"/>
            </w:r>
          </w:hyperlink>
        </w:p>
        <w:p w14:paraId="5A35E80A" w14:textId="794DF1FC"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68" w:history="1">
            <w:r w:rsidRPr="0050248B">
              <w:rPr>
                <w:rStyle w:val="Hyperlink"/>
                <w:noProof/>
              </w:rPr>
              <w:t>List of Figures</w:t>
            </w:r>
            <w:r>
              <w:rPr>
                <w:noProof/>
                <w:webHidden/>
              </w:rPr>
              <w:tab/>
            </w:r>
            <w:r>
              <w:rPr>
                <w:noProof/>
                <w:webHidden/>
              </w:rPr>
              <w:fldChar w:fldCharType="begin"/>
            </w:r>
            <w:r>
              <w:rPr>
                <w:noProof/>
                <w:webHidden/>
              </w:rPr>
              <w:instrText xml:space="preserve"> PAGEREF _Toc184491668 \h </w:instrText>
            </w:r>
            <w:r>
              <w:rPr>
                <w:noProof/>
                <w:webHidden/>
              </w:rPr>
            </w:r>
            <w:r>
              <w:rPr>
                <w:noProof/>
                <w:webHidden/>
              </w:rPr>
              <w:fldChar w:fldCharType="separate"/>
            </w:r>
            <w:r>
              <w:rPr>
                <w:noProof/>
                <w:webHidden/>
              </w:rPr>
              <w:t>iv</w:t>
            </w:r>
            <w:r>
              <w:rPr>
                <w:noProof/>
                <w:webHidden/>
              </w:rPr>
              <w:fldChar w:fldCharType="end"/>
            </w:r>
          </w:hyperlink>
        </w:p>
        <w:p w14:paraId="6113ABBC" w14:textId="22FBC2DD" w:rsidR="00D031AC" w:rsidRDefault="00D031AC">
          <w:pPr>
            <w:pStyle w:val="TOC1"/>
            <w:tabs>
              <w:tab w:val="right" w:leader="dot" w:pos="9019"/>
            </w:tabs>
            <w:rPr>
              <w:rFonts w:asciiTheme="minorHAnsi" w:eastAsiaTheme="minorEastAsia" w:hAnsiTheme="minorHAnsi" w:cstheme="minorBidi"/>
              <w:noProof/>
              <w:sz w:val="22"/>
              <w:szCs w:val="22"/>
            </w:rPr>
          </w:pPr>
          <w:hyperlink w:anchor="_Toc184491669" w:history="1">
            <w:r w:rsidRPr="0050248B">
              <w:rPr>
                <w:rStyle w:val="Hyperlink"/>
                <w:noProof/>
              </w:rPr>
              <w:t>Abstract</w:t>
            </w:r>
            <w:r>
              <w:rPr>
                <w:noProof/>
                <w:webHidden/>
              </w:rPr>
              <w:tab/>
            </w:r>
            <w:r>
              <w:rPr>
                <w:noProof/>
                <w:webHidden/>
              </w:rPr>
              <w:fldChar w:fldCharType="begin"/>
            </w:r>
            <w:r>
              <w:rPr>
                <w:noProof/>
                <w:webHidden/>
              </w:rPr>
              <w:instrText xml:space="preserve"> PAGEREF _Toc184491669 \h </w:instrText>
            </w:r>
            <w:r>
              <w:rPr>
                <w:noProof/>
                <w:webHidden/>
              </w:rPr>
            </w:r>
            <w:r>
              <w:rPr>
                <w:noProof/>
                <w:webHidden/>
              </w:rPr>
              <w:fldChar w:fldCharType="separate"/>
            </w:r>
            <w:r>
              <w:rPr>
                <w:noProof/>
                <w:webHidden/>
              </w:rPr>
              <w:t>1</w:t>
            </w:r>
            <w:r>
              <w:rPr>
                <w:noProof/>
                <w:webHidden/>
              </w:rPr>
              <w:fldChar w:fldCharType="end"/>
            </w:r>
          </w:hyperlink>
        </w:p>
        <w:p w14:paraId="4AB03EE9" w14:textId="0645D2FE" w:rsidR="00D031AC" w:rsidRDefault="00D031AC">
          <w:pPr>
            <w:pStyle w:val="TOC1"/>
            <w:tabs>
              <w:tab w:val="right" w:leader="dot" w:pos="9019"/>
            </w:tabs>
            <w:rPr>
              <w:rFonts w:asciiTheme="minorHAnsi" w:eastAsiaTheme="minorEastAsia" w:hAnsiTheme="minorHAnsi" w:cstheme="minorBidi"/>
              <w:noProof/>
              <w:sz w:val="22"/>
              <w:szCs w:val="22"/>
            </w:rPr>
          </w:pPr>
          <w:hyperlink w:anchor="_Toc184491670" w:history="1">
            <w:r w:rsidRPr="0050248B">
              <w:rPr>
                <w:rStyle w:val="Hyperlink"/>
                <w:noProof/>
                <w14:scene3d>
                  <w14:camera w14:prst="orthographicFront"/>
                  <w14:lightRig w14:rig="threePt" w14:dir="t">
                    <w14:rot w14:lat="0" w14:lon="0" w14:rev="0"/>
                  </w14:lightRig>
                </w14:scene3d>
              </w:rPr>
              <w:t>Chapter 1:</w:t>
            </w:r>
            <w:r w:rsidRPr="0050248B">
              <w:rPr>
                <w:rStyle w:val="Hyperlink"/>
                <w:noProof/>
              </w:rPr>
              <w:t xml:space="preserve"> Introduction</w:t>
            </w:r>
            <w:r>
              <w:rPr>
                <w:noProof/>
                <w:webHidden/>
              </w:rPr>
              <w:tab/>
            </w:r>
            <w:r>
              <w:rPr>
                <w:noProof/>
                <w:webHidden/>
              </w:rPr>
              <w:fldChar w:fldCharType="begin"/>
            </w:r>
            <w:r>
              <w:rPr>
                <w:noProof/>
                <w:webHidden/>
              </w:rPr>
              <w:instrText xml:space="preserve"> PAGEREF _Toc184491670 \h </w:instrText>
            </w:r>
            <w:r>
              <w:rPr>
                <w:noProof/>
                <w:webHidden/>
              </w:rPr>
            </w:r>
            <w:r>
              <w:rPr>
                <w:noProof/>
                <w:webHidden/>
              </w:rPr>
              <w:fldChar w:fldCharType="separate"/>
            </w:r>
            <w:r>
              <w:rPr>
                <w:noProof/>
                <w:webHidden/>
              </w:rPr>
              <w:t>2</w:t>
            </w:r>
            <w:r>
              <w:rPr>
                <w:noProof/>
                <w:webHidden/>
              </w:rPr>
              <w:fldChar w:fldCharType="end"/>
            </w:r>
          </w:hyperlink>
        </w:p>
        <w:p w14:paraId="666A54E6" w14:textId="71756B37"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71" w:history="1">
            <w:r w:rsidRPr="0050248B">
              <w:rPr>
                <w:rStyle w:val="Hyperlink"/>
                <w:noProof/>
                <w14:scene3d>
                  <w14:camera w14:prst="orthographicFront"/>
                  <w14:lightRig w14:rig="threePt" w14:dir="t">
                    <w14:rot w14:lat="0" w14:lon="0" w14:rev="0"/>
                  </w14:lightRig>
                </w14:scene3d>
              </w:rPr>
              <w:t>1.1</w:t>
            </w:r>
            <w:r w:rsidRPr="0050248B">
              <w:rPr>
                <w:rStyle w:val="Hyperlink"/>
                <w:noProof/>
              </w:rPr>
              <w:t xml:space="preserve"> Goals and Objectives</w:t>
            </w:r>
            <w:r>
              <w:rPr>
                <w:noProof/>
                <w:webHidden/>
              </w:rPr>
              <w:tab/>
            </w:r>
            <w:r>
              <w:rPr>
                <w:noProof/>
                <w:webHidden/>
              </w:rPr>
              <w:fldChar w:fldCharType="begin"/>
            </w:r>
            <w:r>
              <w:rPr>
                <w:noProof/>
                <w:webHidden/>
              </w:rPr>
              <w:instrText xml:space="preserve"> PAGEREF _Toc184491671 \h </w:instrText>
            </w:r>
            <w:r>
              <w:rPr>
                <w:noProof/>
                <w:webHidden/>
              </w:rPr>
            </w:r>
            <w:r>
              <w:rPr>
                <w:noProof/>
                <w:webHidden/>
              </w:rPr>
              <w:fldChar w:fldCharType="separate"/>
            </w:r>
            <w:r>
              <w:rPr>
                <w:noProof/>
                <w:webHidden/>
              </w:rPr>
              <w:t>2</w:t>
            </w:r>
            <w:r>
              <w:rPr>
                <w:noProof/>
                <w:webHidden/>
              </w:rPr>
              <w:fldChar w:fldCharType="end"/>
            </w:r>
          </w:hyperlink>
        </w:p>
        <w:p w14:paraId="1847D6BF" w14:textId="634F7BAD"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72" w:history="1">
            <w:r w:rsidRPr="0050248B">
              <w:rPr>
                <w:rStyle w:val="Hyperlink"/>
                <w:noProof/>
                <w14:scene3d>
                  <w14:camera w14:prst="orthographicFront"/>
                  <w14:lightRig w14:rig="threePt" w14:dir="t">
                    <w14:rot w14:lat="0" w14:lon="0" w14:rev="0"/>
                  </w14:lightRig>
                </w14:scene3d>
              </w:rPr>
              <w:t>1.2</w:t>
            </w:r>
            <w:r w:rsidRPr="0050248B">
              <w:rPr>
                <w:rStyle w:val="Hyperlink"/>
                <w:noProof/>
              </w:rPr>
              <w:t xml:space="preserve"> Scope of the Project</w:t>
            </w:r>
            <w:r>
              <w:rPr>
                <w:noProof/>
                <w:webHidden/>
              </w:rPr>
              <w:tab/>
            </w:r>
            <w:r>
              <w:rPr>
                <w:noProof/>
                <w:webHidden/>
              </w:rPr>
              <w:fldChar w:fldCharType="begin"/>
            </w:r>
            <w:r>
              <w:rPr>
                <w:noProof/>
                <w:webHidden/>
              </w:rPr>
              <w:instrText xml:space="preserve"> PAGEREF _Toc184491672 \h </w:instrText>
            </w:r>
            <w:r>
              <w:rPr>
                <w:noProof/>
                <w:webHidden/>
              </w:rPr>
            </w:r>
            <w:r>
              <w:rPr>
                <w:noProof/>
                <w:webHidden/>
              </w:rPr>
              <w:fldChar w:fldCharType="separate"/>
            </w:r>
            <w:r>
              <w:rPr>
                <w:noProof/>
                <w:webHidden/>
              </w:rPr>
              <w:t>3</w:t>
            </w:r>
            <w:r>
              <w:rPr>
                <w:noProof/>
                <w:webHidden/>
              </w:rPr>
              <w:fldChar w:fldCharType="end"/>
            </w:r>
          </w:hyperlink>
        </w:p>
        <w:p w14:paraId="1706130A" w14:textId="44729E10" w:rsidR="00D031AC" w:rsidRDefault="00D031AC">
          <w:pPr>
            <w:pStyle w:val="TOC1"/>
            <w:tabs>
              <w:tab w:val="right" w:leader="dot" w:pos="9019"/>
            </w:tabs>
            <w:rPr>
              <w:rFonts w:asciiTheme="minorHAnsi" w:eastAsiaTheme="minorEastAsia" w:hAnsiTheme="minorHAnsi" w:cstheme="minorBidi"/>
              <w:noProof/>
              <w:sz w:val="22"/>
              <w:szCs w:val="22"/>
            </w:rPr>
          </w:pPr>
          <w:hyperlink w:anchor="_Toc184491673" w:history="1">
            <w:r w:rsidRPr="0050248B">
              <w:rPr>
                <w:rStyle w:val="Hyperlink"/>
                <w:noProof/>
                <w14:scene3d>
                  <w14:camera w14:prst="orthographicFront"/>
                  <w14:lightRig w14:rig="threePt" w14:dir="t">
                    <w14:rot w14:lat="0" w14:lon="0" w14:rev="0"/>
                  </w14:lightRig>
                </w14:scene3d>
              </w:rPr>
              <w:t>Chapter 2:</w:t>
            </w:r>
            <w:r w:rsidRPr="0050248B">
              <w:rPr>
                <w:rStyle w:val="Hyperlink"/>
                <w:noProof/>
              </w:rPr>
              <w:t xml:space="preserve"> Literature Review</w:t>
            </w:r>
            <w:r>
              <w:rPr>
                <w:noProof/>
                <w:webHidden/>
              </w:rPr>
              <w:tab/>
            </w:r>
            <w:r>
              <w:rPr>
                <w:noProof/>
                <w:webHidden/>
              </w:rPr>
              <w:fldChar w:fldCharType="begin"/>
            </w:r>
            <w:r>
              <w:rPr>
                <w:noProof/>
                <w:webHidden/>
              </w:rPr>
              <w:instrText xml:space="preserve"> PAGEREF _Toc184491673 \h </w:instrText>
            </w:r>
            <w:r>
              <w:rPr>
                <w:noProof/>
                <w:webHidden/>
              </w:rPr>
            </w:r>
            <w:r>
              <w:rPr>
                <w:noProof/>
                <w:webHidden/>
              </w:rPr>
              <w:fldChar w:fldCharType="separate"/>
            </w:r>
            <w:r>
              <w:rPr>
                <w:noProof/>
                <w:webHidden/>
              </w:rPr>
              <w:t>4</w:t>
            </w:r>
            <w:r>
              <w:rPr>
                <w:noProof/>
                <w:webHidden/>
              </w:rPr>
              <w:fldChar w:fldCharType="end"/>
            </w:r>
          </w:hyperlink>
        </w:p>
        <w:p w14:paraId="5F151C34" w14:textId="2287476A"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74" w:history="1">
            <w:r w:rsidRPr="0050248B">
              <w:rPr>
                <w:rStyle w:val="Hyperlink"/>
                <w:noProof/>
                <w14:scene3d>
                  <w14:camera w14:prst="orthographicFront"/>
                  <w14:lightRig w14:rig="threePt" w14:dir="t">
                    <w14:rot w14:lat="0" w14:lon="0" w14:rev="0"/>
                  </w14:lightRig>
                </w14:scene3d>
              </w:rPr>
              <w:t>2.1</w:t>
            </w:r>
            <w:r w:rsidRPr="0050248B">
              <w:rPr>
                <w:rStyle w:val="Hyperlink"/>
                <w:noProof/>
              </w:rPr>
              <w:t xml:space="preserve"> Introduction</w:t>
            </w:r>
            <w:r>
              <w:rPr>
                <w:noProof/>
                <w:webHidden/>
              </w:rPr>
              <w:tab/>
            </w:r>
            <w:r>
              <w:rPr>
                <w:noProof/>
                <w:webHidden/>
              </w:rPr>
              <w:fldChar w:fldCharType="begin"/>
            </w:r>
            <w:r>
              <w:rPr>
                <w:noProof/>
                <w:webHidden/>
              </w:rPr>
              <w:instrText xml:space="preserve"> PAGEREF _Toc184491674 \h </w:instrText>
            </w:r>
            <w:r>
              <w:rPr>
                <w:noProof/>
                <w:webHidden/>
              </w:rPr>
            </w:r>
            <w:r>
              <w:rPr>
                <w:noProof/>
                <w:webHidden/>
              </w:rPr>
              <w:fldChar w:fldCharType="separate"/>
            </w:r>
            <w:r>
              <w:rPr>
                <w:noProof/>
                <w:webHidden/>
              </w:rPr>
              <w:t>4</w:t>
            </w:r>
            <w:r>
              <w:rPr>
                <w:noProof/>
                <w:webHidden/>
              </w:rPr>
              <w:fldChar w:fldCharType="end"/>
            </w:r>
          </w:hyperlink>
        </w:p>
        <w:p w14:paraId="47E7F239" w14:textId="62CA9367"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75" w:history="1">
            <w:r w:rsidRPr="0050248B">
              <w:rPr>
                <w:rStyle w:val="Hyperlink"/>
                <w:noProof/>
                <w14:scene3d>
                  <w14:camera w14:prst="orthographicFront"/>
                  <w14:lightRig w14:rig="threePt" w14:dir="t">
                    <w14:rot w14:lat="0" w14:lon="0" w14:rev="0"/>
                  </w14:lightRig>
                </w14:scene3d>
              </w:rPr>
              <w:t>2.2</w:t>
            </w:r>
            <w:r w:rsidRPr="0050248B">
              <w:rPr>
                <w:rStyle w:val="Hyperlink"/>
                <w:noProof/>
              </w:rPr>
              <w:t xml:space="preserve"> Background and Problem Elaboration</w:t>
            </w:r>
            <w:r>
              <w:rPr>
                <w:noProof/>
                <w:webHidden/>
              </w:rPr>
              <w:tab/>
            </w:r>
            <w:r>
              <w:rPr>
                <w:noProof/>
                <w:webHidden/>
              </w:rPr>
              <w:fldChar w:fldCharType="begin"/>
            </w:r>
            <w:r>
              <w:rPr>
                <w:noProof/>
                <w:webHidden/>
              </w:rPr>
              <w:instrText xml:space="preserve"> PAGEREF _Toc184491675 \h </w:instrText>
            </w:r>
            <w:r>
              <w:rPr>
                <w:noProof/>
                <w:webHidden/>
              </w:rPr>
            </w:r>
            <w:r>
              <w:rPr>
                <w:noProof/>
                <w:webHidden/>
              </w:rPr>
              <w:fldChar w:fldCharType="separate"/>
            </w:r>
            <w:r>
              <w:rPr>
                <w:noProof/>
                <w:webHidden/>
              </w:rPr>
              <w:t>4</w:t>
            </w:r>
            <w:r>
              <w:rPr>
                <w:noProof/>
                <w:webHidden/>
              </w:rPr>
              <w:fldChar w:fldCharType="end"/>
            </w:r>
          </w:hyperlink>
        </w:p>
        <w:p w14:paraId="28444DCC" w14:textId="1A5ACD56"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76" w:history="1">
            <w:r w:rsidRPr="0050248B">
              <w:rPr>
                <w:rStyle w:val="Hyperlink"/>
                <w:noProof/>
                <w14:scene3d>
                  <w14:camera w14:prst="orthographicFront"/>
                  <w14:lightRig w14:rig="threePt" w14:dir="t">
                    <w14:rot w14:lat="0" w14:lon="0" w14:rev="0"/>
                  </w14:lightRig>
                </w14:scene3d>
              </w:rPr>
              <w:t>2.3</w:t>
            </w:r>
            <w:r w:rsidRPr="0050248B">
              <w:rPr>
                <w:rStyle w:val="Hyperlink"/>
                <w:noProof/>
              </w:rPr>
              <w:t xml:space="preserve"> Detailed Literature Review</w:t>
            </w:r>
            <w:r>
              <w:rPr>
                <w:noProof/>
                <w:webHidden/>
              </w:rPr>
              <w:tab/>
            </w:r>
            <w:r>
              <w:rPr>
                <w:noProof/>
                <w:webHidden/>
              </w:rPr>
              <w:fldChar w:fldCharType="begin"/>
            </w:r>
            <w:r>
              <w:rPr>
                <w:noProof/>
                <w:webHidden/>
              </w:rPr>
              <w:instrText xml:space="preserve"> PAGEREF _Toc184491676 \h </w:instrText>
            </w:r>
            <w:r>
              <w:rPr>
                <w:noProof/>
                <w:webHidden/>
              </w:rPr>
            </w:r>
            <w:r>
              <w:rPr>
                <w:noProof/>
                <w:webHidden/>
              </w:rPr>
              <w:fldChar w:fldCharType="separate"/>
            </w:r>
            <w:r>
              <w:rPr>
                <w:noProof/>
                <w:webHidden/>
              </w:rPr>
              <w:t>5</w:t>
            </w:r>
            <w:r>
              <w:rPr>
                <w:noProof/>
                <w:webHidden/>
              </w:rPr>
              <w:fldChar w:fldCharType="end"/>
            </w:r>
          </w:hyperlink>
        </w:p>
        <w:p w14:paraId="5F6963D3" w14:textId="5D1AF3DA"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77" w:history="1">
            <w:r w:rsidRPr="0050248B">
              <w:rPr>
                <w:rStyle w:val="Hyperlink"/>
                <w:noProof/>
              </w:rPr>
              <w:t>2.3.1 Definitions</w:t>
            </w:r>
            <w:r>
              <w:rPr>
                <w:noProof/>
                <w:webHidden/>
              </w:rPr>
              <w:tab/>
            </w:r>
            <w:r>
              <w:rPr>
                <w:noProof/>
                <w:webHidden/>
              </w:rPr>
              <w:fldChar w:fldCharType="begin"/>
            </w:r>
            <w:r>
              <w:rPr>
                <w:noProof/>
                <w:webHidden/>
              </w:rPr>
              <w:instrText xml:space="preserve"> PAGEREF _Toc184491677 \h </w:instrText>
            </w:r>
            <w:r>
              <w:rPr>
                <w:noProof/>
                <w:webHidden/>
              </w:rPr>
            </w:r>
            <w:r>
              <w:rPr>
                <w:noProof/>
                <w:webHidden/>
              </w:rPr>
              <w:fldChar w:fldCharType="separate"/>
            </w:r>
            <w:r>
              <w:rPr>
                <w:noProof/>
                <w:webHidden/>
              </w:rPr>
              <w:t>5</w:t>
            </w:r>
            <w:r>
              <w:rPr>
                <w:noProof/>
                <w:webHidden/>
              </w:rPr>
              <w:fldChar w:fldCharType="end"/>
            </w:r>
          </w:hyperlink>
        </w:p>
        <w:p w14:paraId="692771E3" w14:textId="41CD0FDF"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78" w:history="1">
            <w:r w:rsidRPr="0050248B">
              <w:rPr>
                <w:rStyle w:val="Hyperlink"/>
                <w:noProof/>
              </w:rPr>
              <w:t>2.3.2 Related Research Work 1</w:t>
            </w:r>
            <w:r>
              <w:rPr>
                <w:noProof/>
                <w:webHidden/>
              </w:rPr>
              <w:tab/>
            </w:r>
            <w:r>
              <w:rPr>
                <w:noProof/>
                <w:webHidden/>
              </w:rPr>
              <w:fldChar w:fldCharType="begin"/>
            </w:r>
            <w:r>
              <w:rPr>
                <w:noProof/>
                <w:webHidden/>
              </w:rPr>
              <w:instrText xml:space="preserve"> PAGEREF _Toc184491678 \h </w:instrText>
            </w:r>
            <w:r>
              <w:rPr>
                <w:noProof/>
                <w:webHidden/>
              </w:rPr>
            </w:r>
            <w:r>
              <w:rPr>
                <w:noProof/>
                <w:webHidden/>
              </w:rPr>
              <w:fldChar w:fldCharType="separate"/>
            </w:r>
            <w:r>
              <w:rPr>
                <w:noProof/>
                <w:webHidden/>
              </w:rPr>
              <w:t>5</w:t>
            </w:r>
            <w:r>
              <w:rPr>
                <w:noProof/>
                <w:webHidden/>
              </w:rPr>
              <w:fldChar w:fldCharType="end"/>
            </w:r>
          </w:hyperlink>
        </w:p>
        <w:p w14:paraId="2949024F" w14:textId="06AEB82E"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79" w:history="1">
            <w:r w:rsidRPr="0050248B">
              <w:rPr>
                <w:rStyle w:val="Hyperlink"/>
                <w:noProof/>
              </w:rPr>
              <w:t>2.3.3 Related Research Work 2</w:t>
            </w:r>
            <w:r>
              <w:rPr>
                <w:noProof/>
                <w:webHidden/>
              </w:rPr>
              <w:tab/>
            </w:r>
            <w:r>
              <w:rPr>
                <w:noProof/>
                <w:webHidden/>
              </w:rPr>
              <w:fldChar w:fldCharType="begin"/>
            </w:r>
            <w:r>
              <w:rPr>
                <w:noProof/>
                <w:webHidden/>
              </w:rPr>
              <w:instrText xml:space="preserve"> PAGEREF _Toc184491679 \h </w:instrText>
            </w:r>
            <w:r>
              <w:rPr>
                <w:noProof/>
                <w:webHidden/>
              </w:rPr>
            </w:r>
            <w:r>
              <w:rPr>
                <w:noProof/>
                <w:webHidden/>
              </w:rPr>
              <w:fldChar w:fldCharType="separate"/>
            </w:r>
            <w:r>
              <w:rPr>
                <w:noProof/>
                <w:webHidden/>
              </w:rPr>
              <w:t>6</w:t>
            </w:r>
            <w:r>
              <w:rPr>
                <w:noProof/>
                <w:webHidden/>
              </w:rPr>
              <w:fldChar w:fldCharType="end"/>
            </w:r>
          </w:hyperlink>
        </w:p>
        <w:p w14:paraId="70EA594D" w14:textId="5CA77A64"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80" w:history="1">
            <w:r w:rsidRPr="0050248B">
              <w:rPr>
                <w:rStyle w:val="Hyperlink"/>
                <w:noProof/>
              </w:rPr>
              <w:t>2.3.4 Related Research Work 3</w:t>
            </w:r>
            <w:r>
              <w:rPr>
                <w:noProof/>
                <w:webHidden/>
              </w:rPr>
              <w:tab/>
            </w:r>
            <w:r>
              <w:rPr>
                <w:noProof/>
                <w:webHidden/>
              </w:rPr>
              <w:fldChar w:fldCharType="begin"/>
            </w:r>
            <w:r>
              <w:rPr>
                <w:noProof/>
                <w:webHidden/>
              </w:rPr>
              <w:instrText xml:space="preserve"> PAGEREF _Toc184491680 \h </w:instrText>
            </w:r>
            <w:r>
              <w:rPr>
                <w:noProof/>
                <w:webHidden/>
              </w:rPr>
            </w:r>
            <w:r>
              <w:rPr>
                <w:noProof/>
                <w:webHidden/>
              </w:rPr>
              <w:fldChar w:fldCharType="separate"/>
            </w:r>
            <w:r>
              <w:rPr>
                <w:noProof/>
                <w:webHidden/>
              </w:rPr>
              <w:t>6</w:t>
            </w:r>
            <w:r>
              <w:rPr>
                <w:noProof/>
                <w:webHidden/>
              </w:rPr>
              <w:fldChar w:fldCharType="end"/>
            </w:r>
          </w:hyperlink>
        </w:p>
        <w:p w14:paraId="6970DF8C" w14:textId="1063CA00"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81" w:history="1">
            <w:r w:rsidRPr="0050248B">
              <w:rPr>
                <w:rStyle w:val="Hyperlink"/>
                <w:noProof/>
              </w:rPr>
              <w:t>2.3.5 Related Research Work 4</w:t>
            </w:r>
            <w:r>
              <w:rPr>
                <w:noProof/>
                <w:webHidden/>
              </w:rPr>
              <w:tab/>
            </w:r>
            <w:r>
              <w:rPr>
                <w:noProof/>
                <w:webHidden/>
              </w:rPr>
              <w:fldChar w:fldCharType="begin"/>
            </w:r>
            <w:r>
              <w:rPr>
                <w:noProof/>
                <w:webHidden/>
              </w:rPr>
              <w:instrText xml:space="preserve"> PAGEREF _Toc184491681 \h </w:instrText>
            </w:r>
            <w:r>
              <w:rPr>
                <w:noProof/>
                <w:webHidden/>
              </w:rPr>
            </w:r>
            <w:r>
              <w:rPr>
                <w:noProof/>
                <w:webHidden/>
              </w:rPr>
              <w:fldChar w:fldCharType="separate"/>
            </w:r>
            <w:r>
              <w:rPr>
                <w:noProof/>
                <w:webHidden/>
              </w:rPr>
              <w:t>6</w:t>
            </w:r>
            <w:r>
              <w:rPr>
                <w:noProof/>
                <w:webHidden/>
              </w:rPr>
              <w:fldChar w:fldCharType="end"/>
            </w:r>
          </w:hyperlink>
        </w:p>
        <w:p w14:paraId="2A3CF260" w14:textId="611C027A"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82" w:history="1">
            <w:r w:rsidRPr="0050248B">
              <w:rPr>
                <w:rStyle w:val="Hyperlink"/>
                <w:noProof/>
              </w:rPr>
              <w:t>2.3.6 Related Research Work 5</w:t>
            </w:r>
            <w:r>
              <w:rPr>
                <w:noProof/>
                <w:webHidden/>
              </w:rPr>
              <w:tab/>
            </w:r>
            <w:r>
              <w:rPr>
                <w:noProof/>
                <w:webHidden/>
              </w:rPr>
              <w:fldChar w:fldCharType="begin"/>
            </w:r>
            <w:r>
              <w:rPr>
                <w:noProof/>
                <w:webHidden/>
              </w:rPr>
              <w:instrText xml:space="preserve"> PAGEREF _Toc184491682 \h </w:instrText>
            </w:r>
            <w:r>
              <w:rPr>
                <w:noProof/>
                <w:webHidden/>
              </w:rPr>
            </w:r>
            <w:r>
              <w:rPr>
                <w:noProof/>
                <w:webHidden/>
              </w:rPr>
              <w:fldChar w:fldCharType="separate"/>
            </w:r>
            <w:r>
              <w:rPr>
                <w:noProof/>
                <w:webHidden/>
              </w:rPr>
              <w:t>7</w:t>
            </w:r>
            <w:r>
              <w:rPr>
                <w:noProof/>
                <w:webHidden/>
              </w:rPr>
              <w:fldChar w:fldCharType="end"/>
            </w:r>
          </w:hyperlink>
        </w:p>
        <w:p w14:paraId="7F2B11A8" w14:textId="1C300557"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83" w:history="1">
            <w:r w:rsidRPr="0050248B">
              <w:rPr>
                <w:rStyle w:val="Hyperlink"/>
                <w:noProof/>
              </w:rPr>
              <w:t>2.3.7 Related Research Work 6</w:t>
            </w:r>
            <w:r>
              <w:rPr>
                <w:noProof/>
                <w:webHidden/>
              </w:rPr>
              <w:tab/>
            </w:r>
            <w:r>
              <w:rPr>
                <w:noProof/>
                <w:webHidden/>
              </w:rPr>
              <w:fldChar w:fldCharType="begin"/>
            </w:r>
            <w:r>
              <w:rPr>
                <w:noProof/>
                <w:webHidden/>
              </w:rPr>
              <w:instrText xml:space="preserve"> PAGEREF _Toc184491683 \h </w:instrText>
            </w:r>
            <w:r>
              <w:rPr>
                <w:noProof/>
                <w:webHidden/>
              </w:rPr>
            </w:r>
            <w:r>
              <w:rPr>
                <w:noProof/>
                <w:webHidden/>
              </w:rPr>
              <w:fldChar w:fldCharType="separate"/>
            </w:r>
            <w:r>
              <w:rPr>
                <w:noProof/>
                <w:webHidden/>
              </w:rPr>
              <w:t>7</w:t>
            </w:r>
            <w:r>
              <w:rPr>
                <w:noProof/>
                <w:webHidden/>
              </w:rPr>
              <w:fldChar w:fldCharType="end"/>
            </w:r>
          </w:hyperlink>
        </w:p>
        <w:p w14:paraId="3251507E" w14:textId="5FFBBAE9"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84" w:history="1">
            <w:r w:rsidRPr="0050248B">
              <w:rPr>
                <w:rStyle w:val="Hyperlink"/>
                <w:noProof/>
              </w:rPr>
              <w:t>2.3.8 Related Research Work 7</w:t>
            </w:r>
            <w:r>
              <w:rPr>
                <w:noProof/>
                <w:webHidden/>
              </w:rPr>
              <w:tab/>
            </w:r>
            <w:r>
              <w:rPr>
                <w:noProof/>
                <w:webHidden/>
              </w:rPr>
              <w:fldChar w:fldCharType="begin"/>
            </w:r>
            <w:r>
              <w:rPr>
                <w:noProof/>
                <w:webHidden/>
              </w:rPr>
              <w:instrText xml:space="preserve"> PAGEREF _Toc184491684 \h </w:instrText>
            </w:r>
            <w:r>
              <w:rPr>
                <w:noProof/>
                <w:webHidden/>
              </w:rPr>
            </w:r>
            <w:r>
              <w:rPr>
                <w:noProof/>
                <w:webHidden/>
              </w:rPr>
              <w:fldChar w:fldCharType="separate"/>
            </w:r>
            <w:r>
              <w:rPr>
                <w:noProof/>
                <w:webHidden/>
              </w:rPr>
              <w:t>7</w:t>
            </w:r>
            <w:r>
              <w:rPr>
                <w:noProof/>
                <w:webHidden/>
              </w:rPr>
              <w:fldChar w:fldCharType="end"/>
            </w:r>
          </w:hyperlink>
        </w:p>
        <w:p w14:paraId="7489D25A" w14:textId="6CA3A6C7"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85" w:history="1">
            <w:r w:rsidRPr="0050248B">
              <w:rPr>
                <w:rStyle w:val="Hyperlink"/>
                <w:noProof/>
              </w:rPr>
              <w:t>2.3.9 Related Research Work 8</w:t>
            </w:r>
            <w:r>
              <w:rPr>
                <w:noProof/>
                <w:webHidden/>
              </w:rPr>
              <w:tab/>
            </w:r>
            <w:r>
              <w:rPr>
                <w:noProof/>
                <w:webHidden/>
              </w:rPr>
              <w:fldChar w:fldCharType="begin"/>
            </w:r>
            <w:r>
              <w:rPr>
                <w:noProof/>
                <w:webHidden/>
              </w:rPr>
              <w:instrText xml:space="preserve"> PAGEREF _Toc184491685 \h </w:instrText>
            </w:r>
            <w:r>
              <w:rPr>
                <w:noProof/>
                <w:webHidden/>
              </w:rPr>
            </w:r>
            <w:r>
              <w:rPr>
                <w:noProof/>
                <w:webHidden/>
              </w:rPr>
              <w:fldChar w:fldCharType="separate"/>
            </w:r>
            <w:r>
              <w:rPr>
                <w:noProof/>
                <w:webHidden/>
              </w:rPr>
              <w:t>8</w:t>
            </w:r>
            <w:r>
              <w:rPr>
                <w:noProof/>
                <w:webHidden/>
              </w:rPr>
              <w:fldChar w:fldCharType="end"/>
            </w:r>
          </w:hyperlink>
        </w:p>
        <w:p w14:paraId="6657CC11" w14:textId="14F037AF"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86" w:history="1">
            <w:r w:rsidRPr="0050248B">
              <w:rPr>
                <w:rStyle w:val="Hyperlink"/>
                <w:noProof/>
              </w:rPr>
              <w:t>2.3.10 Related Research Work 9</w:t>
            </w:r>
            <w:r>
              <w:rPr>
                <w:noProof/>
                <w:webHidden/>
              </w:rPr>
              <w:tab/>
            </w:r>
            <w:r>
              <w:rPr>
                <w:noProof/>
                <w:webHidden/>
              </w:rPr>
              <w:fldChar w:fldCharType="begin"/>
            </w:r>
            <w:r>
              <w:rPr>
                <w:noProof/>
                <w:webHidden/>
              </w:rPr>
              <w:instrText xml:space="preserve"> PAGEREF _Toc184491686 \h </w:instrText>
            </w:r>
            <w:r>
              <w:rPr>
                <w:noProof/>
                <w:webHidden/>
              </w:rPr>
            </w:r>
            <w:r>
              <w:rPr>
                <w:noProof/>
                <w:webHidden/>
              </w:rPr>
              <w:fldChar w:fldCharType="separate"/>
            </w:r>
            <w:r>
              <w:rPr>
                <w:noProof/>
                <w:webHidden/>
              </w:rPr>
              <w:t>8</w:t>
            </w:r>
            <w:r>
              <w:rPr>
                <w:noProof/>
                <w:webHidden/>
              </w:rPr>
              <w:fldChar w:fldCharType="end"/>
            </w:r>
          </w:hyperlink>
        </w:p>
        <w:p w14:paraId="513C8E4D" w14:textId="406CF4D4"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87" w:history="1">
            <w:r w:rsidRPr="0050248B">
              <w:rPr>
                <w:rStyle w:val="Hyperlink"/>
                <w:noProof/>
              </w:rPr>
              <w:t>2.3.11 Related Research Work 10</w:t>
            </w:r>
            <w:r>
              <w:rPr>
                <w:noProof/>
                <w:webHidden/>
              </w:rPr>
              <w:tab/>
            </w:r>
            <w:r>
              <w:rPr>
                <w:noProof/>
                <w:webHidden/>
              </w:rPr>
              <w:fldChar w:fldCharType="begin"/>
            </w:r>
            <w:r>
              <w:rPr>
                <w:noProof/>
                <w:webHidden/>
              </w:rPr>
              <w:instrText xml:space="preserve"> PAGEREF _Toc184491687 \h </w:instrText>
            </w:r>
            <w:r>
              <w:rPr>
                <w:noProof/>
                <w:webHidden/>
              </w:rPr>
            </w:r>
            <w:r>
              <w:rPr>
                <w:noProof/>
                <w:webHidden/>
              </w:rPr>
              <w:fldChar w:fldCharType="separate"/>
            </w:r>
            <w:r>
              <w:rPr>
                <w:noProof/>
                <w:webHidden/>
              </w:rPr>
              <w:t>8</w:t>
            </w:r>
            <w:r>
              <w:rPr>
                <w:noProof/>
                <w:webHidden/>
              </w:rPr>
              <w:fldChar w:fldCharType="end"/>
            </w:r>
          </w:hyperlink>
        </w:p>
        <w:p w14:paraId="1B2C0FEB" w14:textId="2D5A305C"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88" w:history="1">
            <w:r w:rsidRPr="0050248B">
              <w:rPr>
                <w:rStyle w:val="Hyperlink"/>
                <w:noProof/>
              </w:rPr>
              <w:t>2.3.12 Related Research Work 11</w:t>
            </w:r>
            <w:r>
              <w:rPr>
                <w:noProof/>
                <w:webHidden/>
              </w:rPr>
              <w:tab/>
            </w:r>
            <w:r>
              <w:rPr>
                <w:noProof/>
                <w:webHidden/>
              </w:rPr>
              <w:fldChar w:fldCharType="begin"/>
            </w:r>
            <w:r>
              <w:rPr>
                <w:noProof/>
                <w:webHidden/>
              </w:rPr>
              <w:instrText xml:space="preserve"> PAGEREF _Toc184491688 \h </w:instrText>
            </w:r>
            <w:r>
              <w:rPr>
                <w:noProof/>
                <w:webHidden/>
              </w:rPr>
            </w:r>
            <w:r>
              <w:rPr>
                <w:noProof/>
                <w:webHidden/>
              </w:rPr>
              <w:fldChar w:fldCharType="separate"/>
            </w:r>
            <w:r>
              <w:rPr>
                <w:noProof/>
                <w:webHidden/>
              </w:rPr>
              <w:t>9</w:t>
            </w:r>
            <w:r>
              <w:rPr>
                <w:noProof/>
                <w:webHidden/>
              </w:rPr>
              <w:fldChar w:fldCharType="end"/>
            </w:r>
          </w:hyperlink>
        </w:p>
        <w:p w14:paraId="046B6C16" w14:textId="579A905D"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89" w:history="1">
            <w:r w:rsidRPr="0050248B">
              <w:rPr>
                <w:rStyle w:val="Hyperlink"/>
                <w:noProof/>
              </w:rPr>
              <w:t>2.3.13 Related Research Work 12</w:t>
            </w:r>
            <w:r>
              <w:rPr>
                <w:noProof/>
                <w:webHidden/>
              </w:rPr>
              <w:tab/>
            </w:r>
            <w:r>
              <w:rPr>
                <w:noProof/>
                <w:webHidden/>
              </w:rPr>
              <w:fldChar w:fldCharType="begin"/>
            </w:r>
            <w:r>
              <w:rPr>
                <w:noProof/>
                <w:webHidden/>
              </w:rPr>
              <w:instrText xml:space="preserve"> PAGEREF _Toc184491689 \h </w:instrText>
            </w:r>
            <w:r>
              <w:rPr>
                <w:noProof/>
                <w:webHidden/>
              </w:rPr>
            </w:r>
            <w:r>
              <w:rPr>
                <w:noProof/>
                <w:webHidden/>
              </w:rPr>
              <w:fldChar w:fldCharType="separate"/>
            </w:r>
            <w:r>
              <w:rPr>
                <w:noProof/>
                <w:webHidden/>
              </w:rPr>
              <w:t>9</w:t>
            </w:r>
            <w:r>
              <w:rPr>
                <w:noProof/>
                <w:webHidden/>
              </w:rPr>
              <w:fldChar w:fldCharType="end"/>
            </w:r>
          </w:hyperlink>
        </w:p>
        <w:p w14:paraId="281E46EF" w14:textId="308366F6"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90" w:history="1">
            <w:r w:rsidRPr="0050248B">
              <w:rPr>
                <w:rStyle w:val="Hyperlink"/>
                <w:noProof/>
                <w14:scene3d>
                  <w14:camera w14:prst="orthographicFront"/>
                  <w14:lightRig w14:rig="threePt" w14:dir="t">
                    <w14:rot w14:lat="0" w14:lon="0" w14:rev="0"/>
                  </w14:lightRig>
                </w14:scene3d>
              </w:rPr>
              <w:t>2.4</w:t>
            </w:r>
            <w:r w:rsidRPr="0050248B">
              <w:rPr>
                <w:rStyle w:val="Hyperlink"/>
                <w:noProof/>
              </w:rPr>
              <w:t xml:space="preserve"> Literature Review Summary Table</w:t>
            </w:r>
            <w:r>
              <w:rPr>
                <w:noProof/>
                <w:webHidden/>
              </w:rPr>
              <w:tab/>
            </w:r>
            <w:r>
              <w:rPr>
                <w:noProof/>
                <w:webHidden/>
              </w:rPr>
              <w:fldChar w:fldCharType="begin"/>
            </w:r>
            <w:r>
              <w:rPr>
                <w:noProof/>
                <w:webHidden/>
              </w:rPr>
              <w:instrText xml:space="preserve"> PAGEREF _Toc184491690 \h </w:instrText>
            </w:r>
            <w:r>
              <w:rPr>
                <w:noProof/>
                <w:webHidden/>
              </w:rPr>
            </w:r>
            <w:r>
              <w:rPr>
                <w:noProof/>
                <w:webHidden/>
              </w:rPr>
              <w:fldChar w:fldCharType="separate"/>
            </w:r>
            <w:r>
              <w:rPr>
                <w:noProof/>
                <w:webHidden/>
              </w:rPr>
              <w:t>9</w:t>
            </w:r>
            <w:r>
              <w:rPr>
                <w:noProof/>
                <w:webHidden/>
              </w:rPr>
              <w:fldChar w:fldCharType="end"/>
            </w:r>
          </w:hyperlink>
        </w:p>
        <w:p w14:paraId="2C94087B" w14:textId="381FC521"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91" w:history="1">
            <w:r w:rsidRPr="0050248B">
              <w:rPr>
                <w:rStyle w:val="Hyperlink"/>
                <w:noProof/>
                <w14:scene3d>
                  <w14:camera w14:prst="orthographicFront"/>
                  <w14:lightRig w14:rig="threePt" w14:dir="t">
                    <w14:rot w14:lat="0" w14:lon="0" w14:rev="0"/>
                  </w14:lightRig>
                </w14:scene3d>
              </w:rPr>
              <w:t>2.5</w:t>
            </w:r>
            <w:r w:rsidRPr="0050248B">
              <w:rPr>
                <w:rStyle w:val="Hyperlink"/>
                <w:noProof/>
              </w:rPr>
              <w:t xml:space="preserve"> Research Gap</w:t>
            </w:r>
            <w:r>
              <w:rPr>
                <w:noProof/>
                <w:webHidden/>
              </w:rPr>
              <w:tab/>
            </w:r>
            <w:r>
              <w:rPr>
                <w:noProof/>
                <w:webHidden/>
              </w:rPr>
              <w:fldChar w:fldCharType="begin"/>
            </w:r>
            <w:r>
              <w:rPr>
                <w:noProof/>
                <w:webHidden/>
              </w:rPr>
              <w:instrText xml:space="preserve"> PAGEREF _Toc184491691 \h </w:instrText>
            </w:r>
            <w:r>
              <w:rPr>
                <w:noProof/>
                <w:webHidden/>
              </w:rPr>
            </w:r>
            <w:r>
              <w:rPr>
                <w:noProof/>
                <w:webHidden/>
              </w:rPr>
              <w:fldChar w:fldCharType="separate"/>
            </w:r>
            <w:r>
              <w:rPr>
                <w:noProof/>
                <w:webHidden/>
              </w:rPr>
              <w:t>11</w:t>
            </w:r>
            <w:r>
              <w:rPr>
                <w:noProof/>
                <w:webHidden/>
              </w:rPr>
              <w:fldChar w:fldCharType="end"/>
            </w:r>
          </w:hyperlink>
        </w:p>
        <w:p w14:paraId="46161F5D" w14:textId="50D28C68"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92" w:history="1">
            <w:r w:rsidRPr="0050248B">
              <w:rPr>
                <w:rStyle w:val="Hyperlink"/>
                <w:noProof/>
                <w14:scene3d>
                  <w14:camera w14:prst="orthographicFront"/>
                  <w14:lightRig w14:rig="threePt" w14:dir="t">
                    <w14:rot w14:lat="0" w14:lon="0" w14:rev="0"/>
                  </w14:lightRig>
                </w14:scene3d>
              </w:rPr>
              <w:t>2.6</w:t>
            </w:r>
            <w:r w:rsidRPr="0050248B">
              <w:rPr>
                <w:rStyle w:val="Hyperlink"/>
                <w:noProof/>
              </w:rPr>
              <w:t xml:space="preserve"> Problem Statement</w:t>
            </w:r>
            <w:r>
              <w:rPr>
                <w:noProof/>
                <w:webHidden/>
              </w:rPr>
              <w:tab/>
            </w:r>
            <w:r>
              <w:rPr>
                <w:noProof/>
                <w:webHidden/>
              </w:rPr>
              <w:fldChar w:fldCharType="begin"/>
            </w:r>
            <w:r>
              <w:rPr>
                <w:noProof/>
                <w:webHidden/>
              </w:rPr>
              <w:instrText xml:space="preserve"> PAGEREF _Toc184491692 \h </w:instrText>
            </w:r>
            <w:r>
              <w:rPr>
                <w:noProof/>
                <w:webHidden/>
              </w:rPr>
            </w:r>
            <w:r>
              <w:rPr>
                <w:noProof/>
                <w:webHidden/>
              </w:rPr>
              <w:fldChar w:fldCharType="separate"/>
            </w:r>
            <w:r>
              <w:rPr>
                <w:noProof/>
                <w:webHidden/>
              </w:rPr>
              <w:t>13</w:t>
            </w:r>
            <w:r>
              <w:rPr>
                <w:noProof/>
                <w:webHidden/>
              </w:rPr>
              <w:fldChar w:fldCharType="end"/>
            </w:r>
          </w:hyperlink>
        </w:p>
        <w:p w14:paraId="59BE13F7" w14:textId="5A5D6A74" w:rsidR="00D031AC" w:rsidRDefault="00D031AC">
          <w:pPr>
            <w:pStyle w:val="TOC1"/>
            <w:tabs>
              <w:tab w:val="right" w:leader="dot" w:pos="9019"/>
            </w:tabs>
            <w:rPr>
              <w:rFonts w:asciiTheme="minorHAnsi" w:eastAsiaTheme="minorEastAsia" w:hAnsiTheme="minorHAnsi" w:cstheme="minorBidi"/>
              <w:noProof/>
              <w:sz w:val="22"/>
              <w:szCs w:val="22"/>
            </w:rPr>
          </w:pPr>
          <w:hyperlink w:anchor="_Toc184491693" w:history="1">
            <w:r w:rsidRPr="0050248B">
              <w:rPr>
                <w:rStyle w:val="Hyperlink"/>
                <w:noProof/>
                <w14:scene3d>
                  <w14:camera w14:prst="orthographicFront"/>
                  <w14:lightRig w14:rig="threePt" w14:dir="t">
                    <w14:rot w14:lat="0" w14:lon="0" w14:rev="0"/>
                  </w14:lightRig>
                </w14:scene3d>
              </w:rPr>
              <w:t>Chapter 3:</w:t>
            </w:r>
            <w:r w:rsidRPr="0050248B">
              <w:rPr>
                <w:rStyle w:val="Hyperlink"/>
                <w:noProof/>
              </w:rPr>
              <w:t xml:space="preserve"> Requirements and Design</w:t>
            </w:r>
            <w:r>
              <w:rPr>
                <w:noProof/>
                <w:webHidden/>
              </w:rPr>
              <w:tab/>
            </w:r>
            <w:r>
              <w:rPr>
                <w:noProof/>
                <w:webHidden/>
              </w:rPr>
              <w:fldChar w:fldCharType="begin"/>
            </w:r>
            <w:r>
              <w:rPr>
                <w:noProof/>
                <w:webHidden/>
              </w:rPr>
              <w:instrText xml:space="preserve"> PAGEREF _Toc184491693 \h </w:instrText>
            </w:r>
            <w:r>
              <w:rPr>
                <w:noProof/>
                <w:webHidden/>
              </w:rPr>
            </w:r>
            <w:r>
              <w:rPr>
                <w:noProof/>
                <w:webHidden/>
              </w:rPr>
              <w:fldChar w:fldCharType="separate"/>
            </w:r>
            <w:r>
              <w:rPr>
                <w:noProof/>
                <w:webHidden/>
              </w:rPr>
              <w:t>14</w:t>
            </w:r>
            <w:r>
              <w:rPr>
                <w:noProof/>
                <w:webHidden/>
              </w:rPr>
              <w:fldChar w:fldCharType="end"/>
            </w:r>
          </w:hyperlink>
        </w:p>
        <w:p w14:paraId="6C10DB1F" w14:textId="3B99250D"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94" w:history="1">
            <w:r w:rsidRPr="0050248B">
              <w:rPr>
                <w:rStyle w:val="Hyperlink"/>
                <w:noProof/>
                <w14:scene3d>
                  <w14:camera w14:prst="orthographicFront"/>
                  <w14:lightRig w14:rig="threePt" w14:dir="t">
                    <w14:rot w14:lat="0" w14:lon="0" w14:rev="0"/>
                  </w14:lightRig>
                </w14:scene3d>
              </w:rPr>
              <w:t>3.1</w:t>
            </w:r>
            <w:r w:rsidRPr="0050248B">
              <w:rPr>
                <w:rStyle w:val="Hyperlink"/>
                <w:noProof/>
              </w:rPr>
              <w:t xml:space="preserve"> Requirements</w:t>
            </w:r>
            <w:r>
              <w:rPr>
                <w:noProof/>
                <w:webHidden/>
              </w:rPr>
              <w:tab/>
            </w:r>
            <w:r>
              <w:rPr>
                <w:noProof/>
                <w:webHidden/>
              </w:rPr>
              <w:fldChar w:fldCharType="begin"/>
            </w:r>
            <w:r>
              <w:rPr>
                <w:noProof/>
                <w:webHidden/>
              </w:rPr>
              <w:instrText xml:space="preserve"> PAGEREF _Toc184491694 \h </w:instrText>
            </w:r>
            <w:r>
              <w:rPr>
                <w:noProof/>
                <w:webHidden/>
              </w:rPr>
            </w:r>
            <w:r>
              <w:rPr>
                <w:noProof/>
                <w:webHidden/>
              </w:rPr>
              <w:fldChar w:fldCharType="separate"/>
            </w:r>
            <w:r>
              <w:rPr>
                <w:noProof/>
                <w:webHidden/>
              </w:rPr>
              <w:t>14</w:t>
            </w:r>
            <w:r>
              <w:rPr>
                <w:noProof/>
                <w:webHidden/>
              </w:rPr>
              <w:fldChar w:fldCharType="end"/>
            </w:r>
          </w:hyperlink>
        </w:p>
        <w:p w14:paraId="5DB31FC8" w14:textId="1A32FAE9"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95" w:history="1">
            <w:r w:rsidRPr="0050248B">
              <w:rPr>
                <w:rStyle w:val="Hyperlink"/>
                <w:noProof/>
              </w:rPr>
              <w:t>3.1.1 Functional Requirements</w:t>
            </w:r>
            <w:r>
              <w:rPr>
                <w:noProof/>
                <w:webHidden/>
              </w:rPr>
              <w:tab/>
            </w:r>
            <w:r>
              <w:rPr>
                <w:noProof/>
                <w:webHidden/>
              </w:rPr>
              <w:fldChar w:fldCharType="begin"/>
            </w:r>
            <w:r>
              <w:rPr>
                <w:noProof/>
                <w:webHidden/>
              </w:rPr>
              <w:instrText xml:space="preserve"> PAGEREF _Toc184491695 \h </w:instrText>
            </w:r>
            <w:r>
              <w:rPr>
                <w:noProof/>
                <w:webHidden/>
              </w:rPr>
            </w:r>
            <w:r>
              <w:rPr>
                <w:noProof/>
                <w:webHidden/>
              </w:rPr>
              <w:fldChar w:fldCharType="separate"/>
            </w:r>
            <w:r>
              <w:rPr>
                <w:noProof/>
                <w:webHidden/>
              </w:rPr>
              <w:t>14</w:t>
            </w:r>
            <w:r>
              <w:rPr>
                <w:noProof/>
                <w:webHidden/>
              </w:rPr>
              <w:fldChar w:fldCharType="end"/>
            </w:r>
          </w:hyperlink>
        </w:p>
        <w:p w14:paraId="3BD72EAC" w14:textId="7D422C9C"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96" w:history="1">
            <w:r w:rsidRPr="0050248B">
              <w:rPr>
                <w:rStyle w:val="Hyperlink"/>
                <w:noProof/>
              </w:rPr>
              <w:t>3.1.2 Non-Functional Requirements</w:t>
            </w:r>
            <w:r>
              <w:rPr>
                <w:noProof/>
                <w:webHidden/>
              </w:rPr>
              <w:tab/>
            </w:r>
            <w:r>
              <w:rPr>
                <w:noProof/>
                <w:webHidden/>
              </w:rPr>
              <w:fldChar w:fldCharType="begin"/>
            </w:r>
            <w:r>
              <w:rPr>
                <w:noProof/>
                <w:webHidden/>
              </w:rPr>
              <w:instrText xml:space="preserve"> PAGEREF _Toc184491696 \h </w:instrText>
            </w:r>
            <w:r>
              <w:rPr>
                <w:noProof/>
                <w:webHidden/>
              </w:rPr>
            </w:r>
            <w:r>
              <w:rPr>
                <w:noProof/>
                <w:webHidden/>
              </w:rPr>
              <w:fldChar w:fldCharType="separate"/>
            </w:r>
            <w:r>
              <w:rPr>
                <w:noProof/>
                <w:webHidden/>
              </w:rPr>
              <w:t>15</w:t>
            </w:r>
            <w:r>
              <w:rPr>
                <w:noProof/>
                <w:webHidden/>
              </w:rPr>
              <w:fldChar w:fldCharType="end"/>
            </w:r>
          </w:hyperlink>
        </w:p>
        <w:p w14:paraId="49264F5B" w14:textId="5542274C"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97" w:history="1">
            <w:r w:rsidRPr="0050248B">
              <w:rPr>
                <w:rStyle w:val="Hyperlink"/>
                <w:noProof/>
              </w:rPr>
              <w:t>3.1.3 Hardware and Software Requirements</w:t>
            </w:r>
            <w:r>
              <w:rPr>
                <w:noProof/>
                <w:webHidden/>
              </w:rPr>
              <w:tab/>
            </w:r>
            <w:r>
              <w:rPr>
                <w:noProof/>
                <w:webHidden/>
              </w:rPr>
              <w:fldChar w:fldCharType="begin"/>
            </w:r>
            <w:r>
              <w:rPr>
                <w:noProof/>
                <w:webHidden/>
              </w:rPr>
              <w:instrText xml:space="preserve"> PAGEREF _Toc184491697 \h </w:instrText>
            </w:r>
            <w:r>
              <w:rPr>
                <w:noProof/>
                <w:webHidden/>
              </w:rPr>
            </w:r>
            <w:r>
              <w:rPr>
                <w:noProof/>
                <w:webHidden/>
              </w:rPr>
              <w:fldChar w:fldCharType="separate"/>
            </w:r>
            <w:r>
              <w:rPr>
                <w:noProof/>
                <w:webHidden/>
              </w:rPr>
              <w:t>15</w:t>
            </w:r>
            <w:r>
              <w:rPr>
                <w:noProof/>
                <w:webHidden/>
              </w:rPr>
              <w:fldChar w:fldCharType="end"/>
            </w:r>
          </w:hyperlink>
        </w:p>
        <w:p w14:paraId="5DBF2BDA" w14:textId="5A75B6C6"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698" w:history="1">
            <w:r w:rsidRPr="0050248B">
              <w:rPr>
                <w:rStyle w:val="Hyperlink"/>
                <w:noProof/>
                <w14:scene3d>
                  <w14:camera w14:prst="orthographicFront"/>
                  <w14:lightRig w14:rig="threePt" w14:dir="t">
                    <w14:rot w14:lat="0" w14:lon="0" w14:rev="0"/>
                  </w14:lightRig>
                </w14:scene3d>
              </w:rPr>
              <w:t>3.2</w:t>
            </w:r>
            <w:r w:rsidRPr="0050248B">
              <w:rPr>
                <w:rStyle w:val="Hyperlink"/>
                <w:noProof/>
              </w:rPr>
              <w:t xml:space="preserve"> Proposed Methodology</w:t>
            </w:r>
            <w:r>
              <w:rPr>
                <w:noProof/>
                <w:webHidden/>
              </w:rPr>
              <w:tab/>
            </w:r>
            <w:r>
              <w:rPr>
                <w:noProof/>
                <w:webHidden/>
              </w:rPr>
              <w:fldChar w:fldCharType="begin"/>
            </w:r>
            <w:r>
              <w:rPr>
                <w:noProof/>
                <w:webHidden/>
              </w:rPr>
              <w:instrText xml:space="preserve"> PAGEREF _Toc184491698 \h </w:instrText>
            </w:r>
            <w:r>
              <w:rPr>
                <w:noProof/>
                <w:webHidden/>
              </w:rPr>
            </w:r>
            <w:r>
              <w:rPr>
                <w:noProof/>
                <w:webHidden/>
              </w:rPr>
              <w:fldChar w:fldCharType="separate"/>
            </w:r>
            <w:r>
              <w:rPr>
                <w:noProof/>
                <w:webHidden/>
              </w:rPr>
              <w:t>15</w:t>
            </w:r>
            <w:r>
              <w:rPr>
                <w:noProof/>
                <w:webHidden/>
              </w:rPr>
              <w:fldChar w:fldCharType="end"/>
            </w:r>
          </w:hyperlink>
        </w:p>
        <w:p w14:paraId="0A022337" w14:textId="084EE793"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699" w:history="1">
            <w:r w:rsidRPr="0050248B">
              <w:rPr>
                <w:rStyle w:val="Hyperlink"/>
                <w:noProof/>
              </w:rPr>
              <w:t>3.2.1 Overview</w:t>
            </w:r>
            <w:r>
              <w:rPr>
                <w:noProof/>
                <w:webHidden/>
              </w:rPr>
              <w:tab/>
            </w:r>
            <w:r>
              <w:rPr>
                <w:noProof/>
                <w:webHidden/>
              </w:rPr>
              <w:fldChar w:fldCharType="begin"/>
            </w:r>
            <w:r>
              <w:rPr>
                <w:noProof/>
                <w:webHidden/>
              </w:rPr>
              <w:instrText xml:space="preserve"> PAGEREF _Toc184491699 \h </w:instrText>
            </w:r>
            <w:r>
              <w:rPr>
                <w:noProof/>
                <w:webHidden/>
              </w:rPr>
            </w:r>
            <w:r>
              <w:rPr>
                <w:noProof/>
                <w:webHidden/>
              </w:rPr>
              <w:fldChar w:fldCharType="separate"/>
            </w:r>
            <w:r>
              <w:rPr>
                <w:noProof/>
                <w:webHidden/>
              </w:rPr>
              <w:t>15</w:t>
            </w:r>
            <w:r>
              <w:rPr>
                <w:noProof/>
                <w:webHidden/>
              </w:rPr>
              <w:fldChar w:fldCharType="end"/>
            </w:r>
          </w:hyperlink>
        </w:p>
        <w:p w14:paraId="0F0DA05E" w14:textId="7A345E8E"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700" w:history="1">
            <w:r w:rsidRPr="0050248B">
              <w:rPr>
                <w:rStyle w:val="Hyperlink"/>
                <w:noProof/>
              </w:rPr>
              <w:t>3.2.2 Step-by-Step Process</w:t>
            </w:r>
            <w:r>
              <w:rPr>
                <w:noProof/>
                <w:webHidden/>
              </w:rPr>
              <w:tab/>
            </w:r>
            <w:r>
              <w:rPr>
                <w:noProof/>
                <w:webHidden/>
              </w:rPr>
              <w:fldChar w:fldCharType="begin"/>
            </w:r>
            <w:r>
              <w:rPr>
                <w:noProof/>
                <w:webHidden/>
              </w:rPr>
              <w:instrText xml:space="preserve"> PAGEREF _Toc184491700 \h </w:instrText>
            </w:r>
            <w:r>
              <w:rPr>
                <w:noProof/>
                <w:webHidden/>
              </w:rPr>
            </w:r>
            <w:r>
              <w:rPr>
                <w:noProof/>
                <w:webHidden/>
              </w:rPr>
              <w:fldChar w:fldCharType="separate"/>
            </w:r>
            <w:r>
              <w:rPr>
                <w:noProof/>
                <w:webHidden/>
              </w:rPr>
              <w:t>15</w:t>
            </w:r>
            <w:r>
              <w:rPr>
                <w:noProof/>
                <w:webHidden/>
              </w:rPr>
              <w:fldChar w:fldCharType="end"/>
            </w:r>
          </w:hyperlink>
        </w:p>
        <w:p w14:paraId="18CDF025" w14:textId="7DFC0242"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01" w:history="1">
            <w:r w:rsidRPr="0050248B">
              <w:rPr>
                <w:rStyle w:val="Hyperlink"/>
                <w:noProof/>
                <w14:scene3d>
                  <w14:camera w14:prst="orthographicFront"/>
                  <w14:lightRig w14:rig="threePt" w14:dir="t">
                    <w14:rot w14:lat="0" w14:lon="0" w14:rev="0"/>
                  </w14:lightRig>
                </w14:scene3d>
              </w:rPr>
              <w:t>3.3</w:t>
            </w:r>
            <w:r w:rsidRPr="0050248B">
              <w:rPr>
                <w:rStyle w:val="Hyperlink"/>
                <w:noProof/>
              </w:rPr>
              <w:t xml:space="preserve"> System Architecture</w:t>
            </w:r>
            <w:r>
              <w:rPr>
                <w:noProof/>
                <w:webHidden/>
              </w:rPr>
              <w:tab/>
            </w:r>
            <w:r>
              <w:rPr>
                <w:noProof/>
                <w:webHidden/>
              </w:rPr>
              <w:fldChar w:fldCharType="begin"/>
            </w:r>
            <w:r>
              <w:rPr>
                <w:noProof/>
                <w:webHidden/>
              </w:rPr>
              <w:instrText xml:space="preserve"> PAGEREF _Toc184491701 \h </w:instrText>
            </w:r>
            <w:r>
              <w:rPr>
                <w:noProof/>
                <w:webHidden/>
              </w:rPr>
            </w:r>
            <w:r>
              <w:rPr>
                <w:noProof/>
                <w:webHidden/>
              </w:rPr>
              <w:fldChar w:fldCharType="separate"/>
            </w:r>
            <w:r>
              <w:rPr>
                <w:noProof/>
                <w:webHidden/>
              </w:rPr>
              <w:t>17</w:t>
            </w:r>
            <w:r>
              <w:rPr>
                <w:noProof/>
                <w:webHidden/>
              </w:rPr>
              <w:fldChar w:fldCharType="end"/>
            </w:r>
          </w:hyperlink>
        </w:p>
        <w:p w14:paraId="2F82858C" w14:textId="4A8DD609"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02" w:history="1">
            <w:r w:rsidRPr="0050248B">
              <w:rPr>
                <w:rStyle w:val="Hyperlink"/>
                <w:noProof/>
                <w14:scene3d>
                  <w14:camera w14:prst="orthographicFront"/>
                  <w14:lightRig w14:rig="threePt" w14:dir="t">
                    <w14:rot w14:lat="0" w14:lon="0" w14:rev="0"/>
                  </w14:lightRig>
                </w14:scene3d>
              </w:rPr>
              <w:t>3.4</w:t>
            </w:r>
            <w:r w:rsidRPr="0050248B">
              <w:rPr>
                <w:rStyle w:val="Hyperlink"/>
                <w:noProof/>
              </w:rPr>
              <w:t xml:space="preserve"> Use Cases</w:t>
            </w:r>
            <w:r>
              <w:rPr>
                <w:noProof/>
                <w:webHidden/>
              </w:rPr>
              <w:tab/>
            </w:r>
            <w:r>
              <w:rPr>
                <w:noProof/>
                <w:webHidden/>
              </w:rPr>
              <w:fldChar w:fldCharType="begin"/>
            </w:r>
            <w:r>
              <w:rPr>
                <w:noProof/>
                <w:webHidden/>
              </w:rPr>
              <w:instrText xml:space="preserve"> PAGEREF _Toc184491702 \h </w:instrText>
            </w:r>
            <w:r>
              <w:rPr>
                <w:noProof/>
                <w:webHidden/>
              </w:rPr>
            </w:r>
            <w:r>
              <w:rPr>
                <w:noProof/>
                <w:webHidden/>
              </w:rPr>
              <w:fldChar w:fldCharType="separate"/>
            </w:r>
            <w:r>
              <w:rPr>
                <w:noProof/>
                <w:webHidden/>
              </w:rPr>
              <w:t>18</w:t>
            </w:r>
            <w:r>
              <w:rPr>
                <w:noProof/>
                <w:webHidden/>
              </w:rPr>
              <w:fldChar w:fldCharType="end"/>
            </w:r>
          </w:hyperlink>
        </w:p>
        <w:p w14:paraId="3D4A17FD" w14:textId="2257E13C"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703" w:history="1">
            <w:r w:rsidRPr="0050248B">
              <w:rPr>
                <w:rStyle w:val="Hyperlink"/>
                <w:noProof/>
              </w:rPr>
              <w:t>3.4.1 Fully Dressed Use Case</w:t>
            </w:r>
            <w:r>
              <w:rPr>
                <w:noProof/>
                <w:webHidden/>
              </w:rPr>
              <w:tab/>
            </w:r>
            <w:r>
              <w:rPr>
                <w:noProof/>
                <w:webHidden/>
              </w:rPr>
              <w:fldChar w:fldCharType="begin"/>
            </w:r>
            <w:r>
              <w:rPr>
                <w:noProof/>
                <w:webHidden/>
              </w:rPr>
              <w:instrText xml:space="preserve"> PAGEREF _Toc184491703 \h </w:instrText>
            </w:r>
            <w:r>
              <w:rPr>
                <w:noProof/>
                <w:webHidden/>
              </w:rPr>
            </w:r>
            <w:r>
              <w:rPr>
                <w:noProof/>
                <w:webHidden/>
              </w:rPr>
              <w:fldChar w:fldCharType="separate"/>
            </w:r>
            <w:r>
              <w:rPr>
                <w:noProof/>
                <w:webHidden/>
              </w:rPr>
              <w:t>20</w:t>
            </w:r>
            <w:r>
              <w:rPr>
                <w:noProof/>
                <w:webHidden/>
              </w:rPr>
              <w:fldChar w:fldCharType="end"/>
            </w:r>
          </w:hyperlink>
        </w:p>
        <w:p w14:paraId="5E870D5D" w14:textId="169616A7"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04" w:history="1">
            <w:r w:rsidRPr="0050248B">
              <w:rPr>
                <w:rStyle w:val="Hyperlink"/>
                <w:noProof/>
                <w14:scene3d>
                  <w14:camera w14:prst="orthographicFront"/>
                  <w14:lightRig w14:rig="threePt" w14:dir="t">
                    <w14:rot w14:lat="0" w14:lon="0" w14:rev="0"/>
                  </w14:lightRig>
                </w14:scene3d>
              </w:rPr>
              <w:t>3.5</w:t>
            </w:r>
            <w:r w:rsidRPr="0050248B">
              <w:rPr>
                <w:rStyle w:val="Hyperlink"/>
                <w:noProof/>
              </w:rPr>
              <w:t xml:space="preserve"> Database Design </w:t>
            </w:r>
            <w:r w:rsidRPr="0050248B">
              <w:rPr>
                <w:rStyle w:val="Hyperlink"/>
                <w:i/>
                <w:noProof/>
              </w:rPr>
              <w:t>(Optional)</w:t>
            </w:r>
            <w:r>
              <w:rPr>
                <w:noProof/>
                <w:webHidden/>
              </w:rPr>
              <w:tab/>
            </w:r>
            <w:r>
              <w:rPr>
                <w:noProof/>
                <w:webHidden/>
              </w:rPr>
              <w:fldChar w:fldCharType="begin"/>
            </w:r>
            <w:r>
              <w:rPr>
                <w:noProof/>
                <w:webHidden/>
              </w:rPr>
              <w:instrText xml:space="preserve"> PAGEREF _Toc184491704 \h </w:instrText>
            </w:r>
            <w:r>
              <w:rPr>
                <w:noProof/>
                <w:webHidden/>
              </w:rPr>
            </w:r>
            <w:r>
              <w:rPr>
                <w:noProof/>
                <w:webHidden/>
              </w:rPr>
              <w:fldChar w:fldCharType="separate"/>
            </w:r>
            <w:r>
              <w:rPr>
                <w:noProof/>
                <w:webHidden/>
              </w:rPr>
              <w:t>21</w:t>
            </w:r>
            <w:r>
              <w:rPr>
                <w:noProof/>
                <w:webHidden/>
              </w:rPr>
              <w:fldChar w:fldCharType="end"/>
            </w:r>
          </w:hyperlink>
        </w:p>
        <w:p w14:paraId="7E189B6C" w14:textId="49B06401"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05" w:history="1">
            <w:r w:rsidRPr="0050248B">
              <w:rPr>
                <w:rStyle w:val="Hyperlink"/>
                <w:noProof/>
                <w14:scene3d>
                  <w14:camera w14:prst="orthographicFront"/>
                  <w14:lightRig w14:rig="threePt" w14:dir="t">
                    <w14:rot w14:lat="0" w14:lon="0" w14:rev="0"/>
                  </w14:lightRig>
                </w14:scene3d>
              </w:rPr>
              <w:t>3.6</w:t>
            </w:r>
            <w:r w:rsidRPr="0050248B">
              <w:rPr>
                <w:rStyle w:val="Hyperlink"/>
                <w:noProof/>
              </w:rPr>
              <w:t xml:space="preserve"> Class Diagram (</w:t>
            </w:r>
            <w:r w:rsidRPr="0050248B">
              <w:rPr>
                <w:rStyle w:val="Hyperlink"/>
                <w:i/>
                <w:noProof/>
              </w:rPr>
              <w:t>Optional)</w:t>
            </w:r>
            <w:r>
              <w:rPr>
                <w:noProof/>
                <w:webHidden/>
              </w:rPr>
              <w:tab/>
            </w:r>
            <w:r>
              <w:rPr>
                <w:noProof/>
                <w:webHidden/>
              </w:rPr>
              <w:fldChar w:fldCharType="begin"/>
            </w:r>
            <w:r>
              <w:rPr>
                <w:noProof/>
                <w:webHidden/>
              </w:rPr>
              <w:instrText xml:space="preserve"> PAGEREF _Toc184491705 \h </w:instrText>
            </w:r>
            <w:r>
              <w:rPr>
                <w:noProof/>
                <w:webHidden/>
              </w:rPr>
            </w:r>
            <w:r>
              <w:rPr>
                <w:noProof/>
                <w:webHidden/>
              </w:rPr>
              <w:fldChar w:fldCharType="separate"/>
            </w:r>
            <w:r>
              <w:rPr>
                <w:noProof/>
                <w:webHidden/>
              </w:rPr>
              <w:t>21</w:t>
            </w:r>
            <w:r>
              <w:rPr>
                <w:noProof/>
                <w:webHidden/>
              </w:rPr>
              <w:fldChar w:fldCharType="end"/>
            </w:r>
          </w:hyperlink>
        </w:p>
        <w:p w14:paraId="110F7AFE" w14:textId="6CA9CC09"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06" w:history="1">
            <w:r w:rsidRPr="0050248B">
              <w:rPr>
                <w:rStyle w:val="Hyperlink"/>
                <w:noProof/>
                <w14:scene3d>
                  <w14:camera w14:prst="orthographicFront"/>
                  <w14:lightRig w14:rig="threePt" w14:dir="t">
                    <w14:rot w14:lat="0" w14:lon="0" w14:rev="0"/>
                  </w14:lightRig>
                </w14:scene3d>
              </w:rPr>
              <w:t>3.7</w:t>
            </w:r>
            <w:r w:rsidRPr="0050248B">
              <w:rPr>
                <w:rStyle w:val="Hyperlink"/>
                <w:noProof/>
              </w:rPr>
              <w:t xml:space="preserve"> Sequence diagram </w:t>
            </w:r>
            <w:r w:rsidRPr="0050248B">
              <w:rPr>
                <w:rStyle w:val="Hyperlink"/>
                <w:i/>
                <w:noProof/>
              </w:rPr>
              <w:t>(Optional)</w:t>
            </w:r>
            <w:r>
              <w:rPr>
                <w:noProof/>
                <w:webHidden/>
              </w:rPr>
              <w:tab/>
            </w:r>
            <w:r>
              <w:rPr>
                <w:noProof/>
                <w:webHidden/>
              </w:rPr>
              <w:fldChar w:fldCharType="begin"/>
            </w:r>
            <w:r>
              <w:rPr>
                <w:noProof/>
                <w:webHidden/>
              </w:rPr>
              <w:instrText xml:space="preserve"> PAGEREF _Toc184491706 \h </w:instrText>
            </w:r>
            <w:r>
              <w:rPr>
                <w:noProof/>
                <w:webHidden/>
              </w:rPr>
            </w:r>
            <w:r>
              <w:rPr>
                <w:noProof/>
                <w:webHidden/>
              </w:rPr>
              <w:fldChar w:fldCharType="separate"/>
            </w:r>
            <w:r>
              <w:rPr>
                <w:noProof/>
                <w:webHidden/>
              </w:rPr>
              <w:t>21</w:t>
            </w:r>
            <w:r>
              <w:rPr>
                <w:noProof/>
                <w:webHidden/>
              </w:rPr>
              <w:fldChar w:fldCharType="end"/>
            </w:r>
          </w:hyperlink>
        </w:p>
        <w:p w14:paraId="19EE2663" w14:textId="081A676B"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07" w:history="1">
            <w:r w:rsidRPr="0050248B">
              <w:rPr>
                <w:rStyle w:val="Hyperlink"/>
                <w:noProof/>
                <w14:scene3d>
                  <w14:camera w14:prst="orthographicFront"/>
                  <w14:lightRig w14:rig="threePt" w14:dir="t">
                    <w14:rot w14:lat="0" w14:lon="0" w14:rev="0"/>
                  </w14:lightRig>
                </w14:scene3d>
              </w:rPr>
              <w:t>3.8</w:t>
            </w:r>
            <w:r w:rsidRPr="0050248B">
              <w:rPr>
                <w:rStyle w:val="Hyperlink"/>
                <w:noProof/>
              </w:rPr>
              <w:t xml:space="preserve"> Any Other Artifact…</w:t>
            </w:r>
            <w:r>
              <w:rPr>
                <w:noProof/>
                <w:webHidden/>
              </w:rPr>
              <w:tab/>
            </w:r>
            <w:r>
              <w:rPr>
                <w:noProof/>
                <w:webHidden/>
              </w:rPr>
              <w:fldChar w:fldCharType="begin"/>
            </w:r>
            <w:r>
              <w:rPr>
                <w:noProof/>
                <w:webHidden/>
              </w:rPr>
              <w:instrText xml:space="preserve"> PAGEREF _Toc184491707 \h </w:instrText>
            </w:r>
            <w:r>
              <w:rPr>
                <w:noProof/>
                <w:webHidden/>
              </w:rPr>
            </w:r>
            <w:r>
              <w:rPr>
                <w:noProof/>
                <w:webHidden/>
              </w:rPr>
              <w:fldChar w:fldCharType="separate"/>
            </w:r>
            <w:r>
              <w:rPr>
                <w:noProof/>
                <w:webHidden/>
              </w:rPr>
              <w:t>21</w:t>
            </w:r>
            <w:r>
              <w:rPr>
                <w:noProof/>
                <w:webHidden/>
              </w:rPr>
              <w:fldChar w:fldCharType="end"/>
            </w:r>
          </w:hyperlink>
        </w:p>
        <w:p w14:paraId="60435BB6" w14:textId="749FFCE5"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08" w:history="1">
            <w:r w:rsidRPr="0050248B">
              <w:rPr>
                <w:rStyle w:val="Hyperlink"/>
                <w:noProof/>
                <w14:scene3d>
                  <w14:camera w14:prst="orthographicFront"/>
                  <w14:lightRig w14:rig="threePt" w14:dir="t">
                    <w14:rot w14:lat="0" w14:lon="0" w14:rev="0"/>
                  </w14:lightRig>
                </w14:scene3d>
              </w:rPr>
              <w:t>3.9</w:t>
            </w:r>
            <w:r w:rsidRPr="0050248B">
              <w:rPr>
                <w:rStyle w:val="Hyperlink"/>
                <w:noProof/>
              </w:rPr>
              <w:t xml:space="preserve"> GUI Graphical User Interfaces (</w:t>
            </w:r>
            <w:r w:rsidRPr="0050248B">
              <w:rPr>
                <w:rStyle w:val="Hyperlink"/>
                <w:i/>
                <w:noProof/>
              </w:rPr>
              <w:t>Optional)</w:t>
            </w:r>
            <w:r>
              <w:rPr>
                <w:noProof/>
                <w:webHidden/>
              </w:rPr>
              <w:tab/>
            </w:r>
            <w:r>
              <w:rPr>
                <w:noProof/>
                <w:webHidden/>
              </w:rPr>
              <w:fldChar w:fldCharType="begin"/>
            </w:r>
            <w:r>
              <w:rPr>
                <w:noProof/>
                <w:webHidden/>
              </w:rPr>
              <w:instrText xml:space="preserve"> PAGEREF _Toc184491708 \h </w:instrText>
            </w:r>
            <w:r>
              <w:rPr>
                <w:noProof/>
                <w:webHidden/>
              </w:rPr>
            </w:r>
            <w:r>
              <w:rPr>
                <w:noProof/>
                <w:webHidden/>
              </w:rPr>
              <w:fldChar w:fldCharType="separate"/>
            </w:r>
            <w:r>
              <w:rPr>
                <w:noProof/>
                <w:webHidden/>
              </w:rPr>
              <w:t>21</w:t>
            </w:r>
            <w:r>
              <w:rPr>
                <w:noProof/>
                <w:webHidden/>
              </w:rPr>
              <w:fldChar w:fldCharType="end"/>
            </w:r>
          </w:hyperlink>
        </w:p>
        <w:p w14:paraId="1322345B" w14:textId="1F8DCAF6" w:rsidR="00D031AC" w:rsidRDefault="00D031AC">
          <w:pPr>
            <w:pStyle w:val="TOC1"/>
            <w:tabs>
              <w:tab w:val="right" w:leader="dot" w:pos="9019"/>
            </w:tabs>
            <w:rPr>
              <w:rFonts w:asciiTheme="minorHAnsi" w:eastAsiaTheme="minorEastAsia" w:hAnsiTheme="minorHAnsi" w:cstheme="minorBidi"/>
              <w:noProof/>
              <w:sz w:val="22"/>
              <w:szCs w:val="22"/>
            </w:rPr>
          </w:pPr>
          <w:hyperlink w:anchor="_Toc184491709" w:history="1">
            <w:r w:rsidRPr="0050248B">
              <w:rPr>
                <w:rStyle w:val="Hyperlink"/>
                <w:noProof/>
                <w14:scene3d>
                  <w14:camera w14:prst="orthographicFront"/>
                  <w14:lightRig w14:rig="threePt" w14:dir="t">
                    <w14:rot w14:lat="0" w14:lon="0" w14:rev="0"/>
                  </w14:lightRig>
                </w14:scene3d>
              </w:rPr>
              <w:t>Chapter 4:</w:t>
            </w:r>
            <w:r w:rsidRPr="0050248B">
              <w:rPr>
                <w:rStyle w:val="Hyperlink"/>
                <w:noProof/>
              </w:rPr>
              <w:t xml:space="preserve"> Implementation and Test Cases</w:t>
            </w:r>
            <w:r>
              <w:rPr>
                <w:noProof/>
                <w:webHidden/>
              </w:rPr>
              <w:tab/>
            </w:r>
            <w:r>
              <w:rPr>
                <w:noProof/>
                <w:webHidden/>
              </w:rPr>
              <w:fldChar w:fldCharType="begin"/>
            </w:r>
            <w:r>
              <w:rPr>
                <w:noProof/>
                <w:webHidden/>
              </w:rPr>
              <w:instrText xml:space="preserve"> PAGEREF _Toc184491709 \h </w:instrText>
            </w:r>
            <w:r>
              <w:rPr>
                <w:noProof/>
                <w:webHidden/>
              </w:rPr>
            </w:r>
            <w:r>
              <w:rPr>
                <w:noProof/>
                <w:webHidden/>
              </w:rPr>
              <w:fldChar w:fldCharType="separate"/>
            </w:r>
            <w:r>
              <w:rPr>
                <w:noProof/>
                <w:webHidden/>
              </w:rPr>
              <w:t>22</w:t>
            </w:r>
            <w:r>
              <w:rPr>
                <w:noProof/>
                <w:webHidden/>
              </w:rPr>
              <w:fldChar w:fldCharType="end"/>
            </w:r>
          </w:hyperlink>
        </w:p>
        <w:p w14:paraId="223F355E" w14:textId="056E2944"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10" w:history="1">
            <w:r w:rsidRPr="0050248B">
              <w:rPr>
                <w:rStyle w:val="Hyperlink"/>
                <w:noProof/>
                <w14:scene3d>
                  <w14:camera w14:prst="orthographicFront"/>
                  <w14:lightRig w14:rig="threePt" w14:dir="t">
                    <w14:rot w14:lat="0" w14:lon="0" w14:rev="0"/>
                  </w14:lightRig>
                </w14:scene3d>
              </w:rPr>
              <w:t>4.1</w:t>
            </w:r>
            <w:r w:rsidRPr="0050248B">
              <w:rPr>
                <w:rStyle w:val="Hyperlink"/>
                <w:noProof/>
              </w:rPr>
              <w:t xml:space="preserve"> Implementation</w:t>
            </w:r>
            <w:r>
              <w:rPr>
                <w:noProof/>
                <w:webHidden/>
              </w:rPr>
              <w:tab/>
            </w:r>
            <w:r>
              <w:rPr>
                <w:noProof/>
                <w:webHidden/>
              </w:rPr>
              <w:fldChar w:fldCharType="begin"/>
            </w:r>
            <w:r>
              <w:rPr>
                <w:noProof/>
                <w:webHidden/>
              </w:rPr>
              <w:instrText xml:space="preserve"> PAGEREF _Toc184491710 \h </w:instrText>
            </w:r>
            <w:r>
              <w:rPr>
                <w:noProof/>
                <w:webHidden/>
              </w:rPr>
            </w:r>
            <w:r>
              <w:rPr>
                <w:noProof/>
                <w:webHidden/>
              </w:rPr>
              <w:fldChar w:fldCharType="separate"/>
            </w:r>
            <w:r>
              <w:rPr>
                <w:noProof/>
                <w:webHidden/>
              </w:rPr>
              <w:t>22</w:t>
            </w:r>
            <w:r>
              <w:rPr>
                <w:noProof/>
                <w:webHidden/>
              </w:rPr>
              <w:fldChar w:fldCharType="end"/>
            </w:r>
          </w:hyperlink>
        </w:p>
        <w:p w14:paraId="6DEF145D" w14:textId="770A16B0"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711" w:history="1">
            <w:r w:rsidRPr="0050248B">
              <w:rPr>
                <w:rStyle w:val="Hyperlink"/>
                <w:noProof/>
              </w:rPr>
              <w:t>4.1.1 Model Performance Analysis: MobileNet with Relu Activation</w:t>
            </w:r>
            <w:r>
              <w:rPr>
                <w:noProof/>
                <w:webHidden/>
              </w:rPr>
              <w:tab/>
            </w:r>
            <w:r>
              <w:rPr>
                <w:noProof/>
                <w:webHidden/>
              </w:rPr>
              <w:fldChar w:fldCharType="begin"/>
            </w:r>
            <w:r>
              <w:rPr>
                <w:noProof/>
                <w:webHidden/>
              </w:rPr>
              <w:instrText xml:space="preserve"> PAGEREF _Toc184491711 \h </w:instrText>
            </w:r>
            <w:r>
              <w:rPr>
                <w:noProof/>
                <w:webHidden/>
              </w:rPr>
            </w:r>
            <w:r>
              <w:rPr>
                <w:noProof/>
                <w:webHidden/>
              </w:rPr>
              <w:fldChar w:fldCharType="separate"/>
            </w:r>
            <w:r>
              <w:rPr>
                <w:noProof/>
                <w:webHidden/>
              </w:rPr>
              <w:t>22</w:t>
            </w:r>
            <w:r>
              <w:rPr>
                <w:noProof/>
                <w:webHidden/>
              </w:rPr>
              <w:fldChar w:fldCharType="end"/>
            </w:r>
          </w:hyperlink>
        </w:p>
        <w:p w14:paraId="07ED1CFD" w14:textId="7086E0CB"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712" w:history="1">
            <w:r w:rsidRPr="0050248B">
              <w:rPr>
                <w:rStyle w:val="Hyperlink"/>
                <w:noProof/>
              </w:rPr>
              <w:t>4.1.2 Model Performance Analysis: MobileNet with Swish Activation</w:t>
            </w:r>
            <w:r>
              <w:rPr>
                <w:noProof/>
                <w:webHidden/>
              </w:rPr>
              <w:tab/>
            </w:r>
            <w:r>
              <w:rPr>
                <w:noProof/>
                <w:webHidden/>
              </w:rPr>
              <w:fldChar w:fldCharType="begin"/>
            </w:r>
            <w:r>
              <w:rPr>
                <w:noProof/>
                <w:webHidden/>
              </w:rPr>
              <w:instrText xml:space="preserve"> PAGEREF _Toc184491712 \h </w:instrText>
            </w:r>
            <w:r>
              <w:rPr>
                <w:noProof/>
                <w:webHidden/>
              </w:rPr>
            </w:r>
            <w:r>
              <w:rPr>
                <w:noProof/>
                <w:webHidden/>
              </w:rPr>
              <w:fldChar w:fldCharType="separate"/>
            </w:r>
            <w:r>
              <w:rPr>
                <w:noProof/>
                <w:webHidden/>
              </w:rPr>
              <w:t>23</w:t>
            </w:r>
            <w:r>
              <w:rPr>
                <w:noProof/>
                <w:webHidden/>
              </w:rPr>
              <w:fldChar w:fldCharType="end"/>
            </w:r>
          </w:hyperlink>
        </w:p>
        <w:p w14:paraId="2E7DCA49" w14:textId="68F09597"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13" w:history="1">
            <w:r w:rsidRPr="0050248B">
              <w:rPr>
                <w:rStyle w:val="Hyperlink"/>
                <w:noProof/>
                <w14:scene3d>
                  <w14:camera w14:prst="orthographicFront"/>
                  <w14:lightRig w14:rig="threePt" w14:dir="t">
                    <w14:rot w14:lat="0" w14:lon="0" w14:rev="0"/>
                  </w14:lightRig>
                </w14:scene3d>
              </w:rPr>
              <w:t>4.2</w:t>
            </w:r>
            <w:r w:rsidRPr="0050248B">
              <w:rPr>
                <w:rStyle w:val="Hyperlink"/>
                <w:noProof/>
              </w:rPr>
              <w:t xml:space="preserve"> Test case Design and description</w:t>
            </w:r>
            <w:r>
              <w:rPr>
                <w:noProof/>
                <w:webHidden/>
              </w:rPr>
              <w:tab/>
            </w:r>
            <w:r>
              <w:rPr>
                <w:noProof/>
                <w:webHidden/>
              </w:rPr>
              <w:fldChar w:fldCharType="begin"/>
            </w:r>
            <w:r>
              <w:rPr>
                <w:noProof/>
                <w:webHidden/>
              </w:rPr>
              <w:instrText xml:space="preserve"> PAGEREF _Toc184491713 \h </w:instrText>
            </w:r>
            <w:r>
              <w:rPr>
                <w:noProof/>
                <w:webHidden/>
              </w:rPr>
            </w:r>
            <w:r>
              <w:rPr>
                <w:noProof/>
                <w:webHidden/>
              </w:rPr>
              <w:fldChar w:fldCharType="separate"/>
            </w:r>
            <w:r>
              <w:rPr>
                <w:noProof/>
                <w:webHidden/>
              </w:rPr>
              <w:t>24</w:t>
            </w:r>
            <w:r>
              <w:rPr>
                <w:noProof/>
                <w:webHidden/>
              </w:rPr>
              <w:fldChar w:fldCharType="end"/>
            </w:r>
          </w:hyperlink>
        </w:p>
        <w:p w14:paraId="2AC62B16" w14:textId="1285F1DB"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714" w:history="1">
            <w:r w:rsidRPr="0050248B">
              <w:rPr>
                <w:rStyle w:val="Hyperlink"/>
                <w:noProof/>
              </w:rPr>
              <w:t>4.2.1 Sample Test case No.1</w:t>
            </w:r>
            <w:r>
              <w:rPr>
                <w:noProof/>
                <w:webHidden/>
              </w:rPr>
              <w:tab/>
            </w:r>
            <w:r>
              <w:rPr>
                <w:noProof/>
                <w:webHidden/>
              </w:rPr>
              <w:fldChar w:fldCharType="begin"/>
            </w:r>
            <w:r>
              <w:rPr>
                <w:noProof/>
                <w:webHidden/>
              </w:rPr>
              <w:instrText xml:space="preserve"> PAGEREF _Toc184491714 \h </w:instrText>
            </w:r>
            <w:r>
              <w:rPr>
                <w:noProof/>
                <w:webHidden/>
              </w:rPr>
            </w:r>
            <w:r>
              <w:rPr>
                <w:noProof/>
                <w:webHidden/>
              </w:rPr>
              <w:fldChar w:fldCharType="separate"/>
            </w:r>
            <w:r>
              <w:rPr>
                <w:noProof/>
                <w:webHidden/>
              </w:rPr>
              <w:t>24</w:t>
            </w:r>
            <w:r>
              <w:rPr>
                <w:noProof/>
                <w:webHidden/>
              </w:rPr>
              <w:fldChar w:fldCharType="end"/>
            </w:r>
          </w:hyperlink>
        </w:p>
        <w:p w14:paraId="0F6FB94C" w14:textId="4161986E"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715" w:history="1">
            <w:r w:rsidRPr="0050248B">
              <w:rPr>
                <w:rStyle w:val="Hyperlink"/>
                <w:noProof/>
              </w:rPr>
              <w:t>4.2.2 Sample Test case No.2</w:t>
            </w:r>
            <w:r>
              <w:rPr>
                <w:noProof/>
                <w:webHidden/>
              </w:rPr>
              <w:tab/>
            </w:r>
            <w:r>
              <w:rPr>
                <w:noProof/>
                <w:webHidden/>
              </w:rPr>
              <w:fldChar w:fldCharType="begin"/>
            </w:r>
            <w:r>
              <w:rPr>
                <w:noProof/>
                <w:webHidden/>
              </w:rPr>
              <w:instrText xml:space="preserve"> PAGEREF _Toc184491715 \h </w:instrText>
            </w:r>
            <w:r>
              <w:rPr>
                <w:noProof/>
                <w:webHidden/>
              </w:rPr>
            </w:r>
            <w:r>
              <w:rPr>
                <w:noProof/>
                <w:webHidden/>
              </w:rPr>
              <w:fldChar w:fldCharType="separate"/>
            </w:r>
            <w:r>
              <w:rPr>
                <w:noProof/>
                <w:webHidden/>
              </w:rPr>
              <w:t>25</w:t>
            </w:r>
            <w:r>
              <w:rPr>
                <w:noProof/>
                <w:webHidden/>
              </w:rPr>
              <w:fldChar w:fldCharType="end"/>
            </w:r>
          </w:hyperlink>
        </w:p>
        <w:p w14:paraId="4C2444F7" w14:textId="5EF1B5B4"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16" w:history="1">
            <w:r w:rsidRPr="0050248B">
              <w:rPr>
                <w:rStyle w:val="Hyperlink"/>
                <w:noProof/>
                <w14:scene3d>
                  <w14:camera w14:prst="orthographicFront"/>
                  <w14:lightRig w14:rig="threePt" w14:dir="t">
                    <w14:rot w14:lat="0" w14:lon="0" w14:rev="0"/>
                  </w14:lightRig>
                </w14:scene3d>
              </w:rPr>
              <w:t>4.3</w:t>
            </w:r>
            <w:r w:rsidRPr="0050248B">
              <w:rPr>
                <w:rStyle w:val="Hyperlink"/>
                <w:noProof/>
              </w:rPr>
              <w:t xml:space="preserve"> Test Metrics</w:t>
            </w:r>
            <w:r>
              <w:rPr>
                <w:noProof/>
                <w:webHidden/>
              </w:rPr>
              <w:tab/>
            </w:r>
            <w:r>
              <w:rPr>
                <w:noProof/>
                <w:webHidden/>
              </w:rPr>
              <w:fldChar w:fldCharType="begin"/>
            </w:r>
            <w:r>
              <w:rPr>
                <w:noProof/>
                <w:webHidden/>
              </w:rPr>
              <w:instrText xml:space="preserve"> PAGEREF _Toc184491716 \h </w:instrText>
            </w:r>
            <w:r>
              <w:rPr>
                <w:noProof/>
                <w:webHidden/>
              </w:rPr>
            </w:r>
            <w:r>
              <w:rPr>
                <w:noProof/>
                <w:webHidden/>
              </w:rPr>
              <w:fldChar w:fldCharType="separate"/>
            </w:r>
            <w:r>
              <w:rPr>
                <w:noProof/>
                <w:webHidden/>
              </w:rPr>
              <w:t>25</w:t>
            </w:r>
            <w:r>
              <w:rPr>
                <w:noProof/>
                <w:webHidden/>
              </w:rPr>
              <w:fldChar w:fldCharType="end"/>
            </w:r>
          </w:hyperlink>
        </w:p>
        <w:p w14:paraId="2676A5F4" w14:textId="32D997E3"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717" w:history="1">
            <w:r w:rsidRPr="0050248B">
              <w:rPr>
                <w:rStyle w:val="Hyperlink"/>
                <w:noProof/>
              </w:rPr>
              <w:t>4.3.1 Sample Test case Matric.No.1</w:t>
            </w:r>
            <w:r>
              <w:rPr>
                <w:noProof/>
                <w:webHidden/>
              </w:rPr>
              <w:tab/>
            </w:r>
            <w:r>
              <w:rPr>
                <w:noProof/>
                <w:webHidden/>
              </w:rPr>
              <w:fldChar w:fldCharType="begin"/>
            </w:r>
            <w:r>
              <w:rPr>
                <w:noProof/>
                <w:webHidden/>
              </w:rPr>
              <w:instrText xml:space="preserve"> PAGEREF _Toc184491717 \h </w:instrText>
            </w:r>
            <w:r>
              <w:rPr>
                <w:noProof/>
                <w:webHidden/>
              </w:rPr>
            </w:r>
            <w:r>
              <w:rPr>
                <w:noProof/>
                <w:webHidden/>
              </w:rPr>
              <w:fldChar w:fldCharType="separate"/>
            </w:r>
            <w:r>
              <w:rPr>
                <w:noProof/>
                <w:webHidden/>
              </w:rPr>
              <w:t>25</w:t>
            </w:r>
            <w:r>
              <w:rPr>
                <w:noProof/>
                <w:webHidden/>
              </w:rPr>
              <w:fldChar w:fldCharType="end"/>
            </w:r>
          </w:hyperlink>
        </w:p>
        <w:p w14:paraId="30C93C89" w14:textId="3B7418CC"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718" w:history="1">
            <w:r w:rsidRPr="0050248B">
              <w:rPr>
                <w:rStyle w:val="Hyperlink"/>
                <w:noProof/>
              </w:rPr>
              <w:t>4.3.2 Sample Test case Metric.No.2</w:t>
            </w:r>
            <w:r>
              <w:rPr>
                <w:noProof/>
                <w:webHidden/>
              </w:rPr>
              <w:tab/>
            </w:r>
            <w:r>
              <w:rPr>
                <w:noProof/>
                <w:webHidden/>
              </w:rPr>
              <w:fldChar w:fldCharType="begin"/>
            </w:r>
            <w:r>
              <w:rPr>
                <w:noProof/>
                <w:webHidden/>
              </w:rPr>
              <w:instrText xml:space="preserve"> PAGEREF _Toc184491718 \h </w:instrText>
            </w:r>
            <w:r>
              <w:rPr>
                <w:noProof/>
                <w:webHidden/>
              </w:rPr>
            </w:r>
            <w:r>
              <w:rPr>
                <w:noProof/>
                <w:webHidden/>
              </w:rPr>
              <w:fldChar w:fldCharType="separate"/>
            </w:r>
            <w:r>
              <w:rPr>
                <w:noProof/>
                <w:webHidden/>
              </w:rPr>
              <w:t>25</w:t>
            </w:r>
            <w:r>
              <w:rPr>
                <w:noProof/>
                <w:webHidden/>
              </w:rPr>
              <w:fldChar w:fldCharType="end"/>
            </w:r>
          </w:hyperlink>
        </w:p>
        <w:p w14:paraId="332424C5" w14:textId="79037D7C"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719" w:history="1">
            <w:r w:rsidRPr="0050248B">
              <w:rPr>
                <w:rStyle w:val="Hyperlink"/>
                <w:noProof/>
              </w:rPr>
              <w:t>4.3.3 Sample Test case Metric.No.3</w:t>
            </w:r>
            <w:r>
              <w:rPr>
                <w:noProof/>
                <w:webHidden/>
              </w:rPr>
              <w:tab/>
            </w:r>
            <w:r>
              <w:rPr>
                <w:noProof/>
                <w:webHidden/>
              </w:rPr>
              <w:fldChar w:fldCharType="begin"/>
            </w:r>
            <w:r>
              <w:rPr>
                <w:noProof/>
                <w:webHidden/>
              </w:rPr>
              <w:instrText xml:space="preserve"> PAGEREF _Toc184491719 \h </w:instrText>
            </w:r>
            <w:r>
              <w:rPr>
                <w:noProof/>
                <w:webHidden/>
              </w:rPr>
            </w:r>
            <w:r>
              <w:rPr>
                <w:noProof/>
                <w:webHidden/>
              </w:rPr>
              <w:fldChar w:fldCharType="separate"/>
            </w:r>
            <w:r>
              <w:rPr>
                <w:noProof/>
                <w:webHidden/>
              </w:rPr>
              <w:t>25</w:t>
            </w:r>
            <w:r>
              <w:rPr>
                <w:noProof/>
                <w:webHidden/>
              </w:rPr>
              <w:fldChar w:fldCharType="end"/>
            </w:r>
          </w:hyperlink>
        </w:p>
        <w:p w14:paraId="0CA35A9C" w14:textId="56D7380F" w:rsidR="00D031AC" w:rsidRDefault="00D031AC">
          <w:pPr>
            <w:pStyle w:val="TOC1"/>
            <w:tabs>
              <w:tab w:val="right" w:leader="dot" w:pos="9019"/>
            </w:tabs>
            <w:rPr>
              <w:rFonts w:asciiTheme="minorHAnsi" w:eastAsiaTheme="minorEastAsia" w:hAnsiTheme="minorHAnsi" w:cstheme="minorBidi"/>
              <w:noProof/>
              <w:sz w:val="22"/>
              <w:szCs w:val="22"/>
            </w:rPr>
          </w:pPr>
          <w:hyperlink w:anchor="_Toc184491720" w:history="1">
            <w:r w:rsidRPr="0050248B">
              <w:rPr>
                <w:rStyle w:val="Hyperlink"/>
                <w:noProof/>
                <w14:scene3d>
                  <w14:camera w14:prst="orthographicFront"/>
                  <w14:lightRig w14:rig="threePt" w14:dir="t">
                    <w14:rot w14:lat="0" w14:lon="0" w14:rev="0"/>
                  </w14:lightRig>
                </w14:scene3d>
              </w:rPr>
              <w:t>Chapter 5:</w:t>
            </w:r>
            <w:r w:rsidRPr="0050248B">
              <w:rPr>
                <w:rStyle w:val="Hyperlink"/>
                <w:noProof/>
              </w:rPr>
              <w:t xml:space="preserve"> Experimental Results and Analysis</w:t>
            </w:r>
            <w:r>
              <w:rPr>
                <w:noProof/>
                <w:webHidden/>
              </w:rPr>
              <w:tab/>
            </w:r>
            <w:r>
              <w:rPr>
                <w:noProof/>
                <w:webHidden/>
              </w:rPr>
              <w:fldChar w:fldCharType="begin"/>
            </w:r>
            <w:r>
              <w:rPr>
                <w:noProof/>
                <w:webHidden/>
              </w:rPr>
              <w:instrText xml:space="preserve"> PAGEREF _Toc184491720 \h </w:instrText>
            </w:r>
            <w:r>
              <w:rPr>
                <w:noProof/>
                <w:webHidden/>
              </w:rPr>
            </w:r>
            <w:r>
              <w:rPr>
                <w:noProof/>
                <w:webHidden/>
              </w:rPr>
              <w:fldChar w:fldCharType="separate"/>
            </w:r>
            <w:r>
              <w:rPr>
                <w:noProof/>
                <w:webHidden/>
              </w:rPr>
              <w:t>26</w:t>
            </w:r>
            <w:r>
              <w:rPr>
                <w:noProof/>
                <w:webHidden/>
              </w:rPr>
              <w:fldChar w:fldCharType="end"/>
            </w:r>
          </w:hyperlink>
        </w:p>
        <w:p w14:paraId="71D7B942" w14:textId="0B02C6B7" w:rsidR="00D031AC" w:rsidRDefault="00D031AC">
          <w:pPr>
            <w:pStyle w:val="TOC1"/>
            <w:tabs>
              <w:tab w:val="right" w:leader="dot" w:pos="9019"/>
            </w:tabs>
            <w:rPr>
              <w:rFonts w:asciiTheme="minorHAnsi" w:eastAsiaTheme="minorEastAsia" w:hAnsiTheme="minorHAnsi" w:cstheme="minorBidi"/>
              <w:noProof/>
              <w:sz w:val="22"/>
              <w:szCs w:val="22"/>
            </w:rPr>
          </w:pPr>
          <w:hyperlink w:anchor="_Toc184491721" w:history="1">
            <w:r w:rsidRPr="0050248B">
              <w:rPr>
                <w:rStyle w:val="Hyperlink"/>
                <w:noProof/>
                <w14:scene3d>
                  <w14:camera w14:prst="orthographicFront"/>
                  <w14:lightRig w14:rig="threePt" w14:dir="t">
                    <w14:rot w14:lat="0" w14:lon="0" w14:rev="0"/>
                  </w14:lightRig>
                </w14:scene3d>
              </w:rPr>
              <w:t>Chapter 6:</w:t>
            </w:r>
            <w:r w:rsidRPr="0050248B">
              <w:rPr>
                <w:rStyle w:val="Hyperlink"/>
                <w:noProof/>
              </w:rPr>
              <w:t xml:space="preserve"> Conclusion and Future Directions</w:t>
            </w:r>
            <w:r>
              <w:rPr>
                <w:noProof/>
                <w:webHidden/>
              </w:rPr>
              <w:tab/>
            </w:r>
            <w:r>
              <w:rPr>
                <w:noProof/>
                <w:webHidden/>
              </w:rPr>
              <w:fldChar w:fldCharType="begin"/>
            </w:r>
            <w:r>
              <w:rPr>
                <w:noProof/>
                <w:webHidden/>
              </w:rPr>
              <w:instrText xml:space="preserve"> PAGEREF _Toc184491721 \h </w:instrText>
            </w:r>
            <w:r>
              <w:rPr>
                <w:noProof/>
                <w:webHidden/>
              </w:rPr>
            </w:r>
            <w:r>
              <w:rPr>
                <w:noProof/>
                <w:webHidden/>
              </w:rPr>
              <w:fldChar w:fldCharType="separate"/>
            </w:r>
            <w:r>
              <w:rPr>
                <w:noProof/>
                <w:webHidden/>
              </w:rPr>
              <w:t>27</w:t>
            </w:r>
            <w:r>
              <w:rPr>
                <w:noProof/>
                <w:webHidden/>
              </w:rPr>
              <w:fldChar w:fldCharType="end"/>
            </w:r>
          </w:hyperlink>
        </w:p>
        <w:p w14:paraId="7BEB07B8" w14:textId="6BD1423C" w:rsidR="00D031AC" w:rsidRDefault="00D031AC">
          <w:pPr>
            <w:pStyle w:val="TOC1"/>
            <w:tabs>
              <w:tab w:val="right" w:leader="dot" w:pos="9019"/>
            </w:tabs>
            <w:rPr>
              <w:rFonts w:asciiTheme="minorHAnsi" w:eastAsiaTheme="minorEastAsia" w:hAnsiTheme="minorHAnsi" w:cstheme="minorBidi"/>
              <w:noProof/>
              <w:sz w:val="22"/>
              <w:szCs w:val="22"/>
            </w:rPr>
          </w:pPr>
          <w:hyperlink w:anchor="_Toc184491722" w:history="1">
            <w:r w:rsidRPr="0050248B">
              <w:rPr>
                <w:rStyle w:val="Hyperlink"/>
                <w:noProof/>
              </w:rPr>
              <w:t>References</w:t>
            </w:r>
            <w:r>
              <w:rPr>
                <w:noProof/>
                <w:webHidden/>
              </w:rPr>
              <w:tab/>
            </w:r>
            <w:r>
              <w:rPr>
                <w:noProof/>
                <w:webHidden/>
              </w:rPr>
              <w:fldChar w:fldCharType="begin"/>
            </w:r>
            <w:r>
              <w:rPr>
                <w:noProof/>
                <w:webHidden/>
              </w:rPr>
              <w:instrText xml:space="preserve"> PAGEREF _Toc184491722 \h </w:instrText>
            </w:r>
            <w:r>
              <w:rPr>
                <w:noProof/>
                <w:webHidden/>
              </w:rPr>
            </w:r>
            <w:r>
              <w:rPr>
                <w:noProof/>
                <w:webHidden/>
              </w:rPr>
              <w:fldChar w:fldCharType="separate"/>
            </w:r>
            <w:r>
              <w:rPr>
                <w:noProof/>
                <w:webHidden/>
              </w:rPr>
              <w:t>28</w:t>
            </w:r>
            <w:r>
              <w:rPr>
                <w:noProof/>
                <w:webHidden/>
              </w:rPr>
              <w:fldChar w:fldCharType="end"/>
            </w:r>
          </w:hyperlink>
        </w:p>
        <w:p w14:paraId="029409AB" w14:textId="647976A3" w:rsidR="00D031AC" w:rsidRDefault="00D031AC">
          <w:pPr>
            <w:pStyle w:val="TOC1"/>
            <w:tabs>
              <w:tab w:val="right" w:leader="dot" w:pos="9019"/>
            </w:tabs>
            <w:rPr>
              <w:rFonts w:asciiTheme="minorHAnsi" w:eastAsiaTheme="minorEastAsia" w:hAnsiTheme="minorHAnsi" w:cstheme="minorBidi"/>
              <w:noProof/>
              <w:sz w:val="22"/>
              <w:szCs w:val="22"/>
            </w:rPr>
          </w:pPr>
          <w:hyperlink w:anchor="_Toc184491723" w:history="1">
            <w:r w:rsidRPr="0050248B">
              <w:rPr>
                <w:rStyle w:val="Hyperlink"/>
                <w:noProof/>
              </w:rPr>
              <w:t>Appendix</w:t>
            </w:r>
            <w:r>
              <w:rPr>
                <w:noProof/>
                <w:webHidden/>
              </w:rPr>
              <w:tab/>
            </w:r>
            <w:r>
              <w:rPr>
                <w:noProof/>
                <w:webHidden/>
              </w:rPr>
              <w:fldChar w:fldCharType="begin"/>
            </w:r>
            <w:r>
              <w:rPr>
                <w:noProof/>
                <w:webHidden/>
              </w:rPr>
              <w:instrText xml:space="preserve"> PAGEREF _Toc184491723 \h </w:instrText>
            </w:r>
            <w:r>
              <w:rPr>
                <w:noProof/>
                <w:webHidden/>
              </w:rPr>
            </w:r>
            <w:r>
              <w:rPr>
                <w:noProof/>
                <w:webHidden/>
              </w:rPr>
              <w:fldChar w:fldCharType="separate"/>
            </w:r>
            <w:r>
              <w:rPr>
                <w:noProof/>
                <w:webHidden/>
              </w:rPr>
              <w:t>29</w:t>
            </w:r>
            <w:r>
              <w:rPr>
                <w:noProof/>
                <w:webHidden/>
              </w:rPr>
              <w:fldChar w:fldCharType="end"/>
            </w:r>
          </w:hyperlink>
        </w:p>
        <w:p w14:paraId="0443A749" w14:textId="23FE19B0"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24" w:history="1">
            <w:r w:rsidRPr="0050248B">
              <w:rPr>
                <w:rStyle w:val="Hyperlink"/>
                <w:noProof/>
              </w:rPr>
              <w:t>Appendix A: Guidelines</w:t>
            </w:r>
            <w:r>
              <w:rPr>
                <w:noProof/>
                <w:webHidden/>
              </w:rPr>
              <w:tab/>
            </w:r>
            <w:r>
              <w:rPr>
                <w:noProof/>
                <w:webHidden/>
              </w:rPr>
              <w:fldChar w:fldCharType="begin"/>
            </w:r>
            <w:r>
              <w:rPr>
                <w:noProof/>
                <w:webHidden/>
              </w:rPr>
              <w:instrText xml:space="preserve"> PAGEREF _Toc184491724 \h </w:instrText>
            </w:r>
            <w:r>
              <w:rPr>
                <w:noProof/>
                <w:webHidden/>
              </w:rPr>
            </w:r>
            <w:r>
              <w:rPr>
                <w:noProof/>
                <w:webHidden/>
              </w:rPr>
              <w:fldChar w:fldCharType="separate"/>
            </w:r>
            <w:r>
              <w:rPr>
                <w:noProof/>
                <w:webHidden/>
              </w:rPr>
              <w:t>29</w:t>
            </w:r>
            <w:r>
              <w:rPr>
                <w:noProof/>
                <w:webHidden/>
              </w:rPr>
              <w:fldChar w:fldCharType="end"/>
            </w:r>
          </w:hyperlink>
        </w:p>
        <w:p w14:paraId="32755DE9" w14:textId="3D2045FB"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25" w:history="1">
            <w:r w:rsidRPr="0050248B">
              <w:rPr>
                <w:rStyle w:val="Hyperlink"/>
                <w:noProof/>
              </w:rPr>
              <w:t>Appendix B: Heading of Sample Appendix B</w:t>
            </w:r>
            <w:r>
              <w:rPr>
                <w:noProof/>
                <w:webHidden/>
              </w:rPr>
              <w:tab/>
            </w:r>
            <w:r>
              <w:rPr>
                <w:noProof/>
                <w:webHidden/>
              </w:rPr>
              <w:fldChar w:fldCharType="begin"/>
            </w:r>
            <w:r>
              <w:rPr>
                <w:noProof/>
                <w:webHidden/>
              </w:rPr>
              <w:instrText xml:space="preserve"> PAGEREF _Toc184491725 \h </w:instrText>
            </w:r>
            <w:r>
              <w:rPr>
                <w:noProof/>
                <w:webHidden/>
              </w:rPr>
            </w:r>
            <w:r>
              <w:rPr>
                <w:noProof/>
                <w:webHidden/>
              </w:rPr>
              <w:fldChar w:fldCharType="separate"/>
            </w:r>
            <w:r>
              <w:rPr>
                <w:noProof/>
                <w:webHidden/>
              </w:rPr>
              <w:t>29</w:t>
            </w:r>
            <w:r>
              <w:rPr>
                <w:noProof/>
                <w:webHidden/>
              </w:rPr>
              <w:fldChar w:fldCharType="end"/>
            </w:r>
          </w:hyperlink>
        </w:p>
        <w:p w14:paraId="5BA07B91" w14:textId="21302A8F" w:rsidR="00D031AC" w:rsidRDefault="00D031AC">
          <w:pPr>
            <w:pStyle w:val="TOC1"/>
            <w:tabs>
              <w:tab w:val="right" w:leader="dot" w:pos="9019"/>
            </w:tabs>
            <w:rPr>
              <w:rFonts w:asciiTheme="minorHAnsi" w:eastAsiaTheme="minorEastAsia" w:hAnsiTheme="minorHAnsi" w:cstheme="minorBidi"/>
              <w:noProof/>
              <w:sz w:val="22"/>
              <w:szCs w:val="22"/>
            </w:rPr>
          </w:pPr>
          <w:hyperlink w:anchor="_Toc184491726" w:history="1">
            <w:r w:rsidRPr="0050248B">
              <w:rPr>
                <w:rStyle w:val="Hyperlink"/>
                <w:noProof/>
              </w:rPr>
              <w:t>Formatting Guidelines</w:t>
            </w:r>
            <w:r>
              <w:rPr>
                <w:noProof/>
                <w:webHidden/>
              </w:rPr>
              <w:tab/>
            </w:r>
            <w:r>
              <w:rPr>
                <w:noProof/>
                <w:webHidden/>
              </w:rPr>
              <w:fldChar w:fldCharType="begin"/>
            </w:r>
            <w:r>
              <w:rPr>
                <w:noProof/>
                <w:webHidden/>
              </w:rPr>
              <w:instrText xml:space="preserve"> PAGEREF _Toc184491726 \h </w:instrText>
            </w:r>
            <w:r>
              <w:rPr>
                <w:noProof/>
                <w:webHidden/>
              </w:rPr>
            </w:r>
            <w:r>
              <w:rPr>
                <w:noProof/>
                <w:webHidden/>
              </w:rPr>
              <w:fldChar w:fldCharType="separate"/>
            </w:r>
            <w:r>
              <w:rPr>
                <w:noProof/>
                <w:webHidden/>
              </w:rPr>
              <w:t>30</w:t>
            </w:r>
            <w:r>
              <w:rPr>
                <w:noProof/>
                <w:webHidden/>
              </w:rPr>
              <w:fldChar w:fldCharType="end"/>
            </w:r>
          </w:hyperlink>
        </w:p>
        <w:p w14:paraId="36B142A7" w14:textId="668B838A" w:rsidR="00D031AC" w:rsidRDefault="00D031AC">
          <w:pPr>
            <w:pStyle w:val="TOC1"/>
            <w:tabs>
              <w:tab w:val="right" w:leader="dot" w:pos="9019"/>
            </w:tabs>
            <w:rPr>
              <w:rFonts w:asciiTheme="minorHAnsi" w:eastAsiaTheme="minorEastAsia" w:hAnsiTheme="minorHAnsi" w:cstheme="minorBidi"/>
              <w:noProof/>
              <w:sz w:val="22"/>
              <w:szCs w:val="22"/>
            </w:rPr>
          </w:pPr>
          <w:hyperlink w:anchor="_Toc184491727" w:history="1">
            <w:r w:rsidRPr="0050248B">
              <w:rPr>
                <w:rStyle w:val="Hyperlink"/>
                <w:noProof/>
                <w14:scene3d>
                  <w14:camera w14:prst="orthographicFront"/>
                  <w14:lightRig w14:rig="threePt" w14:dir="t">
                    <w14:rot w14:lat="0" w14:lon="0" w14:rev="0"/>
                  </w14:lightRig>
                </w14:scene3d>
              </w:rPr>
              <w:t>Chapter 1:</w:t>
            </w:r>
            <w:r w:rsidRPr="0050248B">
              <w:rPr>
                <w:rStyle w:val="Hyperlink"/>
                <w:noProof/>
              </w:rPr>
              <w:t xml:space="preserve"> Heading 1</w:t>
            </w:r>
            <w:r>
              <w:rPr>
                <w:noProof/>
                <w:webHidden/>
              </w:rPr>
              <w:tab/>
            </w:r>
            <w:r>
              <w:rPr>
                <w:noProof/>
                <w:webHidden/>
              </w:rPr>
              <w:fldChar w:fldCharType="begin"/>
            </w:r>
            <w:r>
              <w:rPr>
                <w:noProof/>
                <w:webHidden/>
              </w:rPr>
              <w:instrText xml:space="preserve"> PAGEREF _Toc184491727 \h </w:instrText>
            </w:r>
            <w:r>
              <w:rPr>
                <w:noProof/>
                <w:webHidden/>
              </w:rPr>
            </w:r>
            <w:r>
              <w:rPr>
                <w:noProof/>
                <w:webHidden/>
              </w:rPr>
              <w:fldChar w:fldCharType="separate"/>
            </w:r>
            <w:r>
              <w:rPr>
                <w:noProof/>
                <w:webHidden/>
              </w:rPr>
              <w:t>30</w:t>
            </w:r>
            <w:r>
              <w:rPr>
                <w:noProof/>
                <w:webHidden/>
              </w:rPr>
              <w:fldChar w:fldCharType="end"/>
            </w:r>
          </w:hyperlink>
        </w:p>
        <w:p w14:paraId="4956E213" w14:textId="0EF83926"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28" w:history="1">
            <w:r w:rsidRPr="0050248B">
              <w:rPr>
                <w:rStyle w:val="Hyperlink"/>
                <w:noProof/>
                <w14:scene3d>
                  <w14:camera w14:prst="orthographicFront"/>
                  <w14:lightRig w14:rig="threePt" w14:dir="t">
                    <w14:rot w14:lat="0" w14:lon="0" w14:rev="0"/>
                  </w14:lightRig>
                </w14:scene3d>
              </w:rPr>
              <w:t>1.1</w:t>
            </w:r>
            <w:r w:rsidRPr="0050248B">
              <w:rPr>
                <w:rStyle w:val="Hyperlink"/>
                <w:noProof/>
              </w:rPr>
              <w:t xml:space="preserve"> Heading 2</w:t>
            </w:r>
            <w:r>
              <w:rPr>
                <w:noProof/>
                <w:webHidden/>
              </w:rPr>
              <w:tab/>
            </w:r>
            <w:r>
              <w:rPr>
                <w:noProof/>
                <w:webHidden/>
              </w:rPr>
              <w:fldChar w:fldCharType="begin"/>
            </w:r>
            <w:r>
              <w:rPr>
                <w:noProof/>
                <w:webHidden/>
              </w:rPr>
              <w:instrText xml:space="preserve"> PAGEREF _Toc184491728 \h </w:instrText>
            </w:r>
            <w:r>
              <w:rPr>
                <w:noProof/>
                <w:webHidden/>
              </w:rPr>
            </w:r>
            <w:r>
              <w:rPr>
                <w:noProof/>
                <w:webHidden/>
              </w:rPr>
              <w:fldChar w:fldCharType="separate"/>
            </w:r>
            <w:r>
              <w:rPr>
                <w:noProof/>
                <w:webHidden/>
              </w:rPr>
              <w:t>30</w:t>
            </w:r>
            <w:r>
              <w:rPr>
                <w:noProof/>
                <w:webHidden/>
              </w:rPr>
              <w:fldChar w:fldCharType="end"/>
            </w:r>
          </w:hyperlink>
        </w:p>
        <w:p w14:paraId="252BD1D7" w14:textId="186292DA" w:rsidR="00D031AC" w:rsidRDefault="00D031AC">
          <w:pPr>
            <w:pStyle w:val="TOC3"/>
            <w:tabs>
              <w:tab w:val="right" w:leader="dot" w:pos="9019"/>
            </w:tabs>
            <w:rPr>
              <w:rFonts w:asciiTheme="minorHAnsi" w:eastAsiaTheme="minorEastAsia" w:hAnsiTheme="minorHAnsi" w:cstheme="minorBidi"/>
              <w:noProof/>
              <w:sz w:val="22"/>
              <w:szCs w:val="22"/>
            </w:rPr>
          </w:pPr>
          <w:hyperlink w:anchor="_Toc184491729" w:history="1">
            <w:r w:rsidRPr="0050248B">
              <w:rPr>
                <w:rStyle w:val="Hyperlink"/>
                <w:noProof/>
              </w:rPr>
              <w:t>1.1.1 Heading 3</w:t>
            </w:r>
            <w:r>
              <w:rPr>
                <w:noProof/>
                <w:webHidden/>
              </w:rPr>
              <w:tab/>
            </w:r>
            <w:r>
              <w:rPr>
                <w:noProof/>
                <w:webHidden/>
              </w:rPr>
              <w:fldChar w:fldCharType="begin"/>
            </w:r>
            <w:r>
              <w:rPr>
                <w:noProof/>
                <w:webHidden/>
              </w:rPr>
              <w:instrText xml:space="preserve"> PAGEREF _Toc184491729 \h </w:instrText>
            </w:r>
            <w:r>
              <w:rPr>
                <w:noProof/>
                <w:webHidden/>
              </w:rPr>
            </w:r>
            <w:r>
              <w:rPr>
                <w:noProof/>
                <w:webHidden/>
              </w:rPr>
              <w:fldChar w:fldCharType="separate"/>
            </w:r>
            <w:r>
              <w:rPr>
                <w:noProof/>
                <w:webHidden/>
              </w:rPr>
              <w:t>30</w:t>
            </w:r>
            <w:r>
              <w:rPr>
                <w:noProof/>
                <w:webHidden/>
              </w:rPr>
              <w:fldChar w:fldCharType="end"/>
            </w:r>
          </w:hyperlink>
        </w:p>
        <w:p w14:paraId="1D1DDDE7" w14:textId="681AB64E"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30" w:history="1">
            <w:r w:rsidRPr="0050248B">
              <w:rPr>
                <w:rStyle w:val="Hyperlink"/>
                <w:noProof/>
              </w:rPr>
              <w:t>Tables and Figures</w:t>
            </w:r>
            <w:r>
              <w:rPr>
                <w:noProof/>
                <w:webHidden/>
              </w:rPr>
              <w:tab/>
            </w:r>
            <w:r>
              <w:rPr>
                <w:noProof/>
                <w:webHidden/>
              </w:rPr>
              <w:fldChar w:fldCharType="begin"/>
            </w:r>
            <w:r>
              <w:rPr>
                <w:noProof/>
                <w:webHidden/>
              </w:rPr>
              <w:instrText xml:space="preserve"> PAGEREF _Toc184491730 \h </w:instrText>
            </w:r>
            <w:r>
              <w:rPr>
                <w:noProof/>
                <w:webHidden/>
              </w:rPr>
            </w:r>
            <w:r>
              <w:rPr>
                <w:noProof/>
                <w:webHidden/>
              </w:rPr>
              <w:fldChar w:fldCharType="separate"/>
            </w:r>
            <w:r>
              <w:rPr>
                <w:noProof/>
                <w:webHidden/>
              </w:rPr>
              <w:t>31</w:t>
            </w:r>
            <w:r>
              <w:rPr>
                <w:noProof/>
                <w:webHidden/>
              </w:rPr>
              <w:fldChar w:fldCharType="end"/>
            </w:r>
          </w:hyperlink>
        </w:p>
        <w:p w14:paraId="1DD6B49F" w14:textId="4B891975"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31" w:history="1">
            <w:r w:rsidRPr="0050248B">
              <w:rPr>
                <w:rStyle w:val="Hyperlink"/>
                <w:noProof/>
              </w:rPr>
              <w:t>Equations</w:t>
            </w:r>
            <w:r>
              <w:rPr>
                <w:noProof/>
                <w:webHidden/>
              </w:rPr>
              <w:tab/>
            </w:r>
            <w:r>
              <w:rPr>
                <w:noProof/>
                <w:webHidden/>
              </w:rPr>
              <w:fldChar w:fldCharType="begin"/>
            </w:r>
            <w:r>
              <w:rPr>
                <w:noProof/>
                <w:webHidden/>
              </w:rPr>
              <w:instrText xml:space="preserve"> PAGEREF _Toc184491731 \h </w:instrText>
            </w:r>
            <w:r>
              <w:rPr>
                <w:noProof/>
                <w:webHidden/>
              </w:rPr>
            </w:r>
            <w:r>
              <w:rPr>
                <w:noProof/>
                <w:webHidden/>
              </w:rPr>
              <w:fldChar w:fldCharType="separate"/>
            </w:r>
            <w:r>
              <w:rPr>
                <w:noProof/>
                <w:webHidden/>
              </w:rPr>
              <w:t>32</w:t>
            </w:r>
            <w:r>
              <w:rPr>
                <w:noProof/>
                <w:webHidden/>
              </w:rPr>
              <w:fldChar w:fldCharType="end"/>
            </w:r>
          </w:hyperlink>
        </w:p>
        <w:p w14:paraId="50DBF919" w14:textId="509B5E21"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32" w:history="1">
            <w:r w:rsidRPr="0050248B">
              <w:rPr>
                <w:rStyle w:val="Hyperlink"/>
                <w:noProof/>
              </w:rPr>
              <w:t>Header/Footer</w:t>
            </w:r>
            <w:r>
              <w:rPr>
                <w:noProof/>
                <w:webHidden/>
              </w:rPr>
              <w:tab/>
            </w:r>
            <w:r>
              <w:rPr>
                <w:noProof/>
                <w:webHidden/>
              </w:rPr>
              <w:fldChar w:fldCharType="begin"/>
            </w:r>
            <w:r>
              <w:rPr>
                <w:noProof/>
                <w:webHidden/>
              </w:rPr>
              <w:instrText xml:space="preserve"> PAGEREF _Toc184491732 \h </w:instrText>
            </w:r>
            <w:r>
              <w:rPr>
                <w:noProof/>
                <w:webHidden/>
              </w:rPr>
            </w:r>
            <w:r>
              <w:rPr>
                <w:noProof/>
                <w:webHidden/>
              </w:rPr>
              <w:fldChar w:fldCharType="separate"/>
            </w:r>
            <w:r>
              <w:rPr>
                <w:noProof/>
                <w:webHidden/>
              </w:rPr>
              <w:t>32</w:t>
            </w:r>
            <w:r>
              <w:rPr>
                <w:noProof/>
                <w:webHidden/>
              </w:rPr>
              <w:fldChar w:fldCharType="end"/>
            </w:r>
          </w:hyperlink>
        </w:p>
        <w:p w14:paraId="21F01CE9" w14:textId="36FA5A0A"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33" w:history="1">
            <w:r w:rsidRPr="0050248B">
              <w:rPr>
                <w:rStyle w:val="Hyperlink"/>
                <w:noProof/>
              </w:rPr>
              <w:t>Other Formatting Guidelines</w:t>
            </w:r>
            <w:r>
              <w:rPr>
                <w:noProof/>
                <w:webHidden/>
              </w:rPr>
              <w:tab/>
            </w:r>
            <w:r>
              <w:rPr>
                <w:noProof/>
                <w:webHidden/>
              </w:rPr>
              <w:fldChar w:fldCharType="begin"/>
            </w:r>
            <w:r>
              <w:rPr>
                <w:noProof/>
                <w:webHidden/>
              </w:rPr>
              <w:instrText xml:space="preserve"> PAGEREF _Toc184491733 \h </w:instrText>
            </w:r>
            <w:r>
              <w:rPr>
                <w:noProof/>
                <w:webHidden/>
              </w:rPr>
            </w:r>
            <w:r>
              <w:rPr>
                <w:noProof/>
                <w:webHidden/>
              </w:rPr>
              <w:fldChar w:fldCharType="separate"/>
            </w:r>
            <w:r>
              <w:rPr>
                <w:noProof/>
                <w:webHidden/>
              </w:rPr>
              <w:t>32</w:t>
            </w:r>
            <w:r>
              <w:rPr>
                <w:noProof/>
                <w:webHidden/>
              </w:rPr>
              <w:fldChar w:fldCharType="end"/>
            </w:r>
          </w:hyperlink>
        </w:p>
        <w:p w14:paraId="1391CE8B" w14:textId="5E2CB03D" w:rsidR="00D031AC" w:rsidRDefault="00D031AC">
          <w:pPr>
            <w:pStyle w:val="TOC2"/>
            <w:tabs>
              <w:tab w:val="right" w:leader="dot" w:pos="9019"/>
            </w:tabs>
            <w:rPr>
              <w:rFonts w:asciiTheme="minorHAnsi" w:eastAsiaTheme="minorEastAsia" w:hAnsiTheme="minorHAnsi" w:cstheme="minorBidi"/>
              <w:noProof/>
              <w:sz w:val="22"/>
              <w:szCs w:val="22"/>
            </w:rPr>
          </w:pPr>
          <w:hyperlink w:anchor="_Toc184491734" w:history="1">
            <w:r w:rsidRPr="0050248B">
              <w:rPr>
                <w:rStyle w:val="Hyperlink"/>
                <w:noProof/>
              </w:rPr>
              <w:t>References</w:t>
            </w:r>
            <w:r>
              <w:rPr>
                <w:noProof/>
                <w:webHidden/>
              </w:rPr>
              <w:tab/>
            </w:r>
            <w:r>
              <w:rPr>
                <w:noProof/>
                <w:webHidden/>
              </w:rPr>
              <w:fldChar w:fldCharType="begin"/>
            </w:r>
            <w:r>
              <w:rPr>
                <w:noProof/>
                <w:webHidden/>
              </w:rPr>
              <w:instrText xml:space="preserve"> PAGEREF _Toc184491734 \h </w:instrText>
            </w:r>
            <w:r>
              <w:rPr>
                <w:noProof/>
                <w:webHidden/>
              </w:rPr>
            </w:r>
            <w:r>
              <w:rPr>
                <w:noProof/>
                <w:webHidden/>
              </w:rPr>
              <w:fldChar w:fldCharType="separate"/>
            </w:r>
            <w:r>
              <w:rPr>
                <w:noProof/>
                <w:webHidden/>
              </w:rPr>
              <w:t>32</w:t>
            </w:r>
            <w:r>
              <w:rPr>
                <w:noProof/>
                <w:webHidden/>
              </w:rPr>
              <w:fldChar w:fldCharType="end"/>
            </w:r>
          </w:hyperlink>
        </w:p>
        <w:p w14:paraId="4ADDF372" w14:textId="46B7951C"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2" w:name="_Toc19544193"/>
      <w:bookmarkStart w:id="3" w:name="_Toc19544445"/>
      <w:bookmarkStart w:id="4" w:name="_Toc184491667"/>
      <w:r w:rsidRPr="008B57AF">
        <w:lastRenderedPageBreak/>
        <w:t>List of Tables</w:t>
      </w:r>
      <w:bookmarkEnd w:id="2"/>
      <w:bookmarkEnd w:id="3"/>
      <w:bookmarkEnd w:id="4"/>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6" w:history="1">
        <w:r w:rsidRPr="00B36A98">
          <w:rPr>
            <w:rStyle w:val="Hyperlink"/>
            <w:noProof/>
          </w:rPr>
          <w:t>Table 1: This is Sample table caption</w:t>
        </w:r>
        <w:r>
          <w:rPr>
            <w:noProof/>
            <w:webHidden/>
          </w:rPr>
          <w:tab/>
        </w:r>
        <w:r>
          <w:rPr>
            <w:noProof/>
            <w:webHidden/>
          </w:rPr>
          <w:fldChar w:fldCharType="begin"/>
        </w:r>
        <w:r>
          <w:rPr>
            <w:noProof/>
            <w:webHidden/>
          </w:rPr>
          <w:instrText xml:space="preserve"> PAGEREF _Toc55559466 \h </w:instrText>
        </w:r>
        <w:r>
          <w:rPr>
            <w:noProof/>
            <w:webHidden/>
          </w:rPr>
        </w:r>
        <w:r>
          <w:rPr>
            <w:noProof/>
            <w:webHidden/>
          </w:rPr>
          <w:fldChar w:fldCharType="separate"/>
        </w:r>
        <w:r w:rsidR="00131129">
          <w:rPr>
            <w:noProof/>
            <w:webHidden/>
          </w:rPr>
          <w:t>1</w:t>
        </w:r>
        <w:r>
          <w:rPr>
            <w:noProof/>
            <w:webHidden/>
          </w:rPr>
          <w:fldChar w:fldCharType="end"/>
        </w:r>
      </w:hyperlink>
    </w:p>
    <w:p w14:paraId="63647B71"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7" w:history="1">
        <w:r w:rsidRPr="00B36A98">
          <w:rPr>
            <w:rStyle w:val="Hyperlink"/>
            <w:noProof/>
          </w:rPr>
          <w:t>Table 2: This is Sample table caption</w:t>
        </w:r>
        <w:r>
          <w:rPr>
            <w:noProof/>
            <w:webHidden/>
          </w:rPr>
          <w:tab/>
        </w:r>
        <w:r>
          <w:rPr>
            <w:noProof/>
            <w:webHidden/>
          </w:rPr>
          <w:fldChar w:fldCharType="begin"/>
        </w:r>
        <w:r>
          <w:rPr>
            <w:noProof/>
            <w:webHidden/>
          </w:rPr>
          <w:instrText xml:space="preserve"> PAGEREF _Toc55559467 \h </w:instrText>
        </w:r>
        <w:r>
          <w:rPr>
            <w:noProof/>
            <w:webHidden/>
          </w:rPr>
        </w:r>
        <w:r>
          <w:rPr>
            <w:noProof/>
            <w:webHidden/>
          </w:rPr>
          <w:fldChar w:fldCharType="separate"/>
        </w:r>
        <w:r w:rsidR="00131129">
          <w:rPr>
            <w:noProof/>
            <w:webHidden/>
          </w:rPr>
          <w:t>1</w:t>
        </w:r>
        <w:r>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5" w:name="_Toc184491668"/>
      <w:r>
        <w:lastRenderedPageBreak/>
        <w:t>List of Figures</w:t>
      </w:r>
      <w:bookmarkEnd w:id="5"/>
    </w:p>
    <w:p w14:paraId="3074FE69" w14:textId="759096FE" w:rsidR="00D031AC"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D031AC">
        <w:rPr>
          <w:noProof/>
        </w:rPr>
        <w:t>Figure 3.2</w:t>
      </w:r>
      <w:r w:rsidR="00D031AC">
        <w:rPr>
          <w:noProof/>
        </w:rPr>
        <w:noBreakHyphen/>
        <w:t>1 Proposed Solution Diagram</w:t>
      </w:r>
      <w:r w:rsidR="00D031AC">
        <w:rPr>
          <w:noProof/>
        </w:rPr>
        <w:tab/>
      </w:r>
      <w:r w:rsidR="00D031AC">
        <w:rPr>
          <w:noProof/>
        </w:rPr>
        <w:fldChar w:fldCharType="begin"/>
      </w:r>
      <w:r w:rsidR="00D031AC">
        <w:rPr>
          <w:noProof/>
        </w:rPr>
        <w:instrText xml:space="preserve"> PAGEREF _Toc184491589 \h </w:instrText>
      </w:r>
      <w:r w:rsidR="00D031AC">
        <w:rPr>
          <w:noProof/>
        </w:rPr>
      </w:r>
      <w:r w:rsidR="00D031AC">
        <w:rPr>
          <w:noProof/>
        </w:rPr>
        <w:fldChar w:fldCharType="separate"/>
      </w:r>
      <w:r w:rsidR="00D031AC">
        <w:rPr>
          <w:noProof/>
        </w:rPr>
        <w:t>16</w:t>
      </w:r>
      <w:r w:rsidR="00D031AC">
        <w:rPr>
          <w:noProof/>
        </w:rPr>
        <w:fldChar w:fldCharType="end"/>
      </w:r>
    </w:p>
    <w:p w14:paraId="1350C4FC" w14:textId="4342B6A2" w:rsidR="00D031AC" w:rsidRDefault="00D031AC">
      <w:pPr>
        <w:pStyle w:val="TableofFigures"/>
        <w:tabs>
          <w:tab w:val="right" w:leader="dot" w:pos="9019"/>
        </w:tabs>
        <w:rPr>
          <w:rFonts w:asciiTheme="minorHAnsi" w:eastAsiaTheme="minorEastAsia" w:hAnsiTheme="minorHAnsi" w:cstheme="minorBidi"/>
          <w:noProof/>
          <w:sz w:val="22"/>
          <w:szCs w:val="22"/>
        </w:rPr>
      </w:pPr>
      <w:r>
        <w:rPr>
          <w:noProof/>
        </w:rPr>
        <w:t>Figure 3.4</w:t>
      </w:r>
      <w:r>
        <w:rPr>
          <w:noProof/>
        </w:rPr>
        <w:noBreakHyphen/>
        <w:t>1 Use Case Diagram for Farmer</w:t>
      </w:r>
      <w:r>
        <w:rPr>
          <w:noProof/>
        </w:rPr>
        <w:tab/>
      </w:r>
      <w:r>
        <w:rPr>
          <w:noProof/>
        </w:rPr>
        <w:fldChar w:fldCharType="begin"/>
      </w:r>
      <w:r>
        <w:rPr>
          <w:noProof/>
        </w:rPr>
        <w:instrText xml:space="preserve"> PAGEREF _Toc184491590 \h </w:instrText>
      </w:r>
      <w:r>
        <w:rPr>
          <w:noProof/>
        </w:rPr>
      </w:r>
      <w:r>
        <w:rPr>
          <w:noProof/>
        </w:rPr>
        <w:fldChar w:fldCharType="separate"/>
      </w:r>
      <w:r>
        <w:rPr>
          <w:noProof/>
        </w:rPr>
        <w:t>18</w:t>
      </w:r>
      <w:r>
        <w:rPr>
          <w:noProof/>
        </w:rPr>
        <w:fldChar w:fldCharType="end"/>
      </w:r>
    </w:p>
    <w:p w14:paraId="1CA1ABED" w14:textId="5701C8FF" w:rsidR="00D031AC" w:rsidRDefault="00D031AC">
      <w:pPr>
        <w:pStyle w:val="TableofFigures"/>
        <w:tabs>
          <w:tab w:val="right" w:leader="dot" w:pos="9019"/>
        </w:tabs>
        <w:rPr>
          <w:rFonts w:asciiTheme="minorHAnsi" w:eastAsiaTheme="minorEastAsia" w:hAnsiTheme="minorHAnsi" w:cstheme="minorBidi"/>
          <w:noProof/>
          <w:sz w:val="22"/>
          <w:szCs w:val="22"/>
        </w:rPr>
      </w:pPr>
      <w:r>
        <w:rPr>
          <w:noProof/>
        </w:rPr>
        <w:t>Figure 3.4</w:t>
      </w:r>
      <w:r>
        <w:rPr>
          <w:noProof/>
        </w:rPr>
        <w:noBreakHyphen/>
        <w:t>2 Use Case Diagram for Admin</w:t>
      </w:r>
      <w:r>
        <w:rPr>
          <w:noProof/>
        </w:rPr>
        <w:tab/>
      </w:r>
      <w:r>
        <w:rPr>
          <w:noProof/>
        </w:rPr>
        <w:fldChar w:fldCharType="begin"/>
      </w:r>
      <w:r>
        <w:rPr>
          <w:noProof/>
        </w:rPr>
        <w:instrText xml:space="preserve"> PAGEREF _Toc184491591 \h </w:instrText>
      </w:r>
      <w:r>
        <w:rPr>
          <w:noProof/>
        </w:rPr>
      </w:r>
      <w:r>
        <w:rPr>
          <w:noProof/>
        </w:rPr>
        <w:fldChar w:fldCharType="separate"/>
      </w:r>
      <w:r>
        <w:rPr>
          <w:noProof/>
        </w:rPr>
        <w:t>19</w:t>
      </w:r>
      <w:r>
        <w:rPr>
          <w:noProof/>
        </w:rPr>
        <w:fldChar w:fldCharType="end"/>
      </w:r>
    </w:p>
    <w:p w14:paraId="014D554E" w14:textId="4D1F9879" w:rsidR="00D031AC" w:rsidRDefault="00D031AC">
      <w:pPr>
        <w:pStyle w:val="TableofFigures"/>
        <w:tabs>
          <w:tab w:val="right" w:leader="dot" w:pos="9019"/>
        </w:tabs>
        <w:rPr>
          <w:rFonts w:asciiTheme="minorHAnsi" w:eastAsiaTheme="minorEastAsia" w:hAnsiTheme="minorHAnsi" w:cstheme="minorBidi"/>
          <w:noProof/>
          <w:sz w:val="22"/>
          <w:szCs w:val="22"/>
        </w:rPr>
      </w:pPr>
      <w:r>
        <w:rPr>
          <w:noProof/>
        </w:rPr>
        <w:t>Figure 3.4</w:t>
      </w:r>
      <w:r>
        <w:rPr>
          <w:noProof/>
        </w:rPr>
        <w:noBreakHyphen/>
        <w:t>3 Complete Use Case Diagram</w:t>
      </w:r>
      <w:r>
        <w:rPr>
          <w:noProof/>
        </w:rPr>
        <w:tab/>
      </w:r>
      <w:r>
        <w:rPr>
          <w:noProof/>
        </w:rPr>
        <w:fldChar w:fldCharType="begin"/>
      </w:r>
      <w:r>
        <w:rPr>
          <w:noProof/>
        </w:rPr>
        <w:instrText xml:space="preserve"> PAGEREF _Toc184491592 \h </w:instrText>
      </w:r>
      <w:r>
        <w:rPr>
          <w:noProof/>
        </w:rPr>
      </w:r>
      <w:r>
        <w:rPr>
          <w:noProof/>
        </w:rPr>
        <w:fldChar w:fldCharType="separate"/>
      </w:r>
      <w:r>
        <w:rPr>
          <w:noProof/>
        </w:rPr>
        <w:t>20</w:t>
      </w:r>
      <w:r>
        <w:rPr>
          <w:noProof/>
        </w:rPr>
        <w:fldChar w:fldCharType="end"/>
      </w:r>
    </w:p>
    <w:p w14:paraId="0ECE3947" w14:textId="1D34D782" w:rsidR="00D031AC" w:rsidRDefault="00D031AC">
      <w:pPr>
        <w:pStyle w:val="TableofFigures"/>
        <w:tabs>
          <w:tab w:val="right" w:leader="dot" w:pos="9019"/>
        </w:tabs>
        <w:rPr>
          <w:rFonts w:asciiTheme="minorHAnsi" w:eastAsiaTheme="minorEastAsia" w:hAnsiTheme="minorHAnsi" w:cstheme="minorBidi"/>
          <w:noProof/>
          <w:sz w:val="22"/>
          <w:szCs w:val="22"/>
        </w:rPr>
      </w:pPr>
      <w:r>
        <w:rPr>
          <w:noProof/>
        </w:rPr>
        <w:t>Figure 4.1</w:t>
      </w:r>
      <w:r>
        <w:rPr>
          <w:noProof/>
        </w:rPr>
        <w:noBreakHyphen/>
        <w:t>1 Confusion Matrix MobileNet-Relu</w:t>
      </w:r>
      <w:r>
        <w:rPr>
          <w:noProof/>
        </w:rPr>
        <w:tab/>
      </w:r>
      <w:r>
        <w:rPr>
          <w:noProof/>
        </w:rPr>
        <w:fldChar w:fldCharType="begin"/>
      </w:r>
      <w:r>
        <w:rPr>
          <w:noProof/>
        </w:rPr>
        <w:instrText xml:space="preserve"> PAGEREF _Toc184491593 \h </w:instrText>
      </w:r>
      <w:r>
        <w:rPr>
          <w:noProof/>
        </w:rPr>
      </w:r>
      <w:r>
        <w:rPr>
          <w:noProof/>
        </w:rPr>
        <w:fldChar w:fldCharType="separate"/>
      </w:r>
      <w:r>
        <w:rPr>
          <w:noProof/>
        </w:rPr>
        <w:t>22</w:t>
      </w:r>
      <w:r>
        <w:rPr>
          <w:noProof/>
        </w:rPr>
        <w:fldChar w:fldCharType="end"/>
      </w:r>
    </w:p>
    <w:p w14:paraId="18780528" w14:textId="73537B6B" w:rsidR="00D031AC" w:rsidRDefault="00D031AC">
      <w:pPr>
        <w:pStyle w:val="TableofFigures"/>
        <w:tabs>
          <w:tab w:val="right" w:leader="dot" w:pos="9019"/>
        </w:tabs>
        <w:rPr>
          <w:rFonts w:asciiTheme="minorHAnsi" w:eastAsiaTheme="minorEastAsia" w:hAnsiTheme="minorHAnsi" w:cstheme="minorBidi"/>
          <w:noProof/>
          <w:sz w:val="22"/>
          <w:szCs w:val="22"/>
        </w:rPr>
      </w:pPr>
      <w:r>
        <w:rPr>
          <w:noProof/>
        </w:rPr>
        <w:t>Figure 4.1</w:t>
      </w:r>
      <w:r>
        <w:rPr>
          <w:noProof/>
        </w:rPr>
        <w:noBreakHyphen/>
        <w:t>2 Confusion Matrix MobileNet-Swish</w:t>
      </w:r>
      <w:r>
        <w:rPr>
          <w:noProof/>
        </w:rPr>
        <w:tab/>
      </w:r>
      <w:r>
        <w:rPr>
          <w:noProof/>
        </w:rPr>
        <w:fldChar w:fldCharType="begin"/>
      </w:r>
      <w:r>
        <w:rPr>
          <w:noProof/>
        </w:rPr>
        <w:instrText xml:space="preserve"> PAGEREF _Toc184491594 \h </w:instrText>
      </w:r>
      <w:r>
        <w:rPr>
          <w:noProof/>
        </w:rPr>
      </w:r>
      <w:r>
        <w:rPr>
          <w:noProof/>
        </w:rPr>
        <w:fldChar w:fldCharType="separate"/>
      </w:r>
      <w:r>
        <w:rPr>
          <w:noProof/>
        </w:rPr>
        <w:t>23</w:t>
      </w:r>
      <w:r>
        <w:rPr>
          <w:noProof/>
        </w:rPr>
        <w:fldChar w:fldCharType="end"/>
      </w:r>
    </w:p>
    <w:p w14:paraId="4F6A7C86" w14:textId="79DD9A92" w:rsidR="00D031AC" w:rsidRDefault="00D031AC">
      <w:pPr>
        <w:pStyle w:val="TableofFigures"/>
        <w:tabs>
          <w:tab w:val="right" w:leader="dot" w:pos="9019"/>
        </w:tabs>
        <w:rPr>
          <w:rFonts w:asciiTheme="minorHAnsi" w:eastAsiaTheme="minorEastAsia" w:hAnsiTheme="minorHAnsi" w:cstheme="minorBidi"/>
          <w:noProof/>
          <w:sz w:val="22"/>
          <w:szCs w:val="22"/>
        </w:rPr>
      </w:pPr>
      <w:r>
        <w:rPr>
          <w:noProof/>
        </w:rPr>
        <w:t>Figure 0</w:t>
      </w:r>
      <w:r>
        <w:rPr>
          <w:noProof/>
        </w:rPr>
        <w:noBreakHyphen/>
        <w:t>1: List of Styles</w:t>
      </w:r>
      <w:r>
        <w:rPr>
          <w:noProof/>
        </w:rPr>
        <w:tab/>
      </w:r>
      <w:r>
        <w:rPr>
          <w:noProof/>
        </w:rPr>
        <w:fldChar w:fldCharType="begin"/>
      </w:r>
      <w:r>
        <w:rPr>
          <w:noProof/>
        </w:rPr>
        <w:instrText xml:space="preserve"> PAGEREF _Toc184491595 \h </w:instrText>
      </w:r>
      <w:r>
        <w:rPr>
          <w:noProof/>
        </w:rPr>
      </w:r>
      <w:r>
        <w:rPr>
          <w:noProof/>
        </w:rPr>
        <w:fldChar w:fldCharType="separate"/>
      </w:r>
      <w:r>
        <w:rPr>
          <w:noProof/>
        </w:rPr>
        <w:t>31</w:t>
      </w:r>
      <w:r>
        <w:rPr>
          <w:noProof/>
        </w:rPr>
        <w:fldChar w:fldCharType="end"/>
      </w:r>
    </w:p>
    <w:p w14:paraId="43381096" w14:textId="2943C1A4" w:rsidR="00D031AC" w:rsidRDefault="00D031AC">
      <w:pPr>
        <w:pStyle w:val="TableofFigures"/>
        <w:tabs>
          <w:tab w:val="right" w:leader="dot" w:pos="9019"/>
        </w:tabs>
        <w:rPr>
          <w:rFonts w:asciiTheme="minorHAnsi" w:eastAsiaTheme="minorEastAsia" w:hAnsiTheme="minorHAnsi" w:cstheme="minorBidi"/>
          <w:noProof/>
          <w:sz w:val="22"/>
          <w:szCs w:val="22"/>
        </w:rPr>
      </w:pPr>
      <w:r>
        <w:rPr>
          <w:noProof/>
        </w:rPr>
        <w:t>Figure 0</w:t>
      </w:r>
      <w:r>
        <w:rPr>
          <w:noProof/>
        </w:rPr>
        <w:noBreakHyphen/>
        <w:t>1: IEEE Reference style</w:t>
      </w:r>
      <w:r>
        <w:rPr>
          <w:noProof/>
        </w:rPr>
        <w:tab/>
      </w:r>
      <w:r>
        <w:rPr>
          <w:noProof/>
        </w:rPr>
        <w:fldChar w:fldCharType="begin"/>
      </w:r>
      <w:r>
        <w:rPr>
          <w:noProof/>
        </w:rPr>
        <w:instrText xml:space="preserve"> PAGEREF _Toc184491596 \h </w:instrText>
      </w:r>
      <w:r>
        <w:rPr>
          <w:noProof/>
        </w:rPr>
      </w:r>
      <w:r>
        <w:rPr>
          <w:noProof/>
        </w:rPr>
        <w:fldChar w:fldCharType="separate"/>
      </w:r>
      <w:r>
        <w:rPr>
          <w:noProof/>
        </w:rPr>
        <w:t>32</w:t>
      </w:r>
      <w:r>
        <w:rPr>
          <w:noProof/>
        </w:rPr>
        <w:fldChar w:fldCharType="end"/>
      </w:r>
    </w:p>
    <w:p w14:paraId="22935A22" w14:textId="2C1EB0E5"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6" w:name="_Toc184491669"/>
      <w:bookmarkStart w:id="7" w:name="_Toc975460"/>
      <w:bookmarkStart w:id="8" w:name="_Toc5527832"/>
      <w:bookmarkStart w:id="9" w:name="_Toc19544168"/>
      <w:bookmarkStart w:id="10" w:name="_Toc19544195"/>
      <w:bookmarkStart w:id="11" w:name="_Toc224669195"/>
      <w:r>
        <w:lastRenderedPageBreak/>
        <w:t>Abstract</w:t>
      </w:r>
      <w:bookmarkEnd w:id="6"/>
    </w:p>
    <w:p w14:paraId="2DBD3397" w14:textId="15BC91D5" w:rsidR="00D54E8F" w:rsidRDefault="008E052F" w:rsidP="00467503">
      <w:pPr>
        <w:pStyle w:val="BodyText"/>
        <w:spacing w:line="360" w:lineRule="auto"/>
      </w:pPr>
      <w:r>
        <w:t xml:space="preserve">The </w:t>
      </w:r>
      <w:r w:rsidRPr="008E052F">
        <w:rPr>
          <w:b/>
        </w:rPr>
        <w:t>Wheat Rust Guard</w:t>
      </w:r>
      <w:r>
        <w:rPr>
          <w:b/>
        </w:rPr>
        <w:t xml:space="preserve"> </w:t>
      </w:r>
      <w:r>
        <w:t xml:space="preserve">will provide the farmers community with an efficient, mobile-based platform for the detection and management of wheat rust diseases. The application will be made using </w:t>
      </w:r>
      <w:r w:rsidRPr="008E052F">
        <w:rPr>
          <w:b/>
        </w:rPr>
        <w:t>Flutter</w:t>
      </w:r>
      <w:r>
        <w:t xml:space="preserve"> and </w:t>
      </w:r>
      <w:r w:rsidRPr="008E052F">
        <w:rPr>
          <w:b/>
        </w:rPr>
        <w:t>Dart</w:t>
      </w:r>
      <w:r>
        <w:t>,</w:t>
      </w:r>
      <w:r>
        <w:rPr>
          <w:b/>
        </w:rPr>
        <w:t xml:space="preserve"> </w:t>
      </w:r>
      <w:r>
        <w:t xml:space="preserve">which will incorporate advance deep learning models in the detection of the diseases. It enables users to upload </w:t>
      </w:r>
      <w:r w:rsidR="001065EF">
        <w:t xml:space="preserve">or scan images of wheat crops for the application of the identification process through AI-powered computer vision capable of identifying diseases like </w:t>
      </w:r>
      <w:r w:rsidR="001065EF" w:rsidRPr="001065EF">
        <w:rPr>
          <w:b/>
        </w:rPr>
        <w:t>Yellow Rust</w:t>
      </w:r>
      <w:r w:rsidR="001065EF">
        <w:t xml:space="preserve"> and </w:t>
      </w:r>
      <w:r w:rsidR="001065EF" w:rsidRPr="001065EF">
        <w:rPr>
          <w:b/>
        </w:rPr>
        <w:t>Brown Rust</w:t>
      </w:r>
      <w:r w:rsidR="001065EF">
        <w:t xml:space="preserve">. </w:t>
      </w:r>
    </w:p>
    <w:p w14:paraId="7E3342B6" w14:textId="462F1EFE" w:rsidR="001065EF" w:rsidRDefault="001065EF" w:rsidP="00467503">
      <w:pPr>
        <w:pStyle w:val="BodyText"/>
        <w:spacing w:line="360" w:lineRule="auto"/>
      </w:pPr>
      <w:r>
        <w:t>This contains a user-friendly</w:t>
      </w:r>
      <w:r w:rsidR="00467503">
        <w:t xml:space="preserve"> interface that navigates farmers step by step. Onboarding is also designed to make usage easy for those who are not familiar with the technology. The app allows offline functionality in areas with low internet connectivity. Treatment recommendations will also be provided to help the farmer take timely and corrective action.</w:t>
      </w:r>
    </w:p>
    <w:p w14:paraId="18C4DF8D" w14:textId="00FC685D" w:rsidR="00467503" w:rsidRPr="001065EF" w:rsidRDefault="00467503" w:rsidP="00467503">
      <w:pPr>
        <w:pStyle w:val="BodyText"/>
        <w:spacing w:line="360" w:lineRule="auto"/>
      </w:pPr>
      <w:r>
        <w:t xml:space="preserve">The app applies AI-driven analysis to guarantee high accuracy in detecting diseases of wheat rust, eliminating all inefficiencies that may characterize traditional manual diagnostics. But most importantly, Wheat Rust Guard empowers them with a scalable and efficient solution-meaning better crop health and truly sustainable agriculture. </w:t>
      </w:r>
    </w:p>
    <w:p w14:paraId="4E70E90B" w14:textId="77777777" w:rsidR="00D54E8F" w:rsidRDefault="00D54E8F">
      <w:pPr>
        <w:rPr>
          <w:b/>
        </w:rPr>
      </w:pPr>
      <w:r>
        <w:rPr>
          <w:b/>
        </w:rPr>
        <w:br w:type="page"/>
      </w:r>
    </w:p>
    <w:p w14:paraId="5CA925E2" w14:textId="77777777" w:rsidR="004E5FC8" w:rsidRPr="00242A9C" w:rsidRDefault="004E5FC8" w:rsidP="00A21858">
      <w:pPr>
        <w:pStyle w:val="Heading1"/>
      </w:pPr>
      <w:bookmarkStart w:id="12" w:name="_Toc184491670"/>
      <w:r w:rsidRPr="00242A9C">
        <w:lastRenderedPageBreak/>
        <w:t>Introduction</w:t>
      </w:r>
      <w:bookmarkEnd w:id="7"/>
      <w:bookmarkEnd w:id="8"/>
      <w:bookmarkEnd w:id="9"/>
      <w:bookmarkEnd w:id="10"/>
      <w:bookmarkEnd w:id="12"/>
    </w:p>
    <w:p w14:paraId="2858415E" w14:textId="59EBF5BB" w:rsidR="00E35722" w:rsidRDefault="00D56B4D" w:rsidP="00C74C57">
      <w:pPr>
        <w:pStyle w:val="BodyText"/>
        <w:spacing w:line="360" w:lineRule="auto"/>
      </w:pPr>
      <w:bookmarkStart w:id="13" w:name="_Toc5527833"/>
      <w:bookmarkStart w:id="14" w:name="_Toc19544196"/>
      <w:bookmarkStart w:id="15" w:name="_Toc975461"/>
      <w:r>
        <w:t>Agriculture is the backbone of the economy in Pakistan and provides employment for day-to-day livelihood to millions. However, wheat rust-a highly destructive fungal diseases-seriously threatens wheat</w:t>
      </w:r>
      <w:r w:rsidR="00490824">
        <w:t>, the staple crop of the country. It affects the quality and quantity of the yield, causing losses in substantial economic earnings and imposing a hazard to food safety. Conventional diseases detection methods, however, are manual, which means time consumption, inaccuracies, and leaving farmers unprepared to take efficient actions against the disease accordingly.</w:t>
      </w:r>
    </w:p>
    <w:p w14:paraId="054186EE" w14:textId="77777777" w:rsidR="00490824" w:rsidRDefault="00490824" w:rsidP="00C74C57">
      <w:pPr>
        <w:pStyle w:val="BodyText"/>
        <w:spacing w:line="360" w:lineRule="auto"/>
      </w:pPr>
      <w:r>
        <w:t>Addressing these challenges, Wheat Rust Guard offers the integration of artificial intelligence and computer vision as a paradigm shift in wheat rust detection. The application enables farmers to detect wheat rust diseases – such as Brown Rust and Yellow Rust – by scanning or uploading images of affected crops. Advanced deep learning models applied within the app ensure a correct real-time diagnosis, while offering active insights to farmers for effective management.</w:t>
      </w:r>
    </w:p>
    <w:p w14:paraId="4C3EE80A" w14:textId="45BA50BE" w:rsidR="00490824" w:rsidRPr="00D56B4D" w:rsidRDefault="00490824" w:rsidP="00C74C57">
      <w:pPr>
        <w:pStyle w:val="BodyText"/>
        <w:spacing w:line="360" w:lineRule="auto"/>
      </w:pPr>
      <w:r>
        <w:t xml:space="preserve">The offline application of the system, other than detecting diseases, also suggests </w:t>
      </w:r>
      <w:r w:rsidR="00657421">
        <w:t>recommendations for treatment, hence making it accessible even in remote areas. Wheat Rust Guard propagates a junction between modern day technology and agricultural requirement in simplification of disease diagnosis and prevention, hence leading to sustainable farming and increasing crop yields.</w:t>
      </w:r>
      <w:r>
        <w:t xml:space="preserve"> </w:t>
      </w:r>
    </w:p>
    <w:p w14:paraId="5CD0869E" w14:textId="77777777" w:rsidR="004E5FC8" w:rsidRPr="008B57AF" w:rsidRDefault="00E35722" w:rsidP="00E347B5">
      <w:pPr>
        <w:pStyle w:val="Heading2"/>
      </w:pPr>
      <w:bookmarkStart w:id="16" w:name="_Toc184491671"/>
      <w:bookmarkEnd w:id="13"/>
      <w:bookmarkEnd w:id="14"/>
      <w:r>
        <w:t>Goals and Objectives</w:t>
      </w:r>
      <w:bookmarkEnd w:id="16"/>
    </w:p>
    <w:p w14:paraId="12672C46" w14:textId="77777777" w:rsidR="007E72C7" w:rsidRDefault="00657421" w:rsidP="00C74C57">
      <w:pPr>
        <w:pStyle w:val="BodyText"/>
        <w:spacing w:line="360" w:lineRule="auto"/>
      </w:pPr>
      <w:r>
        <w:t xml:space="preserve">The main goals and objectives of the Wheat Rust Guard </w:t>
      </w:r>
      <w:r w:rsidR="007E72C7">
        <w:t>project are:</w:t>
      </w:r>
    </w:p>
    <w:p w14:paraId="46C94293" w14:textId="727A9C22" w:rsidR="003B1E8A" w:rsidRDefault="007E72C7" w:rsidP="00C74C57">
      <w:pPr>
        <w:pStyle w:val="BodyText"/>
        <w:numPr>
          <w:ilvl w:val="0"/>
          <w:numId w:val="14"/>
        </w:numPr>
        <w:spacing w:line="360" w:lineRule="auto"/>
      </w:pPr>
      <w:r>
        <w:t>Development of an AI-enabled mobile application that is capable of detecting wheat rust diseases, Brown Rust and Yellow Rust with high accuracy.</w:t>
      </w:r>
    </w:p>
    <w:p w14:paraId="64C4CB5F" w14:textId="5D0528F6" w:rsidR="007E72C7" w:rsidRDefault="007E72C7" w:rsidP="00C74C57">
      <w:pPr>
        <w:pStyle w:val="BodyText"/>
        <w:numPr>
          <w:ilvl w:val="0"/>
          <w:numId w:val="14"/>
        </w:numPr>
        <w:spacing w:line="360" w:lineRule="auto"/>
      </w:pPr>
      <w:r>
        <w:t>To provide effective, well-timed, and actionable insights to farmers for better disease management.</w:t>
      </w:r>
    </w:p>
    <w:p w14:paraId="2A013A90" w14:textId="32B8AA93" w:rsidR="007E72C7" w:rsidRDefault="007E72C7" w:rsidP="00C74C57">
      <w:pPr>
        <w:pStyle w:val="BodyText"/>
        <w:numPr>
          <w:ilvl w:val="0"/>
          <w:numId w:val="14"/>
        </w:numPr>
        <w:spacing w:line="360" w:lineRule="auto"/>
      </w:pPr>
      <w:r>
        <w:t>To implement user-friendly functionalities like offline access and treatment suggestions that could further improve the accessibility and usability.</w:t>
      </w:r>
    </w:p>
    <w:p w14:paraId="71748BDD" w14:textId="33E3C387" w:rsidR="007E72C7" w:rsidRDefault="007E72C7" w:rsidP="00C74C57">
      <w:pPr>
        <w:pStyle w:val="BodyText"/>
        <w:numPr>
          <w:ilvl w:val="0"/>
          <w:numId w:val="14"/>
        </w:numPr>
        <w:spacing w:line="360" w:lineRule="auto"/>
      </w:pPr>
      <w:r>
        <w:t>To reduce the reliance on manual diagnostic methods, saving time and improving detection accuracy.</w:t>
      </w:r>
    </w:p>
    <w:p w14:paraId="0EE56B5B" w14:textId="1752CFEA" w:rsidR="00761D3C" w:rsidRPr="009235AA" w:rsidRDefault="007E72C7" w:rsidP="00761D3C">
      <w:pPr>
        <w:pStyle w:val="BodyText"/>
        <w:numPr>
          <w:ilvl w:val="0"/>
          <w:numId w:val="14"/>
        </w:numPr>
        <w:spacing w:line="360" w:lineRule="auto"/>
      </w:pPr>
      <w:r>
        <w:t>To contribute to environmentally friendly agriculture and to raise wheat production to achieve food security</w:t>
      </w:r>
      <w:r w:rsidR="00761D3C">
        <w:t>.</w:t>
      </w:r>
    </w:p>
    <w:p w14:paraId="320BDFD0" w14:textId="6C5DC45B" w:rsidR="004E5FC8" w:rsidRDefault="007A762C" w:rsidP="00E347B5">
      <w:pPr>
        <w:pStyle w:val="Heading2"/>
      </w:pPr>
      <w:bookmarkStart w:id="17" w:name="_Toc184491672"/>
      <w:r>
        <w:lastRenderedPageBreak/>
        <w:t>Scope of the Project</w:t>
      </w:r>
      <w:bookmarkEnd w:id="17"/>
    </w:p>
    <w:p w14:paraId="6442CBB8" w14:textId="70444BE9" w:rsidR="00761D3C" w:rsidRDefault="00761D3C" w:rsidP="00C74C57">
      <w:pPr>
        <w:spacing w:line="360" w:lineRule="auto"/>
        <w:jc w:val="both"/>
      </w:pPr>
      <w:r>
        <w:t>The scope of Wheat Rust Guard will include:</w:t>
      </w:r>
    </w:p>
    <w:p w14:paraId="0721304B" w14:textId="58014404" w:rsidR="00761D3C" w:rsidRDefault="00761D3C" w:rsidP="00C74C57">
      <w:pPr>
        <w:pStyle w:val="ListParagraph"/>
        <w:numPr>
          <w:ilvl w:val="0"/>
          <w:numId w:val="15"/>
        </w:numPr>
        <w:spacing w:line="360" w:lineRule="auto"/>
        <w:jc w:val="both"/>
      </w:pPr>
      <w:r>
        <w:t>Developing a mobile application using Flutter and Dart that employs AI and deep learning models.</w:t>
      </w:r>
    </w:p>
    <w:p w14:paraId="439B335B" w14:textId="593E2F27" w:rsidR="00761D3C" w:rsidRDefault="00761D3C" w:rsidP="00C74C57">
      <w:pPr>
        <w:pStyle w:val="ListParagraph"/>
        <w:numPr>
          <w:ilvl w:val="0"/>
          <w:numId w:val="15"/>
        </w:numPr>
        <w:spacing w:line="360" w:lineRule="auto"/>
        <w:jc w:val="both"/>
      </w:pPr>
      <w:r>
        <w:t>It was aimed at the development of the capability to diagnose wheat rust diseases through uploading the image or scanning live.</w:t>
      </w:r>
    </w:p>
    <w:p w14:paraId="01460DC5" w14:textId="77777777" w:rsidR="00761D3C" w:rsidRDefault="00761D3C" w:rsidP="00C74C57">
      <w:pPr>
        <w:pStyle w:val="ListParagraph"/>
        <w:numPr>
          <w:ilvl w:val="0"/>
          <w:numId w:val="15"/>
        </w:numPr>
        <w:spacing w:line="360" w:lineRule="auto"/>
        <w:jc w:val="both"/>
      </w:pPr>
      <w:r>
        <w:t>Integration of added features such as offline mode and suggestion of treatment that help to solve the accessibility related to farmers.</w:t>
      </w:r>
    </w:p>
    <w:p w14:paraId="4A09498D" w14:textId="77777777" w:rsidR="00761D3C" w:rsidRDefault="00761D3C" w:rsidP="00C74C57">
      <w:pPr>
        <w:pStyle w:val="ListParagraph"/>
        <w:numPr>
          <w:ilvl w:val="0"/>
          <w:numId w:val="15"/>
        </w:numPr>
        <w:spacing w:line="360" w:lineRule="auto"/>
        <w:jc w:val="both"/>
      </w:pPr>
      <w:r>
        <w:t>The target would be small to medium scale farmers in Pakistan, particularly in less accessible parts of the country for access to agricultural equipment or modern farming technologies.</w:t>
      </w:r>
    </w:p>
    <w:p w14:paraId="41A3C143" w14:textId="01B1A726" w:rsidR="00761D3C" w:rsidRPr="00761D3C" w:rsidRDefault="00761D3C" w:rsidP="00C74C57">
      <w:pPr>
        <w:pStyle w:val="ListParagraph"/>
        <w:numPr>
          <w:ilvl w:val="0"/>
          <w:numId w:val="15"/>
        </w:numPr>
        <w:spacing w:line="360" w:lineRule="auto"/>
        <w:jc w:val="both"/>
      </w:pPr>
      <w:r>
        <w:t xml:space="preserve">Scalability and flexibility ensure the detection of other crop diseases in the future. </w:t>
      </w:r>
    </w:p>
    <w:p w14:paraId="5CFF33CE" w14:textId="6229E7A8" w:rsidR="00761D3C" w:rsidRDefault="00761D3C" w:rsidP="00035BA7">
      <w:pPr>
        <w:pStyle w:val="BodyText"/>
      </w:pPr>
      <w:bookmarkStart w:id="18" w:name="_Toc975464"/>
      <w:bookmarkStart w:id="19" w:name="_Toc5527837"/>
      <w:bookmarkEnd w:id="15"/>
    </w:p>
    <w:p w14:paraId="4D81B80E" w14:textId="4B227921" w:rsidR="00761D3C" w:rsidRDefault="00761D3C" w:rsidP="00035BA7">
      <w:pPr>
        <w:pStyle w:val="BodyText"/>
      </w:pPr>
    </w:p>
    <w:p w14:paraId="048DC0AE" w14:textId="77777777" w:rsidR="00761D3C" w:rsidRPr="00035BA7" w:rsidRDefault="00761D3C" w:rsidP="00035BA7">
      <w:pPr>
        <w:pStyle w:val="BodyText"/>
        <w:sectPr w:rsidR="00761D3C" w:rsidRPr="00035BA7" w:rsidSect="00BC1EE0">
          <w:headerReference w:type="even" r:id="rId13"/>
          <w:headerReference w:type="default" r:id="rId14"/>
          <w:headerReference w:type="first" r:id="rId15"/>
          <w:pgSz w:w="11909" w:h="16834" w:code="9"/>
          <w:pgMar w:top="1440" w:right="1440" w:bottom="1440" w:left="1440" w:header="720" w:footer="720" w:gutter="0"/>
          <w:pgNumType w:start="1"/>
          <w:cols w:space="720"/>
          <w:docGrid w:linePitch="360"/>
        </w:sectPr>
      </w:pPr>
    </w:p>
    <w:p w14:paraId="2C4B8FE6" w14:textId="0C052903" w:rsidR="0011269D" w:rsidRPr="000F61AA" w:rsidRDefault="00657558" w:rsidP="000F61AA">
      <w:pPr>
        <w:pStyle w:val="Heading1"/>
      </w:pPr>
      <w:bookmarkStart w:id="20" w:name="_Toc184491673"/>
      <w:bookmarkStart w:id="21" w:name="_Toc19544169"/>
      <w:bookmarkStart w:id="22" w:name="_Toc19544199"/>
      <w:r>
        <w:lastRenderedPageBreak/>
        <w:t xml:space="preserve">Literature </w:t>
      </w:r>
      <w:r w:rsidR="008F4642">
        <w:t>Review</w:t>
      </w:r>
      <w:bookmarkEnd w:id="20"/>
      <w:r w:rsidR="00A11546" w:rsidRPr="008B57AF">
        <w:t xml:space="preserve"> </w:t>
      </w:r>
      <w:bookmarkStart w:id="23" w:name="_Toc25577318"/>
      <w:bookmarkStart w:id="24" w:name="_Toc25577902"/>
      <w:bookmarkStart w:id="25" w:name="_Toc25577949"/>
      <w:bookmarkStart w:id="26" w:name="_Toc25578009"/>
      <w:bookmarkStart w:id="27" w:name="_Toc25578048"/>
      <w:bookmarkStart w:id="28" w:name="_Toc25578812"/>
      <w:bookmarkStart w:id="29" w:name="_Toc25578875"/>
      <w:bookmarkStart w:id="30" w:name="_Toc25579684"/>
      <w:bookmarkStart w:id="31" w:name="_Toc25579861"/>
      <w:bookmarkStart w:id="32" w:name="_Toc25580009"/>
      <w:bookmarkStart w:id="33" w:name="_Toc33529341"/>
      <w:bookmarkStart w:id="34" w:name="_Toc532812916"/>
      <w:bookmarkStart w:id="35" w:name="_Toc975465"/>
      <w:bookmarkEnd w:id="18"/>
      <w:bookmarkEnd w:id="19"/>
      <w:bookmarkEnd w:id="21"/>
      <w:bookmarkEnd w:id="22"/>
      <w:bookmarkEnd w:id="23"/>
      <w:bookmarkEnd w:id="24"/>
      <w:bookmarkEnd w:id="25"/>
      <w:bookmarkEnd w:id="26"/>
      <w:bookmarkEnd w:id="27"/>
      <w:bookmarkEnd w:id="28"/>
      <w:bookmarkEnd w:id="29"/>
      <w:bookmarkEnd w:id="30"/>
      <w:bookmarkEnd w:id="31"/>
      <w:bookmarkEnd w:id="32"/>
      <w:bookmarkEnd w:id="33"/>
    </w:p>
    <w:p w14:paraId="7AE9EB47" w14:textId="0E0C4C2B" w:rsidR="008F4642" w:rsidRDefault="008F4642" w:rsidP="008F4642">
      <w:pPr>
        <w:pStyle w:val="Heading2"/>
        <w:numPr>
          <w:ilvl w:val="1"/>
          <w:numId w:val="4"/>
        </w:numPr>
      </w:pPr>
      <w:bookmarkStart w:id="36" w:name="_Toc184491674"/>
      <w:r>
        <w:t>Introduction</w:t>
      </w:r>
      <w:bookmarkEnd w:id="36"/>
    </w:p>
    <w:p w14:paraId="35DEE9F2" w14:textId="05E60E86" w:rsidR="00F66CEC" w:rsidRPr="00F66CEC" w:rsidRDefault="00320121" w:rsidP="00543E45">
      <w:pPr>
        <w:spacing w:line="360" w:lineRule="auto"/>
        <w:jc w:val="both"/>
      </w:pPr>
      <w:r>
        <w:t>This chapter focuses on a review pertaining to present studies and developments about early identification studies using artificial intelligence powered with computer vision for specific wheat rust diseases, precisely yellow and brown rust. Specific state-of-the-art AI tools related to agriculture, methodologies presented concerning the disease detection phases involved in this research area and deficiencies of the current resolution in the literature are debated herewith. It lays the foundation for the understanding of how the Wheat Rust Guard project innovates on existing approaches by offering a mobile-based, user-friendly platform, catering to farmers.</w:t>
      </w:r>
    </w:p>
    <w:p w14:paraId="09909526" w14:textId="53BCF813" w:rsidR="008F4642" w:rsidRDefault="00733565" w:rsidP="008F4642">
      <w:pPr>
        <w:pStyle w:val="Heading2"/>
        <w:numPr>
          <w:ilvl w:val="1"/>
          <w:numId w:val="4"/>
        </w:numPr>
      </w:pPr>
      <w:bookmarkStart w:id="37" w:name="_Toc184491675"/>
      <w:r>
        <w:t>Background and Problem Elaboration</w:t>
      </w:r>
      <w:bookmarkEnd w:id="37"/>
    </w:p>
    <w:p w14:paraId="1385C473" w14:textId="07705018" w:rsidR="00320121" w:rsidRDefault="00320121" w:rsidP="00543E45">
      <w:pPr>
        <w:spacing w:line="360" w:lineRule="auto"/>
        <w:jc w:val="both"/>
      </w:pPr>
      <w:r>
        <w:t>Wheat rust diseases are considered some of the most feared diseases that attack wheat all over the world. These fungal infections will degrade not only the crop yields but also the quality of grains, thus impacting food security as a whole and farmers livelihoods. Management of any such disease requires early detection of the disease so that at least its impact could be minimized.</w:t>
      </w:r>
    </w:p>
    <w:p w14:paraId="2010AA91" w14:textId="23A0C25E" w:rsidR="007E2752" w:rsidRDefault="00320121" w:rsidP="00543E45">
      <w:pPr>
        <w:spacing w:line="360" w:lineRule="auto"/>
        <w:rPr>
          <w:b/>
        </w:rPr>
      </w:pPr>
      <w:r>
        <w:t xml:space="preserve">Traditional monitoring methods for wheat rust rely on either a manual inspection or the expert opinion of agricultural </w:t>
      </w:r>
      <w:r w:rsidR="007E2752">
        <w:t>personnel. While effective to a degree, there are a number of limitations in these approaches:</w:t>
      </w:r>
    </w:p>
    <w:p w14:paraId="7ABD4FE7" w14:textId="7F8EB05C" w:rsidR="00320121" w:rsidRDefault="007E2752" w:rsidP="00543E45">
      <w:pPr>
        <w:pStyle w:val="ListParagraph"/>
        <w:numPr>
          <w:ilvl w:val="0"/>
          <w:numId w:val="23"/>
        </w:numPr>
        <w:spacing w:line="360" w:lineRule="auto"/>
        <w:jc w:val="both"/>
      </w:pPr>
      <w:r w:rsidRPr="00543E45">
        <w:rPr>
          <w:b/>
        </w:rPr>
        <w:t xml:space="preserve">Inefficiency and Cost: </w:t>
      </w:r>
      <w:r>
        <w:t>Manual inspection is very time-consuming, requiring much labor, especially on large fields.</w:t>
      </w:r>
    </w:p>
    <w:p w14:paraId="71159A98" w14:textId="799F04C9" w:rsidR="007E2752" w:rsidRDefault="007E2752" w:rsidP="00543E45">
      <w:pPr>
        <w:pStyle w:val="ListParagraph"/>
        <w:numPr>
          <w:ilvl w:val="0"/>
          <w:numId w:val="23"/>
        </w:numPr>
        <w:spacing w:line="360" w:lineRule="auto"/>
        <w:jc w:val="both"/>
      </w:pPr>
      <w:r w:rsidRPr="00543E45">
        <w:rPr>
          <w:b/>
        </w:rPr>
        <w:t xml:space="preserve">Inaccessibility: </w:t>
      </w:r>
      <w:r>
        <w:t>Most small-scale farmers in developing regions face the challenge of a lack of accessibility to professional advice and improved equipment.</w:t>
      </w:r>
    </w:p>
    <w:p w14:paraId="46D00CD8" w14:textId="7AD4C8B3" w:rsidR="007E2752" w:rsidRDefault="007E2752" w:rsidP="00543E45">
      <w:pPr>
        <w:pStyle w:val="ListParagraph"/>
        <w:numPr>
          <w:ilvl w:val="0"/>
          <w:numId w:val="23"/>
        </w:numPr>
        <w:spacing w:line="360" w:lineRule="auto"/>
        <w:jc w:val="both"/>
      </w:pPr>
      <w:r w:rsidRPr="00543E45">
        <w:rPr>
          <w:b/>
        </w:rPr>
        <w:t xml:space="preserve">Delayed Diagnosis: </w:t>
      </w:r>
      <w:r>
        <w:t>By the time symptoms are visible, the diseases has probably spread so extensively.</w:t>
      </w:r>
    </w:p>
    <w:p w14:paraId="457D4DF6" w14:textId="55EC89B5" w:rsidR="007E2752" w:rsidRPr="007E2752" w:rsidRDefault="007E2752" w:rsidP="00543E45">
      <w:pPr>
        <w:spacing w:line="360" w:lineRule="auto"/>
        <w:jc w:val="both"/>
      </w:pPr>
      <w:r>
        <w:t>These challenges have transformative solutions through advances in AI and machine learning. In agriculture-food, AI has appeared to be effective in precision tasks concerning disease detection, yield estimation and soil analysis. Computer vision, a subcategory of AI, has proven especially apt, through visual data analysis of symptoms for the detection and identification of diseases with much accuracy. However, most of these tools driven by AI are either too costly, or require technical capability, or are beyond the reach and access of small-scale farmers.</w:t>
      </w:r>
      <w:r w:rsidR="00543E45">
        <w:t xml:space="preserve"> The Wheat Rust Guard Project fills this gap by providing an inexpensive, mobile-based platform </w:t>
      </w:r>
      <w:r w:rsidR="00543E45">
        <w:lastRenderedPageBreak/>
        <w:t>for the early detection of wheat rust. Equipped with AI and computer vision, this tool enables farmers to quickly identify infections and reduces time and effort spent in monitoring while improving decision-making and response times.</w:t>
      </w:r>
    </w:p>
    <w:p w14:paraId="53EAF2FB" w14:textId="77777777" w:rsidR="00733565" w:rsidRDefault="00733565" w:rsidP="00543E45">
      <w:pPr>
        <w:pStyle w:val="Heading2"/>
        <w:numPr>
          <w:ilvl w:val="1"/>
          <w:numId w:val="4"/>
        </w:numPr>
        <w:spacing w:line="360" w:lineRule="auto"/>
      </w:pPr>
      <w:bookmarkStart w:id="38" w:name="_Toc184491676"/>
      <w:r>
        <w:t>Detailed Literature Review</w:t>
      </w:r>
      <w:bookmarkEnd w:id="38"/>
    </w:p>
    <w:p w14:paraId="0D9A8098" w14:textId="314012BA" w:rsidR="00733565" w:rsidRDefault="00733565" w:rsidP="00733565">
      <w:pPr>
        <w:pStyle w:val="Heading3"/>
        <w:numPr>
          <w:ilvl w:val="2"/>
          <w:numId w:val="4"/>
        </w:numPr>
      </w:pPr>
      <w:bookmarkStart w:id="39" w:name="_Toc184491677"/>
      <w:r>
        <w:t>Definitions</w:t>
      </w:r>
      <w:bookmarkEnd w:id="39"/>
    </w:p>
    <w:p w14:paraId="021B2BE3" w14:textId="6AD81997" w:rsidR="00543E45" w:rsidRDefault="00543E45" w:rsidP="00011F6F">
      <w:pPr>
        <w:spacing w:line="360" w:lineRule="auto"/>
        <w:jc w:val="both"/>
      </w:pPr>
      <w:r>
        <w:t>The following definitions are relevant and provide a basic understanding for the basis of this project:</w:t>
      </w:r>
    </w:p>
    <w:p w14:paraId="7F5AB169" w14:textId="0ECEBD6E" w:rsidR="00543E45" w:rsidRPr="00543E45" w:rsidRDefault="00543E45" w:rsidP="00011F6F">
      <w:pPr>
        <w:pStyle w:val="ListParagraph"/>
        <w:numPr>
          <w:ilvl w:val="0"/>
          <w:numId w:val="24"/>
        </w:numPr>
        <w:spacing w:line="360" w:lineRule="auto"/>
        <w:jc w:val="both"/>
        <w:rPr>
          <w:b/>
        </w:rPr>
      </w:pPr>
      <w:r w:rsidRPr="00543E45">
        <w:rPr>
          <w:b/>
        </w:rPr>
        <w:t>Artificial Intelligence:</w:t>
      </w:r>
      <w:r>
        <w:rPr>
          <w:b/>
        </w:rPr>
        <w:t xml:space="preserve"> </w:t>
      </w:r>
      <w:r>
        <w:t>It is the ability of machines, especially computer systems, to simulate processes of human intelligence and, therefore, be able to carry out tasks that require making decisions, learning, and solving problems. Machine learning – subcategory of AI engaged in the development of algorithms through which systems can learn and improve processes from experience without explicit instructions. This can handle ML models learning from labeled datasets to recognize signs of wheat rust.</w:t>
      </w:r>
    </w:p>
    <w:p w14:paraId="06CF6EE7" w14:textId="48C25D2E" w:rsidR="00011F6F" w:rsidRPr="00011F6F" w:rsidRDefault="00543E45" w:rsidP="00011F6F">
      <w:pPr>
        <w:pStyle w:val="ListParagraph"/>
        <w:numPr>
          <w:ilvl w:val="0"/>
          <w:numId w:val="24"/>
        </w:numPr>
        <w:spacing w:line="360" w:lineRule="auto"/>
        <w:jc w:val="both"/>
        <w:rPr>
          <w:b/>
        </w:rPr>
      </w:pPr>
      <w:r>
        <w:rPr>
          <w:b/>
        </w:rPr>
        <w:t xml:space="preserve">Computer Vision: </w:t>
      </w:r>
      <w:r>
        <w:t xml:space="preserve">This is a subfield of AI, where machines have the ability to </w:t>
      </w:r>
      <w:r w:rsidR="00011F6F">
        <w:t>interpret, analyze and process images or videos. In this context, computer vision algorithms in Wheat Rust Guard analyze images of wheat leaves for rust symptoms.</w:t>
      </w:r>
    </w:p>
    <w:p w14:paraId="637D8659" w14:textId="1FA58B2B" w:rsidR="00011F6F" w:rsidRPr="00011F6F" w:rsidRDefault="00011F6F" w:rsidP="00011F6F">
      <w:pPr>
        <w:pStyle w:val="ListParagraph"/>
        <w:numPr>
          <w:ilvl w:val="0"/>
          <w:numId w:val="24"/>
        </w:numPr>
        <w:spacing w:line="360" w:lineRule="auto"/>
        <w:jc w:val="both"/>
        <w:rPr>
          <w:b/>
        </w:rPr>
      </w:pPr>
      <w:r>
        <w:rPr>
          <w:b/>
        </w:rPr>
        <w:t xml:space="preserve">Precision Agriculture: </w:t>
      </w:r>
      <w:r>
        <w:t xml:space="preserve">This is the application of technologies in managing farming practices by monitoring field variability to apply intervention where exactly it is required. The project epitomizes precision agriculture, whereby the use of AI tools on mobile devices in the targeted detection of diseases was considered. </w:t>
      </w:r>
    </w:p>
    <w:p w14:paraId="1D01BA05" w14:textId="77777777" w:rsidR="00011F6F" w:rsidRPr="00011F6F" w:rsidRDefault="00011F6F" w:rsidP="00011F6F">
      <w:pPr>
        <w:pStyle w:val="ListParagraph"/>
        <w:numPr>
          <w:ilvl w:val="0"/>
          <w:numId w:val="24"/>
        </w:numPr>
        <w:spacing w:line="360" w:lineRule="auto"/>
        <w:jc w:val="both"/>
        <w:rPr>
          <w:b/>
        </w:rPr>
      </w:pPr>
      <w:r>
        <w:rPr>
          <w:b/>
        </w:rPr>
        <w:t xml:space="preserve">Yellow Rust / Stripe Rust: </w:t>
      </w:r>
      <w:r>
        <w:t xml:space="preserve">A fungal disease, happening due to </w:t>
      </w:r>
      <w:proofErr w:type="spellStart"/>
      <w:r>
        <w:t>puccinia</w:t>
      </w:r>
      <w:proofErr w:type="spellEnd"/>
      <w:r>
        <w:t xml:space="preserve"> </w:t>
      </w:r>
      <w:proofErr w:type="spellStart"/>
      <w:r>
        <w:t>striiformis</w:t>
      </w:r>
      <w:proofErr w:type="spellEnd"/>
      <w:r>
        <w:t xml:space="preserve"> on wheat leaves in forms of yellow stripes thus offering considerable yield loss.</w:t>
      </w:r>
    </w:p>
    <w:p w14:paraId="2CD8BD93" w14:textId="6FBFC08B" w:rsidR="00011F6F" w:rsidRPr="00011F6F" w:rsidRDefault="00011F6F" w:rsidP="00011F6F">
      <w:pPr>
        <w:pStyle w:val="ListParagraph"/>
        <w:numPr>
          <w:ilvl w:val="0"/>
          <w:numId w:val="24"/>
        </w:numPr>
        <w:spacing w:line="360" w:lineRule="auto"/>
        <w:jc w:val="both"/>
        <w:rPr>
          <w:b/>
        </w:rPr>
      </w:pPr>
      <w:r>
        <w:rPr>
          <w:b/>
        </w:rPr>
        <w:t>Brown Rust / Leaf Rust:</w:t>
      </w:r>
      <w:r>
        <w:t xml:space="preserve"> It is a fungal disease because of the fungus </w:t>
      </w:r>
      <w:proofErr w:type="spellStart"/>
      <w:r>
        <w:t>puccinia</w:t>
      </w:r>
      <w:proofErr w:type="spellEnd"/>
      <w:r>
        <w:t xml:space="preserve"> </w:t>
      </w:r>
      <w:proofErr w:type="spellStart"/>
      <w:r>
        <w:t>triticina</w:t>
      </w:r>
      <w:proofErr w:type="spellEnd"/>
      <w:r>
        <w:t xml:space="preserve">; it shows reddish-brown-colored spots on the leaves of wheat, and it reduces the photosynthetic capability along with physical strength. </w:t>
      </w:r>
    </w:p>
    <w:p w14:paraId="68F32545" w14:textId="2B5A7AAD" w:rsidR="00733565" w:rsidRDefault="00733565" w:rsidP="00733565">
      <w:pPr>
        <w:pStyle w:val="Heading3"/>
        <w:numPr>
          <w:ilvl w:val="2"/>
          <w:numId w:val="4"/>
        </w:numPr>
      </w:pPr>
      <w:bookmarkStart w:id="40" w:name="_Toc184491678"/>
      <w:r>
        <w:t>Related Research Work 1</w:t>
      </w:r>
      <w:bookmarkEnd w:id="40"/>
    </w:p>
    <w:p w14:paraId="49210AAD" w14:textId="4126343D" w:rsidR="00011F6F" w:rsidRPr="00011F6F" w:rsidRDefault="00601ACC" w:rsidP="00601ACC">
      <w:pPr>
        <w:spacing w:line="360" w:lineRule="auto"/>
        <w:jc w:val="both"/>
      </w:pPr>
      <w:r w:rsidRPr="00601ACC">
        <w:t xml:space="preserve">Romain </w:t>
      </w:r>
      <w:proofErr w:type="spellStart"/>
      <w:r w:rsidRPr="00601ACC">
        <w:t>Bebronne</w:t>
      </w:r>
      <w:proofErr w:type="spellEnd"/>
      <w:r w:rsidRPr="00601ACC">
        <w:t xml:space="preserve"> et al.</w:t>
      </w:r>
      <w:sdt>
        <w:sdtPr>
          <w:rPr>
            <w:color w:val="000000"/>
          </w:rPr>
          <w:tag w:val="MENDELEY_CITATION_v3_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"/>
          <w:id w:val="-579521048"/>
          <w:placeholder>
            <w:docPart w:val="DefaultPlaceholder_-1854013440"/>
          </w:placeholder>
        </w:sdtPr>
        <w:sdtContent>
          <w:r w:rsidR="00C06FE7" w:rsidRPr="00C06FE7">
            <w:rPr>
              <w:color w:val="000000"/>
            </w:rPr>
            <w:t>[1]</w:t>
          </w:r>
        </w:sdtContent>
      </w:sdt>
      <w:r w:rsidRPr="00601ACC">
        <w:t xml:space="preserve"> proposed a methodology for detecting fungal diseases within winter wheat, specifically stripe rust (SR), brown rust (BR), and septoria tritici blotch (STB). The authors applied reflectance and textural features from multispectral imagery. Their system integrated a ground-based platform fitted with a multispectral camera that captured wavebands over the entire visible and near-infrared spectrum. They conducted the estimation of disease severity based on spectral and textural data using ANN and PLSR models. Major steps involved </w:t>
      </w:r>
      <w:r w:rsidRPr="00601ACC">
        <w:lastRenderedPageBreak/>
        <w:t xml:space="preserve">in preprocessing were the segmentation of multispectral images and waveband-specific feature extraction. ANN outperformed PLSR in predicting disease severity with </w:t>
      </w:r>
      <w:proofErr w:type="gramStart"/>
      <w:r w:rsidRPr="00601ACC">
        <w:t>\( R</w:t>
      </w:r>
      <w:proofErr w:type="gramEnd"/>
      <w:r w:rsidRPr="00601ACC">
        <w:t>^2 \) values of 0.72, 0.57, and 0.65 for STB, SR, and BR, respectively. STB disease severity classification accuracy at higher infection thresholds was 81%. The study showcased the potential of integrating reflectance data with machine learning for precision disease monitoring under natural conditions of the field.</w:t>
      </w:r>
    </w:p>
    <w:p w14:paraId="09ED61AB" w14:textId="032F3F97" w:rsidR="00733565" w:rsidRDefault="00733565" w:rsidP="00733565">
      <w:pPr>
        <w:pStyle w:val="Heading3"/>
        <w:numPr>
          <w:ilvl w:val="2"/>
          <w:numId w:val="4"/>
        </w:numPr>
      </w:pPr>
      <w:bookmarkStart w:id="41" w:name="_Toc184491679"/>
      <w:r>
        <w:t>Related Research Work 2</w:t>
      </w:r>
      <w:bookmarkEnd w:id="41"/>
    </w:p>
    <w:p w14:paraId="46A73010" w14:textId="1A97E31F" w:rsidR="00601ACC" w:rsidRDefault="00601ACC" w:rsidP="00601ACC">
      <w:pPr>
        <w:spacing w:line="360" w:lineRule="auto"/>
        <w:jc w:val="both"/>
      </w:pPr>
      <w:r w:rsidRPr="00601ACC">
        <w:t>Mamatha Mandava et al.</w:t>
      </w:r>
      <w:sdt>
        <w:sdtPr>
          <w:rPr>
            <w:color w:val="000000"/>
          </w:rPr>
          <w:tag w:val="MENDELEY_CITATION_v3_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"/>
          <w:id w:val="411284610"/>
          <w:placeholder>
            <w:docPart w:val="DefaultPlaceholder_-1854013440"/>
          </w:placeholder>
        </w:sdtPr>
        <w:sdtContent>
          <w:r w:rsidR="00C06FE7" w:rsidRPr="00C06FE7">
            <w:rPr>
              <w:color w:val="000000"/>
            </w:rPr>
            <w:t>[2]</w:t>
          </w:r>
        </w:sdtContent>
      </w:sdt>
      <w:r w:rsidRPr="00601ACC">
        <w:t xml:space="preserve"> investigated a few deep learning models for yellow rust detection in wheat due to *Puccinia </w:t>
      </w:r>
      <w:proofErr w:type="spellStart"/>
      <w:r w:rsidRPr="00601ACC">
        <w:t>striiformis</w:t>
      </w:r>
      <w:proofErr w:type="spellEnd"/>
      <w:r w:rsidRPr="00601ACC">
        <w:t>*. These studies compared the performance of three CNN architectures, namely ResNet50, DenseNet121, and VGG19, using a dataset comprising annotated images of healthy/infected wheat leaves. These models were trained using well-known techniques of data augmentation and transfer learning to enhance their generalizability. ResNet50 and DenseNet121 were very efficient, while VGG19 had a moderate performance in feature extraction. EfficientNetB3 gave the best accuracy among the models compared in this work and is suitable for large-scale precision agriculture real-time monitoring. Advanced CNN-based systems have been underlined in this work that achieve high classification accuracy to h</w:t>
      </w:r>
      <w:r w:rsidR="009E0E52">
        <w:t>elp in early disease detection.</w:t>
      </w:r>
    </w:p>
    <w:p w14:paraId="07D611EF" w14:textId="5D823E59" w:rsidR="00601ACC" w:rsidRDefault="00601ACC" w:rsidP="00601ACC">
      <w:pPr>
        <w:pStyle w:val="Heading3"/>
      </w:pPr>
      <w:bookmarkStart w:id="42" w:name="_Toc184491680"/>
      <w:r>
        <w:t>Related Research Work 3</w:t>
      </w:r>
      <w:bookmarkEnd w:id="42"/>
    </w:p>
    <w:p w14:paraId="7D153C1E" w14:textId="54A30FC8" w:rsidR="00601ACC" w:rsidRDefault="00601ACC" w:rsidP="00601ACC">
      <w:pPr>
        <w:spacing w:line="360" w:lineRule="auto"/>
        <w:jc w:val="both"/>
      </w:pPr>
      <w:r>
        <w:t>Habib Khan et al.</w:t>
      </w:r>
      <w:sdt>
        <w:sdtPr>
          <w:rPr>
            <w:color w:val="000000"/>
          </w:rPr>
          <w:tag w:val="MENDELEY_CITATION_v3_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"/>
          <w:id w:val="-628630430"/>
          <w:placeholder>
            <w:docPart w:val="DefaultPlaceholder_-1854013440"/>
          </w:placeholder>
        </w:sdtPr>
        <w:sdtContent>
          <w:r w:rsidR="00C06FE7" w:rsidRPr="00C06FE7">
            <w:rPr>
              <w:color w:val="000000"/>
            </w:rPr>
            <w:t>[3]</w:t>
          </w:r>
        </w:sdtContent>
      </w:sdt>
      <w:r>
        <w:t xml:space="preserve"> have proposed a framework for automatically classifying wheat diseases that uses ML, with special emphasis on the classification of yellow and brown rust diseases.</w:t>
      </w:r>
    </w:p>
    <w:p w14:paraId="689EC35B" w14:textId="22DFA277" w:rsidR="00601ACC" w:rsidRDefault="00601ACC" w:rsidP="00601ACC">
      <w:pPr>
        <w:spacing w:line="360" w:lineRule="auto"/>
        <w:jc w:val="both"/>
      </w:pPr>
      <w:r>
        <w:t>It proposes field data collection from different regions in Pakistan with strong preprocessing like image segmentation and resizing to retain high input quality. The proposed framework compared several ML algorithms based on the above approach and achieved the maximum accuracy of 99.8%, which was beyond the results of the conventional methods. They highlighted the importance of efficient preprocessing and data preparation in ML applications, showcasing the effectiveness in real-world settings with such diverse environmental conditions.</w:t>
      </w:r>
    </w:p>
    <w:p w14:paraId="786861CE" w14:textId="5F598C81" w:rsidR="00601ACC" w:rsidRDefault="00601ACC" w:rsidP="00601ACC">
      <w:pPr>
        <w:pStyle w:val="Heading3"/>
      </w:pPr>
      <w:bookmarkStart w:id="43" w:name="_Toc184491681"/>
      <w:r>
        <w:t>Related Research Work 4</w:t>
      </w:r>
      <w:bookmarkEnd w:id="43"/>
    </w:p>
    <w:p w14:paraId="3244FD5F" w14:textId="63284876" w:rsidR="00601ACC" w:rsidRDefault="00601ACC" w:rsidP="00601ACC">
      <w:pPr>
        <w:spacing w:line="360" w:lineRule="auto"/>
        <w:jc w:val="both"/>
      </w:pPr>
      <w:r>
        <w:t>Wang et al.</w:t>
      </w:r>
      <w:sdt>
        <w:sdtPr>
          <w:rPr>
            <w:color w:val="000000"/>
          </w:rPr>
          <w:tag w:val="MENDELEY_CITATION_v3_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"/>
          <w:id w:val="-1743099132"/>
          <w:placeholder>
            <w:docPart w:val="DefaultPlaceholder_-1854013440"/>
          </w:placeholder>
        </w:sdtPr>
        <w:sdtContent>
          <w:r w:rsidR="00C06FE7" w:rsidRPr="00C06FE7">
            <w:rPr>
              <w:color w:val="000000"/>
            </w:rPr>
            <w:t>[4]</w:t>
          </w:r>
        </w:sdtContent>
      </w:sdt>
      <w:r>
        <w:t xml:space="preserve"> described an image-processing-based stripe rust- and leaf rust-infected identifying system on the wheat varieties under different environmental conditions. Its approach flowed by taking a single-leaf image in high resolution, scaling, doing some morphological reconstructions, and extracting these various median filters and lesion </w:t>
      </w:r>
      <w:r>
        <w:lastRenderedPageBreak/>
        <w:t>segmentations, with segmentation extracted onto 140 color, text, and shape features. Further, feature selection was undertaken via Relief, 1R, and correlation-based feature selection along with PCA. The implementation had been done on SVMs, BPNN, and random forest for both single- and multi-variety identification using ML models.</w:t>
      </w:r>
    </w:p>
    <w:p w14:paraId="09702B86" w14:textId="51243269" w:rsidR="00601ACC" w:rsidRDefault="00601ACC" w:rsidP="00601ACC">
      <w:pPr>
        <w:spacing w:line="360" w:lineRule="auto"/>
        <w:jc w:val="both"/>
      </w:pPr>
      <w:r>
        <w:t>Under greenhouse conditions, the multi-variety models had identification accuracies as high as 100%, thus demonstrating their potential to monitor disease with accuracy across diverse wheat varieties</w:t>
      </w:r>
      <w:r w:rsidR="009E0E52">
        <w:t>.</w:t>
      </w:r>
    </w:p>
    <w:p w14:paraId="4D722C43" w14:textId="732A60A9" w:rsidR="00601ACC" w:rsidRDefault="00601ACC" w:rsidP="00601ACC">
      <w:pPr>
        <w:pStyle w:val="Heading3"/>
      </w:pPr>
      <w:bookmarkStart w:id="44" w:name="_Toc184491682"/>
      <w:r>
        <w:t>Related Research Work 5</w:t>
      </w:r>
      <w:bookmarkEnd w:id="44"/>
    </w:p>
    <w:p w14:paraId="44AD0D90" w14:textId="6FA88A5D" w:rsidR="00601ACC" w:rsidRDefault="00601ACC" w:rsidP="00601ACC">
      <w:pPr>
        <w:spacing w:line="360" w:lineRule="auto"/>
        <w:jc w:val="both"/>
      </w:pPr>
      <w:r>
        <w:t>Shafi et al.</w:t>
      </w:r>
      <w:sdt>
        <w:sdtPr>
          <w:rPr>
            <w:color w:val="000000"/>
          </w:rPr>
          <w:tag w:val="MENDELEY_CITATION_v3_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"/>
          <w:id w:val="-465663498"/>
          <w:placeholder>
            <w:docPart w:val="DefaultPlaceholder_-1854013440"/>
          </w:placeholder>
        </w:sdtPr>
        <w:sdtContent>
          <w:r w:rsidR="00C06FE7" w:rsidRPr="00C06FE7">
            <w:rPr>
              <w:color w:val="000000"/>
            </w:rPr>
            <w:t>[5]</w:t>
          </w:r>
        </w:sdtContent>
      </w:sdt>
      <w:r>
        <w:t xml:space="preserve"> have developed an embedded AI for the classification of wheat yellow rust infection types, including healthy, resistant, moderately resistant, and susceptible.</w:t>
      </w:r>
    </w:p>
    <w:p w14:paraId="3BCB2DAE" w14:textId="0B4E613D" w:rsidR="00601ACC" w:rsidRDefault="00601ACC" w:rsidP="00601ACC">
      <w:pPr>
        <w:spacing w:line="360" w:lineRule="auto"/>
        <w:jc w:val="both"/>
      </w:pPr>
      <w:r>
        <w:t xml:space="preserve">They collected their dataset indigenously and preprocessed it using the U2-Net model for background removal. Two deep learning classifiers were implemented: ResNet-50 and </w:t>
      </w:r>
      <w:proofErr w:type="spellStart"/>
      <w:r>
        <w:t>Xception</w:t>
      </w:r>
      <w:proofErr w:type="spellEnd"/>
      <w:r>
        <w:t xml:space="preserve">. The best performance, with accuracy as high as 96%, was achieved by ResNet-50. Further, the model deployed on the edge computing device enables real-time monitoring. Thus, farmers are able to detect the rust severity in situ out in the field. This research highlights how the embedding of AI with portable devices has enormous potential to improve precision agriculture and, therefore, management of crop health. </w:t>
      </w:r>
    </w:p>
    <w:p w14:paraId="6B165954" w14:textId="056A6CF0" w:rsidR="00601ACC" w:rsidRDefault="00601ACC" w:rsidP="00601ACC">
      <w:pPr>
        <w:pStyle w:val="Heading3"/>
      </w:pPr>
      <w:bookmarkStart w:id="45" w:name="_Toc184491683"/>
      <w:r>
        <w:t>Related Research Work 6</w:t>
      </w:r>
      <w:bookmarkEnd w:id="45"/>
    </w:p>
    <w:p w14:paraId="528171E8" w14:textId="19376BB3" w:rsidR="00601ACC" w:rsidRPr="00601ACC" w:rsidRDefault="00601ACC" w:rsidP="00601ACC">
      <w:pPr>
        <w:spacing w:line="360" w:lineRule="auto"/>
        <w:jc w:val="both"/>
      </w:pPr>
      <w:r w:rsidRPr="00601ACC">
        <w:t>Cuenca-Romero et al.</w:t>
      </w:r>
      <w:sdt>
        <w:sdtPr>
          <w:rPr>
            <w:color w:val="000000"/>
          </w:rPr>
          <w:tag w:val="MENDELEY_CITATION_v3_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"/>
          <w:id w:val="1084720879"/>
          <w:placeholder>
            <w:docPart w:val="DefaultPlaceholder_-1854013440"/>
          </w:placeholder>
        </w:sdtPr>
        <w:sdtContent>
          <w:r w:rsidR="00C06FE7" w:rsidRPr="00C06FE7">
            <w:rPr>
              <w:color w:val="000000"/>
            </w:rPr>
            <w:t>[6]</w:t>
          </w:r>
        </w:sdtContent>
      </w:sdt>
      <w:r w:rsidRPr="00601ACC">
        <w:t xml:space="preserve"> addressed the issue of unbalanced datasets in the identification of yellow and brown rust in wheat using hyperspectral imaging and machine learning. They used the SMOTE algorithm for augmentation in their dataset and then trained ANN, SVM, RF, and GNB models. RF performed best for yellow rust detection, giving an accuracy of 70% on raw datasets, while SVM was the best for brown rust detection on augmented data.</w:t>
      </w:r>
    </w:p>
    <w:p w14:paraId="5EE1F832" w14:textId="5557ADF1" w:rsidR="00601ACC" w:rsidRDefault="00601ACC" w:rsidP="00601ACC">
      <w:pPr>
        <w:spacing w:line="360" w:lineRule="auto"/>
        <w:jc w:val="both"/>
      </w:pPr>
      <w:r w:rsidRPr="00601ACC">
        <w:t xml:space="preserve">This study applied the integration of information of spectral reflectance owing to its efficiency in executing early detection of diseases, incorporating an investigation of machine learning-model performance into the dataset imbalance problem toward reliable identification. </w:t>
      </w:r>
    </w:p>
    <w:p w14:paraId="550B7333" w14:textId="3CA05822" w:rsidR="00601ACC" w:rsidRDefault="00601ACC" w:rsidP="00601ACC">
      <w:pPr>
        <w:pStyle w:val="Heading3"/>
      </w:pPr>
      <w:bookmarkStart w:id="46" w:name="_Toc184491684"/>
      <w:r>
        <w:t>Related Research Work 7</w:t>
      </w:r>
      <w:bookmarkEnd w:id="46"/>
    </w:p>
    <w:p w14:paraId="18BAFFF2" w14:textId="33F043F9" w:rsidR="00601ACC" w:rsidRDefault="00601ACC" w:rsidP="00601ACC">
      <w:pPr>
        <w:spacing w:line="360" w:lineRule="auto"/>
        <w:jc w:val="both"/>
      </w:pPr>
      <w:r>
        <w:t>Nguyen et al.</w:t>
      </w:r>
      <w:sdt>
        <w:sdtPr>
          <w:rPr>
            <w:color w:val="000000"/>
          </w:rPr>
          <w:tag w:val="MENDELEY_CITATION_v3_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"/>
          <w:id w:val="-1310859048"/>
          <w:placeholder>
            <w:docPart w:val="DefaultPlaceholder_-1854013440"/>
          </w:placeholder>
        </w:sdtPr>
        <w:sdtContent>
          <w:r w:rsidR="00C06FE7" w:rsidRPr="00C06FE7">
            <w:rPr>
              <w:color w:val="000000"/>
            </w:rPr>
            <w:t>[7]</w:t>
          </w:r>
        </w:sdtContent>
      </w:sdt>
      <w:r>
        <w:t xml:space="preserve"> proposed a new system for early detection of wheat yellow rust using multispectral UAV imagery.</w:t>
      </w:r>
      <w:r w:rsidR="00330DFB">
        <w:t xml:space="preserve"> </w:t>
      </w:r>
      <w:r>
        <w:t xml:space="preserve">Their approach combined VIs and GLCM texture features to capture the spectral and spatial dimensions of disease progress. They used a 3D-CNN for disease monitoring, which achieved detection accuracies of 60% at the early tillering stage up </w:t>
      </w:r>
      <w:r>
        <w:lastRenderedPageBreak/>
        <w:t>to 79% at flowering stages. Critical spectral bands included the red-edge (690-740 nm) and near-infrared (740-1000 nm) regions, which were key for disease differentiation.</w:t>
      </w:r>
    </w:p>
    <w:p w14:paraId="6E61D343" w14:textId="10AAE536" w:rsidR="00601ACC" w:rsidRDefault="00601ACC" w:rsidP="00601ACC">
      <w:pPr>
        <w:spacing w:line="360" w:lineRule="auto"/>
        <w:jc w:val="both"/>
      </w:pPr>
      <w:r>
        <w:t xml:space="preserve">In that sense, this approach showed that through an early detection method, 3-7% of crop yield could be conserved, which would correspondingly create added value for precision agriculture economically viable. </w:t>
      </w:r>
    </w:p>
    <w:p w14:paraId="7E5FEDDB" w14:textId="7CB068C1" w:rsidR="00601ACC" w:rsidRDefault="00601ACC" w:rsidP="00601ACC">
      <w:pPr>
        <w:pStyle w:val="Heading3"/>
      </w:pPr>
      <w:bookmarkStart w:id="47" w:name="_Toc184491685"/>
      <w:r>
        <w:t>Related Research Work 8</w:t>
      </w:r>
      <w:bookmarkEnd w:id="47"/>
    </w:p>
    <w:p w14:paraId="4ADA302D" w14:textId="6E6DBC10" w:rsidR="00601ACC" w:rsidRDefault="00601ACC" w:rsidP="00601ACC">
      <w:pPr>
        <w:spacing w:line="360" w:lineRule="auto"/>
        <w:jc w:val="both"/>
      </w:pPr>
      <w:r>
        <w:t>Liu et al.</w:t>
      </w:r>
      <w:sdt>
        <w:sdtPr>
          <w:rPr>
            <w:color w:val="000000"/>
          </w:rPr>
          <w:tag w:val="MENDELEY_CITATION_v3_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"/>
          <w:id w:val="599834057"/>
          <w:placeholder>
            <w:docPart w:val="DefaultPlaceholder_-1854013440"/>
          </w:placeholder>
        </w:sdtPr>
        <w:sdtContent>
          <w:r w:rsidR="00C06FE7" w:rsidRPr="00C06FE7">
            <w:rPr>
              <w:color w:val="000000"/>
            </w:rPr>
            <w:t>[8]</w:t>
          </w:r>
        </w:sdtContent>
      </w:sdt>
      <w:r>
        <w:t xml:space="preserve"> presented </w:t>
      </w:r>
      <w:proofErr w:type="spellStart"/>
      <w:r>
        <w:t>StripeRust</w:t>
      </w:r>
      <w:proofErr w:type="spellEnd"/>
      <w:r>
        <w:t xml:space="preserve">-Pocket, a smartphone-based deep learning app used in measuring stripe rust severity of </w:t>
      </w:r>
      <w:r w:rsidR="006C7471">
        <w:t>wheat. The</w:t>
      </w:r>
      <w:r>
        <w:t xml:space="preserve"> segmentation of a two-stage model in the system was realized using </w:t>
      </w:r>
      <w:proofErr w:type="spellStart"/>
      <w:r>
        <w:t>StripeRustNet</w:t>
      </w:r>
      <w:proofErr w:type="spellEnd"/>
      <w:r>
        <w:t>, which combines MobileNetV2-DeepLabV3+ for leaf segmentation with ResNet50-DeepLabV3+ for lesion segmentation.</w:t>
      </w:r>
    </w:p>
    <w:p w14:paraId="16AFB777" w14:textId="049EA9F8" w:rsidR="00601ACC" w:rsidRDefault="00601ACC" w:rsidP="00601ACC">
      <w:pPr>
        <w:spacing w:line="360" w:lineRule="auto"/>
        <w:jc w:val="both"/>
      </w:pPr>
      <w:r>
        <w:t xml:space="preserve">It was able to achieve 98.65% mean intersection over union for segmenting a leaf and 86.08% for lesion segmentations. Moreover, by using a custom labeling pipeline, the time spent annotating reduced from 20 minutes to 3 minutes per image. Also, on-site disease monitoring is made possible with the mobile application, letting the researcher and farmer have an easy implementable tool for timely treatment of the disease. </w:t>
      </w:r>
    </w:p>
    <w:p w14:paraId="60DDC3D9" w14:textId="7477E1FD" w:rsidR="00601ACC" w:rsidRDefault="00601ACC" w:rsidP="00601ACC">
      <w:pPr>
        <w:pStyle w:val="Heading3"/>
      </w:pPr>
      <w:bookmarkStart w:id="48" w:name="_Toc184491686"/>
      <w:r>
        <w:t>Related Research Work 9</w:t>
      </w:r>
      <w:bookmarkEnd w:id="48"/>
    </w:p>
    <w:p w14:paraId="3625A6D0" w14:textId="10F2C2F0" w:rsidR="00601ACC" w:rsidRDefault="005068F0" w:rsidP="00601ACC">
      <w:pPr>
        <w:spacing w:line="360" w:lineRule="auto"/>
        <w:jc w:val="both"/>
      </w:pPr>
      <w:r>
        <w:t>Alharbi et al.</w:t>
      </w:r>
      <w:sdt>
        <w:sdtPr>
          <w:rPr>
            <w:color w:val="000000"/>
          </w:rPr>
          <w:tag w:val="MENDELEY_CITATION_v3_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"/>
          <w:id w:val="-1356493231"/>
          <w:placeholder>
            <w:docPart w:val="DefaultPlaceholder_-1854013440"/>
          </w:placeholder>
        </w:sdtPr>
        <w:sdtContent>
          <w:r w:rsidR="00C06FE7" w:rsidRPr="00C06FE7">
            <w:rPr>
              <w:color w:val="000000"/>
            </w:rPr>
            <w:t>[9]</w:t>
          </w:r>
        </w:sdtContent>
      </w:sdt>
      <w:r>
        <w:t xml:space="preserve"> </w:t>
      </w:r>
      <w:r w:rsidR="00601ACC" w:rsidRPr="00601ACC">
        <w:t xml:space="preserve">The model suggested here for the classification of wheat disease through few-shot learning combined the concept of </w:t>
      </w:r>
      <w:proofErr w:type="spellStart"/>
      <w:r w:rsidR="00601ACC" w:rsidRPr="00601ACC">
        <w:t>EfficientNet</w:t>
      </w:r>
      <w:proofErr w:type="spellEnd"/>
      <w:r w:rsidR="00601ACC" w:rsidRPr="00601ACC">
        <w:t xml:space="preserve"> along with the attention mechanism for feature selection. The developed technique provided excellent results on 18 classes of wheat diseases with highly limited training data, which proved to yield 93.19% accuracy on custom images and 98.5% accuracy on the CGIAR dataset. This work tries to address the challenge of data availability and catastrophic forgetting using continual learning, hence showing its prospect in efficient disease identification in resource-constraine</w:t>
      </w:r>
      <w:r w:rsidR="009E0E52">
        <w:t>d environments.</w:t>
      </w:r>
    </w:p>
    <w:p w14:paraId="2CE108E5" w14:textId="4831361C" w:rsidR="009E0E52" w:rsidRDefault="009E0E52" w:rsidP="009E0E52">
      <w:pPr>
        <w:pStyle w:val="Heading3"/>
      </w:pPr>
      <w:bookmarkStart w:id="49" w:name="_Toc184491687"/>
      <w:r>
        <w:t>Related Research Work 10</w:t>
      </w:r>
      <w:bookmarkEnd w:id="49"/>
    </w:p>
    <w:p w14:paraId="164CB4EB" w14:textId="6EFA940F" w:rsidR="009E0E52" w:rsidRDefault="009E0E52" w:rsidP="009E0E52">
      <w:pPr>
        <w:spacing w:line="360" w:lineRule="auto"/>
        <w:jc w:val="both"/>
      </w:pPr>
      <w:r>
        <w:t>Kumar and Kukreja</w:t>
      </w:r>
      <w:sdt>
        <w:sdtPr>
          <w:rPr>
            <w:color w:val="000000"/>
          </w:rPr>
          <w:tag w:val="MENDELEY_CITATION_v3_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"/>
          <w:id w:val="812219159"/>
          <w:placeholder>
            <w:docPart w:val="DefaultPlaceholder_-1854013440"/>
          </w:placeholder>
        </w:sdtPr>
        <w:sdtContent>
          <w:r w:rsidR="00C06FE7" w:rsidRPr="00C06FE7">
            <w:rPr>
              <w:color w:val="000000"/>
            </w:rPr>
            <w:t>[10]</w:t>
          </w:r>
        </w:sdtContent>
      </w:sdt>
      <w:r>
        <w:t xml:space="preserve"> designed a hybrid model, combining a generative adversarial network-STARGAN-with a convolutional neural network-CNN-for wheat yellow rust classification. Here, the STARGAN model was used for augmenting the data, while CNN was trained for multi-level severity detection. Their model had attained 95.6% accuracy at medium severity levels and outperformed some other deep learning models like a fully convolutional network and random forests.</w:t>
      </w:r>
    </w:p>
    <w:p w14:paraId="22F5A3F2" w14:textId="5C58DD0C" w:rsidR="009E0E52" w:rsidRDefault="009E0E52" w:rsidP="009E0E52">
      <w:pPr>
        <w:spacing w:line="360" w:lineRule="auto"/>
        <w:jc w:val="both"/>
      </w:pPr>
      <w:r>
        <w:t>The study also highlighted hybrid models as essential in improving the accuracy of disease prediction when conditions are unfavorable.</w:t>
      </w:r>
    </w:p>
    <w:p w14:paraId="5824EF7F" w14:textId="090AD129" w:rsidR="009E0E52" w:rsidRDefault="009E0E52" w:rsidP="009E0E52">
      <w:pPr>
        <w:pStyle w:val="Heading3"/>
      </w:pPr>
      <w:bookmarkStart w:id="50" w:name="_Toc184491688"/>
      <w:r>
        <w:lastRenderedPageBreak/>
        <w:t>Related Research Work 11</w:t>
      </w:r>
      <w:bookmarkEnd w:id="50"/>
    </w:p>
    <w:p w14:paraId="7F06D7E0" w14:textId="192C2F31" w:rsidR="009E0E52" w:rsidRDefault="009E0E52" w:rsidP="009E0E52">
      <w:pPr>
        <w:spacing w:line="360" w:lineRule="auto"/>
        <w:jc w:val="both"/>
      </w:pPr>
      <w:r w:rsidRPr="009E0E52">
        <w:t>Tolba and Talal</w:t>
      </w:r>
      <w:sdt>
        <w:sdtPr>
          <w:rPr>
            <w:color w:val="000000"/>
          </w:rPr>
          <w:tag w:val="MENDELEY_CITATION_v3_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"/>
          <w:id w:val="-1472743443"/>
          <w:placeholder>
            <w:docPart w:val="DefaultPlaceholder_-1854013440"/>
          </w:placeholder>
        </w:sdtPr>
        <w:sdtContent>
          <w:r w:rsidR="00C06FE7" w:rsidRPr="00C06FE7">
            <w:rPr>
              <w:color w:val="000000"/>
            </w:rPr>
            <w:t>[11]</w:t>
          </w:r>
        </w:sdtContent>
      </w:sdt>
      <w:r w:rsidRPr="009E0E52">
        <w:t xml:space="preserve"> proposed the Mobile-DNN-Net model, a hybrid of deep learning models combined taking the most important features from both feature extractors, namely </w:t>
      </w:r>
      <w:proofErr w:type="spellStart"/>
      <w:r w:rsidRPr="009E0E52">
        <w:t>MobilNet</w:t>
      </w:r>
      <w:proofErr w:type="spellEnd"/>
      <w:r w:rsidRPr="009E0E52">
        <w:t xml:space="preserve"> and DCNN. Recently, early detection and classification of diseases on wheat leaves with gradual class activation maps provided substantial explainability. Works also have been validated over different datasets of high-resolution images given a total of 15 classes of diseases that represented 14,155 images totally. Mobile-DNN-Net ensured better accuracy and more ex-</w:t>
      </w:r>
      <w:proofErr w:type="spellStart"/>
      <w:r w:rsidRPr="009E0E52">
        <w:t>plainability</w:t>
      </w:r>
      <w:proofErr w:type="spellEnd"/>
      <w:r w:rsidRPr="009E0E52">
        <w:t xml:space="preserve"> when using other compared models and makes robust tools within precision agriculture.</w:t>
      </w:r>
    </w:p>
    <w:p w14:paraId="4FFB0442" w14:textId="124E5BCF" w:rsidR="009E0E52" w:rsidRDefault="009E0E52" w:rsidP="009E0E52">
      <w:pPr>
        <w:pStyle w:val="Heading3"/>
      </w:pPr>
      <w:bookmarkStart w:id="51" w:name="_Toc184491689"/>
      <w:r>
        <w:t>Related Research Work 12</w:t>
      </w:r>
      <w:bookmarkEnd w:id="51"/>
    </w:p>
    <w:p w14:paraId="6324CB1F" w14:textId="743782AE" w:rsidR="009E0E52" w:rsidRPr="009E0E52" w:rsidRDefault="009E0E52" w:rsidP="009E0E52">
      <w:pPr>
        <w:spacing w:line="360" w:lineRule="auto"/>
        <w:jc w:val="both"/>
      </w:pPr>
      <w:r w:rsidRPr="009E0E52">
        <w:t>Jiang et al.</w:t>
      </w:r>
      <w:sdt>
        <w:sdtPr>
          <w:rPr>
            <w:color w:val="000000"/>
          </w:rPr>
          <w:tag w:val="MENDELEY_CITATION_v3_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"/>
          <w:id w:val="1508942169"/>
          <w:placeholder>
            <w:docPart w:val="DefaultPlaceholder_-1854013440"/>
          </w:placeholder>
        </w:sdtPr>
        <w:sdtContent>
          <w:r w:rsidR="00C06FE7" w:rsidRPr="00C06FE7">
            <w:rPr>
              <w:color w:val="000000"/>
            </w:rPr>
            <w:t>[12]</w:t>
          </w:r>
        </w:sdtContent>
      </w:sdt>
      <w:r w:rsidRPr="009E0E52">
        <w:t xml:space="preserve"> made a comparative assessment of the performance of VGG-16, Inception-v3, ResNet-50, and other architectures for wheat leaf disease using field-acquired photographs. "Transfer learning" approach adopted for the models with appropriate hyper</w:t>
      </w:r>
      <w:r>
        <w:t>-</w:t>
      </w:r>
      <w:r w:rsidRPr="009E0E52">
        <w:t>parameter tuning on Field-based Wheat Diseases Images-FWDI custom dataset. Among these models, the performance achieved varied from Inception-v3, the top among them with an accuracy of 92.5%, while MobileNetV3 showed the fastest process with poorer accuracy. It reflected how model architecture, training strategy, and input data quality interact in the process of diagnosing diseases.</w:t>
      </w:r>
    </w:p>
    <w:p w14:paraId="4D777D51" w14:textId="6763986C" w:rsidR="00255EB0" w:rsidRDefault="00733565" w:rsidP="00255EB0">
      <w:pPr>
        <w:pStyle w:val="Heading2"/>
        <w:numPr>
          <w:ilvl w:val="1"/>
          <w:numId w:val="4"/>
        </w:numPr>
        <w:spacing w:line="360" w:lineRule="auto"/>
        <w:jc w:val="both"/>
      </w:pPr>
      <w:bookmarkStart w:id="52" w:name="_Toc184491690"/>
      <w:r>
        <w:t>Literature Review Summary Table</w:t>
      </w:r>
      <w:bookmarkEnd w:id="52"/>
    </w:p>
    <w:tbl>
      <w:tblPr>
        <w:tblStyle w:val="TableGrid"/>
        <w:tblW w:w="10710" w:type="dxa"/>
        <w:jc w:val="left"/>
        <w:tblInd w:w="-815" w:type="dxa"/>
        <w:shd w:val="clear" w:color="auto" w:fill="BFBFBF" w:themeFill="background1" w:themeFillShade="BF"/>
        <w:tblLook w:val="04A0" w:firstRow="1" w:lastRow="0" w:firstColumn="1" w:lastColumn="0" w:noHBand="0" w:noVBand="1"/>
      </w:tblPr>
      <w:tblGrid>
        <w:gridCol w:w="1890"/>
        <w:gridCol w:w="1170"/>
        <w:gridCol w:w="990"/>
        <w:gridCol w:w="2430"/>
        <w:gridCol w:w="1911"/>
        <w:gridCol w:w="2319"/>
      </w:tblGrid>
      <w:tr w:rsidR="009E0E52" w14:paraId="27D9B631" w14:textId="77777777" w:rsidTr="00616DDE">
        <w:trPr>
          <w:jc w:val="left"/>
        </w:trPr>
        <w:tc>
          <w:tcPr>
            <w:tcW w:w="1890" w:type="dxa"/>
            <w:shd w:val="clear" w:color="auto" w:fill="BFBFBF" w:themeFill="background1" w:themeFillShade="BF"/>
          </w:tcPr>
          <w:p w14:paraId="37AEC1A7" w14:textId="44121D51" w:rsidR="009E0E52" w:rsidRPr="009E0E52" w:rsidRDefault="009E0E52" w:rsidP="009E0E52">
            <w:pPr>
              <w:spacing w:line="360" w:lineRule="auto"/>
              <w:jc w:val="both"/>
              <w:rPr>
                <w:b/>
              </w:rPr>
            </w:pPr>
            <w:r w:rsidRPr="009E0E52">
              <w:rPr>
                <w:b/>
              </w:rPr>
              <w:t>Name</w:t>
            </w:r>
          </w:p>
        </w:tc>
        <w:tc>
          <w:tcPr>
            <w:tcW w:w="1170" w:type="dxa"/>
            <w:shd w:val="clear" w:color="auto" w:fill="BFBFBF" w:themeFill="background1" w:themeFillShade="BF"/>
          </w:tcPr>
          <w:p w14:paraId="4647ED9F" w14:textId="75D60D98" w:rsidR="009E0E52" w:rsidRPr="009E0E52" w:rsidRDefault="009E0E52" w:rsidP="009E0E52">
            <w:pPr>
              <w:spacing w:line="360" w:lineRule="auto"/>
              <w:jc w:val="both"/>
              <w:rPr>
                <w:b/>
              </w:rPr>
            </w:pPr>
            <w:r w:rsidRPr="009E0E52">
              <w:rPr>
                <w:b/>
              </w:rPr>
              <w:t>Reference</w:t>
            </w:r>
          </w:p>
        </w:tc>
        <w:tc>
          <w:tcPr>
            <w:tcW w:w="990" w:type="dxa"/>
            <w:shd w:val="clear" w:color="auto" w:fill="BFBFBF" w:themeFill="background1" w:themeFillShade="BF"/>
          </w:tcPr>
          <w:p w14:paraId="5073D151" w14:textId="6628B735" w:rsidR="009E0E52" w:rsidRPr="009E0E52" w:rsidRDefault="009E0E52" w:rsidP="009E0E52">
            <w:pPr>
              <w:spacing w:line="360" w:lineRule="auto"/>
              <w:jc w:val="both"/>
              <w:rPr>
                <w:b/>
              </w:rPr>
            </w:pPr>
            <w:r w:rsidRPr="009E0E52">
              <w:rPr>
                <w:b/>
              </w:rPr>
              <w:t>Year</w:t>
            </w:r>
          </w:p>
        </w:tc>
        <w:tc>
          <w:tcPr>
            <w:tcW w:w="2430" w:type="dxa"/>
            <w:shd w:val="clear" w:color="auto" w:fill="BFBFBF" w:themeFill="background1" w:themeFillShade="BF"/>
          </w:tcPr>
          <w:p w14:paraId="0631E121" w14:textId="458D75AD" w:rsidR="009E0E52" w:rsidRPr="009E0E52" w:rsidRDefault="009E0E52" w:rsidP="009E0E52">
            <w:pPr>
              <w:spacing w:line="360" w:lineRule="auto"/>
              <w:jc w:val="both"/>
              <w:rPr>
                <w:b/>
              </w:rPr>
            </w:pPr>
            <w:r w:rsidRPr="009E0E52">
              <w:rPr>
                <w:b/>
              </w:rPr>
              <w:t>Input</w:t>
            </w:r>
          </w:p>
        </w:tc>
        <w:tc>
          <w:tcPr>
            <w:tcW w:w="1911" w:type="dxa"/>
            <w:shd w:val="clear" w:color="auto" w:fill="BFBFBF" w:themeFill="background1" w:themeFillShade="BF"/>
          </w:tcPr>
          <w:p w14:paraId="42965427" w14:textId="465B6343" w:rsidR="009E0E52" w:rsidRPr="009E0E52" w:rsidRDefault="009E0E52" w:rsidP="009E0E52">
            <w:pPr>
              <w:spacing w:line="360" w:lineRule="auto"/>
              <w:jc w:val="both"/>
              <w:rPr>
                <w:b/>
              </w:rPr>
            </w:pPr>
            <w:r w:rsidRPr="009E0E52">
              <w:rPr>
                <w:b/>
              </w:rPr>
              <w:t>Output</w:t>
            </w:r>
          </w:p>
        </w:tc>
        <w:tc>
          <w:tcPr>
            <w:tcW w:w="2319" w:type="dxa"/>
            <w:shd w:val="clear" w:color="auto" w:fill="BFBFBF" w:themeFill="background1" w:themeFillShade="BF"/>
          </w:tcPr>
          <w:p w14:paraId="1C27399B" w14:textId="44C0CC48" w:rsidR="009E0E52" w:rsidRPr="005068F0" w:rsidRDefault="009E0E52" w:rsidP="009E0E52">
            <w:pPr>
              <w:spacing w:line="360" w:lineRule="auto"/>
              <w:jc w:val="both"/>
              <w:rPr>
                <w:b/>
              </w:rPr>
            </w:pPr>
            <w:r w:rsidRPr="005068F0">
              <w:rPr>
                <w:b/>
              </w:rPr>
              <w:t>Description</w:t>
            </w:r>
          </w:p>
        </w:tc>
      </w:tr>
      <w:tr w:rsidR="009E0E52" w14:paraId="4E6281FB" w14:textId="77777777" w:rsidTr="00616DDE">
        <w:trPr>
          <w:jc w:val="left"/>
        </w:trPr>
        <w:tc>
          <w:tcPr>
            <w:tcW w:w="1890" w:type="dxa"/>
            <w:shd w:val="clear" w:color="auto" w:fill="BFBFBF" w:themeFill="background1" w:themeFillShade="BF"/>
          </w:tcPr>
          <w:p w14:paraId="662F4932" w14:textId="7935867E" w:rsidR="009E0E52" w:rsidRDefault="009E0E52" w:rsidP="001157B4">
            <w:pPr>
              <w:spacing w:line="360" w:lineRule="auto"/>
            </w:pPr>
            <w:r>
              <w:t xml:space="preserve">Romain </w:t>
            </w:r>
            <w:proofErr w:type="spellStart"/>
            <w:r>
              <w:t>Bebronne</w:t>
            </w:r>
            <w:proofErr w:type="spellEnd"/>
            <w:r>
              <w:t xml:space="preserve"> et al.</w:t>
            </w:r>
          </w:p>
        </w:tc>
        <w:sdt>
          <w:sdtPr>
            <w:rPr>
              <w:color w:val="000000"/>
            </w:rPr>
            <w:tag w:val="MENDELEY_CITATION_v3_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"/>
            <w:id w:val="-232314997"/>
            <w:placeholder>
              <w:docPart w:val="DefaultPlaceholder_-1854013440"/>
            </w:placeholder>
          </w:sdtPr>
          <w:sdtContent>
            <w:tc>
              <w:tcPr>
                <w:tcW w:w="1170" w:type="dxa"/>
                <w:shd w:val="clear" w:color="auto" w:fill="BFBFBF" w:themeFill="background1" w:themeFillShade="BF"/>
              </w:tcPr>
              <w:p w14:paraId="3F17E35F" w14:textId="26AB658E" w:rsidR="009E0E52" w:rsidRDefault="00C06FE7" w:rsidP="00F024EB">
                <w:pPr>
                  <w:spacing w:line="360" w:lineRule="auto"/>
                </w:pPr>
                <w:r w:rsidRPr="00C06FE7">
                  <w:rPr>
                    <w:color w:val="000000"/>
                  </w:rPr>
                  <w:t>[1]</w:t>
                </w:r>
              </w:p>
            </w:tc>
          </w:sdtContent>
        </w:sdt>
        <w:tc>
          <w:tcPr>
            <w:tcW w:w="990" w:type="dxa"/>
            <w:shd w:val="clear" w:color="auto" w:fill="BFBFBF" w:themeFill="background1" w:themeFillShade="BF"/>
          </w:tcPr>
          <w:p w14:paraId="127A960C" w14:textId="2A1D7E28" w:rsidR="009E0E52" w:rsidRDefault="00C06FE7" w:rsidP="00F024EB">
            <w:pPr>
              <w:spacing w:line="360" w:lineRule="auto"/>
            </w:pPr>
            <w:r>
              <w:t>2020</w:t>
            </w:r>
          </w:p>
        </w:tc>
        <w:tc>
          <w:tcPr>
            <w:tcW w:w="2430" w:type="dxa"/>
            <w:shd w:val="clear" w:color="auto" w:fill="BFBFBF" w:themeFill="background1" w:themeFillShade="BF"/>
          </w:tcPr>
          <w:p w14:paraId="03DAF85F" w14:textId="7A716DC6" w:rsidR="009E0E52" w:rsidRDefault="00F024EB" w:rsidP="00F024EB">
            <w:pPr>
              <w:spacing w:line="360" w:lineRule="auto"/>
            </w:pPr>
            <w:r>
              <w:t>Multispectral imagery (visible &amp; NIR)</w:t>
            </w:r>
            <w:r w:rsidR="001157B4">
              <w:t>.</w:t>
            </w:r>
          </w:p>
        </w:tc>
        <w:tc>
          <w:tcPr>
            <w:tcW w:w="1911" w:type="dxa"/>
            <w:shd w:val="clear" w:color="auto" w:fill="BFBFBF" w:themeFill="background1" w:themeFillShade="BF"/>
          </w:tcPr>
          <w:p w14:paraId="0276F5DC" w14:textId="51EBC968" w:rsidR="009E0E52" w:rsidRDefault="00F024EB" w:rsidP="00F024EB">
            <w:pPr>
              <w:spacing w:line="360" w:lineRule="auto"/>
            </w:pPr>
            <w:r>
              <w:t>Disease severity R^2: STB (0.72), SR (</w:t>
            </w:r>
            <w:r w:rsidR="009D19A7">
              <w:t>0.57</w:t>
            </w:r>
            <w:proofErr w:type="gramStart"/>
            <w:r w:rsidR="009D19A7">
              <w:t>),</w:t>
            </w:r>
            <w:r w:rsidR="001157B4">
              <w:t>BR</w:t>
            </w:r>
            <w:proofErr w:type="gramEnd"/>
            <w:r w:rsidR="001157B4">
              <w:t xml:space="preserve"> (0.65); STB threshold classification (81%).</w:t>
            </w:r>
          </w:p>
        </w:tc>
        <w:tc>
          <w:tcPr>
            <w:tcW w:w="2319" w:type="dxa"/>
            <w:shd w:val="clear" w:color="auto" w:fill="BFBFBF" w:themeFill="background1" w:themeFillShade="BF"/>
          </w:tcPr>
          <w:p w14:paraId="28C2A5E1" w14:textId="1475CFF7" w:rsidR="009E0E52" w:rsidRDefault="001157B4" w:rsidP="00F024EB">
            <w:pPr>
              <w:spacing w:line="360" w:lineRule="auto"/>
            </w:pPr>
            <w:r>
              <w:t>Methodology integrating reflectance and textural data with ANN / PLSR for fungal disease severity detection.</w:t>
            </w:r>
          </w:p>
        </w:tc>
      </w:tr>
      <w:tr w:rsidR="009E0E52" w14:paraId="7107A785" w14:textId="77777777" w:rsidTr="00616DDE">
        <w:trPr>
          <w:jc w:val="left"/>
        </w:trPr>
        <w:tc>
          <w:tcPr>
            <w:tcW w:w="1890" w:type="dxa"/>
            <w:shd w:val="clear" w:color="auto" w:fill="BFBFBF" w:themeFill="background1" w:themeFillShade="BF"/>
          </w:tcPr>
          <w:p w14:paraId="3421517A" w14:textId="65E3E14B" w:rsidR="009E0E52" w:rsidRDefault="001157B4" w:rsidP="00F024EB">
            <w:pPr>
              <w:spacing w:line="360" w:lineRule="auto"/>
            </w:pPr>
            <w:r>
              <w:t>Mamatha Mandava et al.</w:t>
            </w:r>
          </w:p>
        </w:tc>
        <w:sdt>
          <w:sdtPr>
            <w:rPr>
              <w:color w:val="000000"/>
            </w:rPr>
            <w:tag w:val="MENDELEY_CITATION_v3_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"/>
            <w:id w:val="-1273012928"/>
            <w:placeholder>
              <w:docPart w:val="DefaultPlaceholder_-1854013440"/>
            </w:placeholder>
          </w:sdtPr>
          <w:sdtContent>
            <w:tc>
              <w:tcPr>
                <w:tcW w:w="1170" w:type="dxa"/>
                <w:shd w:val="clear" w:color="auto" w:fill="BFBFBF" w:themeFill="background1" w:themeFillShade="BF"/>
              </w:tcPr>
              <w:p w14:paraId="7D3F803F" w14:textId="3099510F" w:rsidR="009E0E52" w:rsidRDefault="00C06FE7" w:rsidP="00F024EB">
                <w:pPr>
                  <w:spacing w:line="360" w:lineRule="auto"/>
                </w:pPr>
                <w:r w:rsidRPr="00C06FE7">
                  <w:rPr>
                    <w:color w:val="000000"/>
                  </w:rPr>
                  <w:t>[2]</w:t>
                </w:r>
              </w:p>
            </w:tc>
          </w:sdtContent>
        </w:sdt>
        <w:tc>
          <w:tcPr>
            <w:tcW w:w="990" w:type="dxa"/>
            <w:shd w:val="clear" w:color="auto" w:fill="BFBFBF" w:themeFill="background1" w:themeFillShade="BF"/>
          </w:tcPr>
          <w:p w14:paraId="0827E34E" w14:textId="6B6E1041" w:rsidR="009E0E52" w:rsidRDefault="00C06FE7" w:rsidP="00F024EB">
            <w:pPr>
              <w:spacing w:line="360" w:lineRule="auto"/>
            </w:pPr>
            <w:r>
              <w:t>2024</w:t>
            </w:r>
          </w:p>
        </w:tc>
        <w:tc>
          <w:tcPr>
            <w:tcW w:w="2430" w:type="dxa"/>
            <w:shd w:val="clear" w:color="auto" w:fill="BFBFBF" w:themeFill="background1" w:themeFillShade="BF"/>
          </w:tcPr>
          <w:p w14:paraId="7D47E8E5" w14:textId="66FBC462" w:rsidR="009E0E52" w:rsidRDefault="001157B4" w:rsidP="00F024EB">
            <w:pPr>
              <w:spacing w:line="360" w:lineRule="auto"/>
            </w:pPr>
            <w:r>
              <w:t>Annotated wheat leaf images.</w:t>
            </w:r>
          </w:p>
        </w:tc>
        <w:tc>
          <w:tcPr>
            <w:tcW w:w="1911" w:type="dxa"/>
            <w:shd w:val="clear" w:color="auto" w:fill="BFBFBF" w:themeFill="background1" w:themeFillShade="BF"/>
          </w:tcPr>
          <w:p w14:paraId="4ABE96EC" w14:textId="275C0AE9" w:rsidR="009E0E52" w:rsidRDefault="001157B4" w:rsidP="00F024EB">
            <w:pPr>
              <w:spacing w:line="360" w:lineRule="auto"/>
            </w:pPr>
            <w:r>
              <w:t>EfficientNetB3 had the best accuracy.</w:t>
            </w:r>
          </w:p>
        </w:tc>
        <w:tc>
          <w:tcPr>
            <w:tcW w:w="2319" w:type="dxa"/>
            <w:shd w:val="clear" w:color="auto" w:fill="BFBFBF" w:themeFill="background1" w:themeFillShade="BF"/>
          </w:tcPr>
          <w:p w14:paraId="0CB0ADC9" w14:textId="3EBFF991" w:rsidR="009E0E52" w:rsidRDefault="001157B4" w:rsidP="00F024EB">
            <w:pPr>
              <w:spacing w:line="360" w:lineRule="auto"/>
            </w:pPr>
            <w:r>
              <w:t>Compared CNN models (ResNet50, DenseNet121, VGG19, EfficientNetB3) for yellow rust detection.</w:t>
            </w:r>
          </w:p>
        </w:tc>
      </w:tr>
      <w:tr w:rsidR="009E0E52" w14:paraId="5224E5E1" w14:textId="77777777" w:rsidTr="00616DDE">
        <w:trPr>
          <w:jc w:val="left"/>
        </w:trPr>
        <w:tc>
          <w:tcPr>
            <w:tcW w:w="1890" w:type="dxa"/>
            <w:shd w:val="clear" w:color="auto" w:fill="BFBFBF" w:themeFill="background1" w:themeFillShade="BF"/>
          </w:tcPr>
          <w:p w14:paraId="4DB29FAA" w14:textId="5D28D4C2" w:rsidR="009E0E52" w:rsidRDefault="001157B4" w:rsidP="00F024EB">
            <w:pPr>
              <w:spacing w:line="360" w:lineRule="auto"/>
            </w:pPr>
            <w:r>
              <w:lastRenderedPageBreak/>
              <w:t>Habib khan et al.</w:t>
            </w:r>
          </w:p>
        </w:tc>
        <w:sdt>
          <w:sdtPr>
            <w:rPr>
              <w:color w:val="000000"/>
            </w:rPr>
            <w:tag w:val="MENDELEY_CITATION_v3_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"/>
            <w:id w:val="1903787164"/>
            <w:placeholder>
              <w:docPart w:val="DefaultPlaceholder_-1854013440"/>
            </w:placeholder>
          </w:sdtPr>
          <w:sdtContent>
            <w:tc>
              <w:tcPr>
                <w:tcW w:w="1170" w:type="dxa"/>
                <w:shd w:val="clear" w:color="auto" w:fill="BFBFBF" w:themeFill="background1" w:themeFillShade="BF"/>
              </w:tcPr>
              <w:p w14:paraId="58A40A75" w14:textId="535C4DA0" w:rsidR="009E0E52" w:rsidRDefault="00C06FE7" w:rsidP="00F024EB">
                <w:pPr>
                  <w:spacing w:line="360" w:lineRule="auto"/>
                </w:pPr>
                <w:r w:rsidRPr="00C06FE7">
                  <w:rPr>
                    <w:color w:val="000000"/>
                  </w:rPr>
                  <w:t>[3]</w:t>
                </w:r>
              </w:p>
            </w:tc>
          </w:sdtContent>
        </w:sdt>
        <w:tc>
          <w:tcPr>
            <w:tcW w:w="990" w:type="dxa"/>
            <w:shd w:val="clear" w:color="auto" w:fill="BFBFBF" w:themeFill="background1" w:themeFillShade="BF"/>
          </w:tcPr>
          <w:p w14:paraId="28321235" w14:textId="5F407880" w:rsidR="009E0E52" w:rsidRDefault="00C06FE7" w:rsidP="00F024EB">
            <w:pPr>
              <w:spacing w:line="360" w:lineRule="auto"/>
            </w:pPr>
            <w:r>
              <w:t>2022</w:t>
            </w:r>
          </w:p>
        </w:tc>
        <w:tc>
          <w:tcPr>
            <w:tcW w:w="2430" w:type="dxa"/>
            <w:shd w:val="clear" w:color="auto" w:fill="BFBFBF" w:themeFill="background1" w:themeFillShade="BF"/>
          </w:tcPr>
          <w:p w14:paraId="23F13DB8" w14:textId="2C705A72" w:rsidR="009E0E52" w:rsidRDefault="001157B4" w:rsidP="00F024EB">
            <w:pPr>
              <w:spacing w:line="360" w:lineRule="auto"/>
            </w:pPr>
            <w:r>
              <w:t>Field-collected wheat leaf images.</w:t>
            </w:r>
          </w:p>
        </w:tc>
        <w:tc>
          <w:tcPr>
            <w:tcW w:w="1911" w:type="dxa"/>
            <w:shd w:val="clear" w:color="auto" w:fill="BFBFBF" w:themeFill="background1" w:themeFillShade="BF"/>
          </w:tcPr>
          <w:p w14:paraId="78D973BD" w14:textId="762F2496" w:rsidR="009E0E52" w:rsidRDefault="001157B4" w:rsidP="00F024EB">
            <w:pPr>
              <w:spacing w:line="360" w:lineRule="auto"/>
            </w:pPr>
            <w:r>
              <w:t>Classification accuracy of 99.8%.</w:t>
            </w:r>
          </w:p>
        </w:tc>
        <w:tc>
          <w:tcPr>
            <w:tcW w:w="2319" w:type="dxa"/>
            <w:shd w:val="clear" w:color="auto" w:fill="BFBFBF" w:themeFill="background1" w:themeFillShade="BF"/>
          </w:tcPr>
          <w:p w14:paraId="493A06D5" w14:textId="0E4EA807" w:rsidR="009E0E52" w:rsidRDefault="001157B4" w:rsidP="00F024EB">
            <w:pPr>
              <w:spacing w:line="360" w:lineRule="auto"/>
            </w:pPr>
            <w:r>
              <w:t>ML models with segmentation and resizing; focused on yellow and brown rust classification.</w:t>
            </w:r>
          </w:p>
        </w:tc>
      </w:tr>
      <w:tr w:rsidR="009E0E52" w14:paraId="6B0D5442" w14:textId="77777777" w:rsidTr="00616DDE">
        <w:trPr>
          <w:jc w:val="left"/>
        </w:trPr>
        <w:tc>
          <w:tcPr>
            <w:tcW w:w="1890" w:type="dxa"/>
            <w:shd w:val="clear" w:color="auto" w:fill="BFBFBF" w:themeFill="background1" w:themeFillShade="BF"/>
          </w:tcPr>
          <w:p w14:paraId="6C93D408" w14:textId="3F378B9F" w:rsidR="009E0E52" w:rsidRDefault="001157B4" w:rsidP="00F024EB">
            <w:pPr>
              <w:spacing w:line="360" w:lineRule="auto"/>
            </w:pPr>
            <w:r>
              <w:t>Wang et al.</w:t>
            </w:r>
          </w:p>
        </w:tc>
        <w:sdt>
          <w:sdtPr>
            <w:rPr>
              <w:color w:val="000000"/>
            </w:rPr>
            <w:tag w:val="MENDELEY_CITATION_v3_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"/>
            <w:id w:val="-1522919933"/>
            <w:placeholder>
              <w:docPart w:val="DefaultPlaceholder_-1854013440"/>
            </w:placeholder>
          </w:sdtPr>
          <w:sdtContent>
            <w:tc>
              <w:tcPr>
                <w:tcW w:w="1170" w:type="dxa"/>
                <w:shd w:val="clear" w:color="auto" w:fill="BFBFBF" w:themeFill="background1" w:themeFillShade="BF"/>
              </w:tcPr>
              <w:p w14:paraId="7E3A3B4D" w14:textId="01B7D221" w:rsidR="009E0E52" w:rsidRDefault="00C06FE7" w:rsidP="00F024EB">
                <w:pPr>
                  <w:spacing w:line="360" w:lineRule="auto"/>
                </w:pPr>
                <w:r w:rsidRPr="00C06FE7">
                  <w:rPr>
                    <w:color w:val="000000"/>
                  </w:rPr>
                  <w:t>[4]</w:t>
                </w:r>
              </w:p>
            </w:tc>
          </w:sdtContent>
        </w:sdt>
        <w:tc>
          <w:tcPr>
            <w:tcW w:w="990" w:type="dxa"/>
            <w:shd w:val="clear" w:color="auto" w:fill="BFBFBF" w:themeFill="background1" w:themeFillShade="BF"/>
          </w:tcPr>
          <w:p w14:paraId="1B01F7AE" w14:textId="06CB3B26" w:rsidR="009E0E52" w:rsidRDefault="00C06FE7" w:rsidP="00F024EB">
            <w:pPr>
              <w:spacing w:line="360" w:lineRule="auto"/>
            </w:pPr>
            <w:r>
              <w:t>2023</w:t>
            </w:r>
          </w:p>
        </w:tc>
        <w:tc>
          <w:tcPr>
            <w:tcW w:w="2430" w:type="dxa"/>
            <w:shd w:val="clear" w:color="auto" w:fill="BFBFBF" w:themeFill="background1" w:themeFillShade="BF"/>
          </w:tcPr>
          <w:p w14:paraId="358787AF" w14:textId="65EF5DB9" w:rsidR="009E0E52" w:rsidRDefault="001157B4" w:rsidP="00F024EB">
            <w:pPr>
              <w:spacing w:line="360" w:lineRule="auto"/>
            </w:pPr>
            <w:r>
              <w:t>High-resolution single-leaf images.</w:t>
            </w:r>
          </w:p>
        </w:tc>
        <w:tc>
          <w:tcPr>
            <w:tcW w:w="1911" w:type="dxa"/>
            <w:shd w:val="clear" w:color="auto" w:fill="BFBFBF" w:themeFill="background1" w:themeFillShade="BF"/>
          </w:tcPr>
          <w:p w14:paraId="2B6D0444" w14:textId="67E288DD" w:rsidR="009E0E52" w:rsidRDefault="001157B4" w:rsidP="00F024EB">
            <w:pPr>
              <w:spacing w:line="360" w:lineRule="auto"/>
            </w:pPr>
            <w:r>
              <w:t>100% accuracy (greenhouse conditions).</w:t>
            </w:r>
          </w:p>
        </w:tc>
        <w:tc>
          <w:tcPr>
            <w:tcW w:w="2319" w:type="dxa"/>
            <w:shd w:val="clear" w:color="auto" w:fill="BFBFBF" w:themeFill="background1" w:themeFillShade="BF"/>
          </w:tcPr>
          <w:p w14:paraId="10496751" w14:textId="3A90E586" w:rsidR="009E0E52" w:rsidRDefault="001157B4" w:rsidP="00F024EB">
            <w:pPr>
              <w:spacing w:line="360" w:lineRule="auto"/>
            </w:pPr>
            <w:r>
              <w:t>Feature selection (Relief, PCA) and ML models for rust detection across multiple wheat varieties.</w:t>
            </w:r>
          </w:p>
        </w:tc>
      </w:tr>
      <w:tr w:rsidR="009E0E52" w14:paraId="50E756A9" w14:textId="77777777" w:rsidTr="00616DDE">
        <w:trPr>
          <w:jc w:val="left"/>
        </w:trPr>
        <w:tc>
          <w:tcPr>
            <w:tcW w:w="1890" w:type="dxa"/>
            <w:shd w:val="clear" w:color="auto" w:fill="BFBFBF" w:themeFill="background1" w:themeFillShade="BF"/>
          </w:tcPr>
          <w:p w14:paraId="79664CE7" w14:textId="00DAB1C2" w:rsidR="009E0E52" w:rsidRDefault="005068F0" w:rsidP="00F024EB">
            <w:pPr>
              <w:spacing w:line="360" w:lineRule="auto"/>
            </w:pPr>
            <w:r>
              <w:t>Shafi et al.</w:t>
            </w:r>
          </w:p>
        </w:tc>
        <w:sdt>
          <w:sdtPr>
            <w:rPr>
              <w:color w:val="000000"/>
            </w:rPr>
            <w:tag w:val="MENDELEY_CITATION_v3_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"/>
            <w:id w:val="-1154213759"/>
            <w:placeholder>
              <w:docPart w:val="DefaultPlaceholder_-1854013440"/>
            </w:placeholder>
          </w:sdtPr>
          <w:sdtContent>
            <w:tc>
              <w:tcPr>
                <w:tcW w:w="1170" w:type="dxa"/>
                <w:shd w:val="clear" w:color="auto" w:fill="BFBFBF" w:themeFill="background1" w:themeFillShade="BF"/>
              </w:tcPr>
              <w:p w14:paraId="64A12D88" w14:textId="7C1A89BB" w:rsidR="009E0E52" w:rsidRDefault="00C06FE7" w:rsidP="00F024EB">
                <w:pPr>
                  <w:spacing w:line="360" w:lineRule="auto"/>
                </w:pPr>
                <w:r w:rsidRPr="00C06FE7">
                  <w:rPr>
                    <w:color w:val="000000"/>
                  </w:rPr>
                  <w:t>[5]</w:t>
                </w:r>
              </w:p>
            </w:tc>
          </w:sdtContent>
        </w:sdt>
        <w:tc>
          <w:tcPr>
            <w:tcW w:w="990" w:type="dxa"/>
            <w:shd w:val="clear" w:color="auto" w:fill="BFBFBF" w:themeFill="background1" w:themeFillShade="BF"/>
          </w:tcPr>
          <w:p w14:paraId="165C9EBD" w14:textId="22565F8C" w:rsidR="009E0E52" w:rsidRDefault="00C06FE7" w:rsidP="00F024EB">
            <w:pPr>
              <w:spacing w:line="360" w:lineRule="auto"/>
            </w:pPr>
            <w:r>
              <w:t>2023</w:t>
            </w:r>
          </w:p>
        </w:tc>
        <w:tc>
          <w:tcPr>
            <w:tcW w:w="2430" w:type="dxa"/>
            <w:shd w:val="clear" w:color="auto" w:fill="BFBFBF" w:themeFill="background1" w:themeFillShade="BF"/>
          </w:tcPr>
          <w:p w14:paraId="7A427473" w14:textId="4B9EEE47" w:rsidR="009E0E52" w:rsidRDefault="005068F0" w:rsidP="00F024EB">
            <w:pPr>
              <w:spacing w:line="360" w:lineRule="auto"/>
            </w:pPr>
            <w:r>
              <w:t>Indigenously collected images.</w:t>
            </w:r>
          </w:p>
        </w:tc>
        <w:tc>
          <w:tcPr>
            <w:tcW w:w="1911" w:type="dxa"/>
            <w:shd w:val="clear" w:color="auto" w:fill="BFBFBF" w:themeFill="background1" w:themeFillShade="BF"/>
          </w:tcPr>
          <w:p w14:paraId="627A5E08" w14:textId="3EABA3DE" w:rsidR="009E0E52" w:rsidRDefault="005068F0" w:rsidP="00F024EB">
            <w:pPr>
              <w:spacing w:line="360" w:lineRule="auto"/>
            </w:pPr>
            <w:r>
              <w:t>ResNet-50: 96% accuracy.</w:t>
            </w:r>
          </w:p>
        </w:tc>
        <w:tc>
          <w:tcPr>
            <w:tcW w:w="2319" w:type="dxa"/>
            <w:shd w:val="clear" w:color="auto" w:fill="BFBFBF" w:themeFill="background1" w:themeFillShade="BF"/>
          </w:tcPr>
          <w:p w14:paraId="0B76354C" w14:textId="24B706E4" w:rsidR="009E0E52" w:rsidRDefault="005068F0" w:rsidP="00F024EB">
            <w:pPr>
              <w:spacing w:line="360" w:lineRule="auto"/>
            </w:pPr>
            <w:r>
              <w:t>Edge AI for real-time monitoring; background removal with U2-Net.</w:t>
            </w:r>
          </w:p>
        </w:tc>
      </w:tr>
      <w:tr w:rsidR="009E0E52" w14:paraId="5FEF5BAC" w14:textId="77777777" w:rsidTr="00616DDE">
        <w:trPr>
          <w:jc w:val="left"/>
        </w:trPr>
        <w:tc>
          <w:tcPr>
            <w:tcW w:w="1890" w:type="dxa"/>
            <w:shd w:val="clear" w:color="auto" w:fill="BFBFBF" w:themeFill="background1" w:themeFillShade="BF"/>
          </w:tcPr>
          <w:p w14:paraId="55F4781F" w14:textId="2ADAAE27" w:rsidR="009E0E52" w:rsidRDefault="005068F0" w:rsidP="00F024EB">
            <w:pPr>
              <w:spacing w:line="360" w:lineRule="auto"/>
            </w:pPr>
            <w:r>
              <w:t>Cuenca- Romero et al.</w:t>
            </w:r>
          </w:p>
        </w:tc>
        <w:sdt>
          <w:sdtPr>
            <w:rPr>
              <w:color w:val="000000"/>
            </w:rPr>
            <w:tag w:val="MENDELEY_CITATION_v3_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"/>
            <w:id w:val="2032220499"/>
            <w:placeholder>
              <w:docPart w:val="DefaultPlaceholder_-1854013440"/>
            </w:placeholder>
          </w:sdtPr>
          <w:sdtContent>
            <w:tc>
              <w:tcPr>
                <w:tcW w:w="1170" w:type="dxa"/>
                <w:shd w:val="clear" w:color="auto" w:fill="BFBFBF" w:themeFill="background1" w:themeFillShade="BF"/>
              </w:tcPr>
              <w:p w14:paraId="1EB1183A" w14:textId="455BF777" w:rsidR="009E0E52" w:rsidRDefault="00C06FE7" w:rsidP="00F024EB">
                <w:pPr>
                  <w:spacing w:line="360" w:lineRule="auto"/>
                </w:pPr>
                <w:r w:rsidRPr="00C06FE7">
                  <w:rPr>
                    <w:color w:val="000000"/>
                  </w:rPr>
                  <w:t>[6]</w:t>
                </w:r>
              </w:p>
            </w:tc>
          </w:sdtContent>
        </w:sdt>
        <w:tc>
          <w:tcPr>
            <w:tcW w:w="990" w:type="dxa"/>
            <w:shd w:val="clear" w:color="auto" w:fill="BFBFBF" w:themeFill="background1" w:themeFillShade="BF"/>
          </w:tcPr>
          <w:p w14:paraId="0AFB302E" w14:textId="6B27BC8F" w:rsidR="009E0E52" w:rsidRDefault="00C06FE7" w:rsidP="00F024EB">
            <w:pPr>
              <w:spacing w:line="360" w:lineRule="auto"/>
            </w:pPr>
            <w:r>
              <w:t>2024</w:t>
            </w:r>
          </w:p>
        </w:tc>
        <w:tc>
          <w:tcPr>
            <w:tcW w:w="2430" w:type="dxa"/>
            <w:shd w:val="clear" w:color="auto" w:fill="BFBFBF" w:themeFill="background1" w:themeFillShade="BF"/>
          </w:tcPr>
          <w:p w14:paraId="617416A5" w14:textId="6C74AED2" w:rsidR="009E0E52" w:rsidRDefault="005068F0" w:rsidP="00F024EB">
            <w:pPr>
              <w:spacing w:line="360" w:lineRule="auto"/>
            </w:pPr>
            <w:r>
              <w:t>Hyperspectral imaging.</w:t>
            </w:r>
          </w:p>
        </w:tc>
        <w:tc>
          <w:tcPr>
            <w:tcW w:w="1911" w:type="dxa"/>
            <w:shd w:val="clear" w:color="auto" w:fill="BFBFBF" w:themeFill="background1" w:themeFillShade="BF"/>
          </w:tcPr>
          <w:p w14:paraId="3D95B226" w14:textId="1D892646" w:rsidR="009E0E52" w:rsidRDefault="005068F0" w:rsidP="00F024EB">
            <w:pPr>
              <w:spacing w:line="360" w:lineRule="auto"/>
            </w:pPr>
            <w:r>
              <w:t>RF: 70% for yellow rust; SYM: best for brown rust.</w:t>
            </w:r>
          </w:p>
        </w:tc>
        <w:tc>
          <w:tcPr>
            <w:tcW w:w="2319" w:type="dxa"/>
            <w:shd w:val="clear" w:color="auto" w:fill="BFBFBF" w:themeFill="background1" w:themeFillShade="BF"/>
          </w:tcPr>
          <w:p w14:paraId="32E03F76" w14:textId="76C24B51" w:rsidR="009E0E52" w:rsidRDefault="005068F0" w:rsidP="00F024EB">
            <w:pPr>
              <w:spacing w:line="360" w:lineRule="auto"/>
            </w:pPr>
            <w:r>
              <w:t>Addressed dataset imbalance using SMOTE; focused on spectral reflectance for early detection.</w:t>
            </w:r>
          </w:p>
        </w:tc>
      </w:tr>
      <w:tr w:rsidR="009E0E52" w14:paraId="39D72814" w14:textId="77777777" w:rsidTr="00616DDE">
        <w:trPr>
          <w:jc w:val="left"/>
        </w:trPr>
        <w:tc>
          <w:tcPr>
            <w:tcW w:w="1890" w:type="dxa"/>
            <w:shd w:val="clear" w:color="auto" w:fill="BFBFBF" w:themeFill="background1" w:themeFillShade="BF"/>
          </w:tcPr>
          <w:p w14:paraId="7C9CAC19" w14:textId="610A7891" w:rsidR="009E0E52" w:rsidRDefault="005068F0" w:rsidP="00F024EB">
            <w:pPr>
              <w:spacing w:line="360" w:lineRule="auto"/>
            </w:pPr>
            <w:r>
              <w:t>Nguyen et al.</w:t>
            </w:r>
          </w:p>
        </w:tc>
        <w:sdt>
          <w:sdtPr>
            <w:rPr>
              <w:color w:val="000000"/>
            </w:rPr>
            <w:tag w:val="MENDELEY_CITATION_v3_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"/>
            <w:id w:val="-848712178"/>
            <w:placeholder>
              <w:docPart w:val="DefaultPlaceholder_-1854013440"/>
            </w:placeholder>
          </w:sdtPr>
          <w:sdtContent>
            <w:tc>
              <w:tcPr>
                <w:tcW w:w="1170" w:type="dxa"/>
                <w:shd w:val="clear" w:color="auto" w:fill="BFBFBF" w:themeFill="background1" w:themeFillShade="BF"/>
              </w:tcPr>
              <w:p w14:paraId="21833A63" w14:textId="618BF845" w:rsidR="009E0E52" w:rsidRDefault="00C06FE7" w:rsidP="00F024EB">
                <w:pPr>
                  <w:spacing w:line="360" w:lineRule="auto"/>
                </w:pPr>
                <w:r w:rsidRPr="00C06FE7">
                  <w:rPr>
                    <w:color w:val="000000"/>
                  </w:rPr>
                  <w:t>[7]</w:t>
                </w:r>
              </w:p>
            </w:tc>
          </w:sdtContent>
        </w:sdt>
        <w:tc>
          <w:tcPr>
            <w:tcW w:w="990" w:type="dxa"/>
            <w:shd w:val="clear" w:color="auto" w:fill="BFBFBF" w:themeFill="background1" w:themeFillShade="BF"/>
          </w:tcPr>
          <w:p w14:paraId="4263B2D2" w14:textId="5646C850" w:rsidR="009E0E52" w:rsidRDefault="00C06FE7" w:rsidP="00F024EB">
            <w:pPr>
              <w:spacing w:line="360" w:lineRule="auto"/>
            </w:pPr>
            <w:r>
              <w:t>2023</w:t>
            </w:r>
          </w:p>
        </w:tc>
        <w:tc>
          <w:tcPr>
            <w:tcW w:w="2430" w:type="dxa"/>
            <w:shd w:val="clear" w:color="auto" w:fill="BFBFBF" w:themeFill="background1" w:themeFillShade="BF"/>
          </w:tcPr>
          <w:p w14:paraId="05CFE760" w14:textId="1492017D" w:rsidR="009E0E52" w:rsidRDefault="005068F0" w:rsidP="00F024EB">
            <w:pPr>
              <w:spacing w:line="360" w:lineRule="auto"/>
            </w:pPr>
            <w:r>
              <w:t>UAV multispectral imagery.</w:t>
            </w:r>
          </w:p>
        </w:tc>
        <w:tc>
          <w:tcPr>
            <w:tcW w:w="1911" w:type="dxa"/>
            <w:shd w:val="clear" w:color="auto" w:fill="BFBFBF" w:themeFill="background1" w:themeFillShade="BF"/>
          </w:tcPr>
          <w:p w14:paraId="13EC137D" w14:textId="70672A02" w:rsidR="009E0E52" w:rsidRDefault="005068F0" w:rsidP="00F024EB">
            <w:pPr>
              <w:spacing w:line="360" w:lineRule="auto"/>
            </w:pPr>
            <w:r>
              <w:t>Detection: 60% (early), 79% (flowering).</w:t>
            </w:r>
          </w:p>
        </w:tc>
        <w:tc>
          <w:tcPr>
            <w:tcW w:w="2319" w:type="dxa"/>
            <w:shd w:val="clear" w:color="auto" w:fill="BFBFBF" w:themeFill="background1" w:themeFillShade="BF"/>
          </w:tcPr>
          <w:p w14:paraId="62B44C12" w14:textId="5C1015C4" w:rsidR="009E0E52" w:rsidRDefault="005068F0" w:rsidP="00F024EB">
            <w:pPr>
              <w:spacing w:line="360" w:lineRule="auto"/>
            </w:pPr>
            <w:r>
              <w:t>3D-CNN using VI and GLCM texture features for yellow rust monitoring; conserved crop yield (3-7%).</w:t>
            </w:r>
          </w:p>
        </w:tc>
      </w:tr>
      <w:tr w:rsidR="005068F0" w14:paraId="61598119" w14:textId="77777777" w:rsidTr="00616DDE">
        <w:trPr>
          <w:jc w:val="left"/>
        </w:trPr>
        <w:tc>
          <w:tcPr>
            <w:tcW w:w="1890" w:type="dxa"/>
            <w:shd w:val="clear" w:color="auto" w:fill="BFBFBF" w:themeFill="background1" w:themeFillShade="BF"/>
          </w:tcPr>
          <w:p w14:paraId="1989155F" w14:textId="6696DA00" w:rsidR="005068F0" w:rsidRDefault="005068F0" w:rsidP="00F024EB">
            <w:pPr>
              <w:spacing w:line="360" w:lineRule="auto"/>
            </w:pPr>
            <w:r>
              <w:t>Liu et al.</w:t>
            </w:r>
          </w:p>
        </w:tc>
        <w:sdt>
          <w:sdtPr>
            <w:rPr>
              <w:color w:val="000000"/>
            </w:rPr>
            <w:tag w:val="MENDELEY_CITATION_v3_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"/>
            <w:id w:val="1753929523"/>
            <w:placeholder>
              <w:docPart w:val="DefaultPlaceholder_-1854013440"/>
            </w:placeholder>
          </w:sdtPr>
          <w:sdtContent>
            <w:tc>
              <w:tcPr>
                <w:tcW w:w="1170" w:type="dxa"/>
                <w:shd w:val="clear" w:color="auto" w:fill="BFBFBF" w:themeFill="background1" w:themeFillShade="BF"/>
              </w:tcPr>
              <w:p w14:paraId="3B059C88" w14:textId="60B6623F" w:rsidR="005068F0" w:rsidRDefault="00C06FE7" w:rsidP="00F024EB">
                <w:pPr>
                  <w:spacing w:line="360" w:lineRule="auto"/>
                </w:pPr>
                <w:r w:rsidRPr="00C06FE7">
                  <w:rPr>
                    <w:color w:val="000000"/>
                  </w:rPr>
                  <w:t>[8]</w:t>
                </w:r>
              </w:p>
            </w:tc>
          </w:sdtContent>
        </w:sdt>
        <w:tc>
          <w:tcPr>
            <w:tcW w:w="990" w:type="dxa"/>
            <w:shd w:val="clear" w:color="auto" w:fill="BFBFBF" w:themeFill="background1" w:themeFillShade="BF"/>
          </w:tcPr>
          <w:p w14:paraId="6152CEAB" w14:textId="2160808D" w:rsidR="005068F0" w:rsidRDefault="00C06FE7" w:rsidP="00F024EB">
            <w:pPr>
              <w:spacing w:line="360" w:lineRule="auto"/>
            </w:pPr>
            <w:r>
              <w:t>2024</w:t>
            </w:r>
          </w:p>
        </w:tc>
        <w:tc>
          <w:tcPr>
            <w:tcW w:w="2430" w:type="dxa"/>
            <w:shd w:val="clear" w:color="auto" w:fill="BFBFBF" w:themeFill="background1" w:themeFillShade="BF"/>
          </w:tcPr>
          <w:p w14:paraId="40CF57FA" w14:textId="0B7A6B59" w:rsidR="005068F0" w:rsidRDefault="005068F0" w:rsidP="00F024EB">
            <w:pPr>
              <w:spacing w:line="360" w:lineRule="auto"/>
            </w:pPr>
            <w:r>
              <w:t>Smartphone images.</w:t>
            </w:r>
          </w:p>
        </w:tc>
        <w:tc>
          <w:tcPr>
            <w:tcW w:w="1911" w:type="dxa"/>
            <w:shd w:val="clear" w:color="auto" w:fill="BFBFBF" w:themeFill="background1" w:themeFillShade="BF"/>
          </w:tcPr>
          <w:p w14:paraId="6D6EF433" w14:textId="1D6B053D" w:rsidR="005068F0" w:rsidRDefault="005068F0" w:rsidP="00F024EB">
            <w:pPr>
              <w:spacing w:line="360" w:lineRule="auto"/>
            </w:pPr>
            <w:r>
              <w:t>Leaf segmentation: 98.65%; lesions: 86.08%.</w:t>
            </w:r>
          </w:p>
        </w:tc>
        <w:tc>
          <w:tcPr>
            <w:tcW w:w="2319" w:type="dxa"/>
            <w:shd w:val="clear" w:color="auto" w:fill="BFBFBF" w:themeFill="background1" w:themeFillShade="BF"/>
          </w:tcPr>
          <w:p w14:paraId="549B3553" w14:textId="7D5FB8DF" w:rsidR="005068F0" w:rsidRDefault="005068F0" w:rsidP="00F024EB">
            <w:pPr>
              <w:spacing w:line="360" w:lineRule="auto"/>
            </w:pPr>
            <w:r>
              <w:t xml:space="preserve">Developed </w:t>
            </w:r>
            <w:proofErr w:type="spellStart"/>
            <w:r>
              <w:t>StripeRust</w:t>
            </w:r>
            <w:proofErr w:type="spellEnd"/>
            <w:r>
              <w:t>-Pocket app; reduced annotation time; enabled on-site rust monitoring.</w:t>
            </w:r>
          </w:p>
        </w:tc>
      </w:tr>
      <w:tr w:rsidR="005068F0" w14:paraId="04CD0EC3" w14:textId="77777777" w:rsidTr="00616DDE">
        <w:trPr>
          <w:jc w:val="left"/>
        </w:trPr>
        <w:tc>
          <w:tcPr>
            <w:tcW w:w="1890" w:type="dxa"/>
            <w:shd w:val="clear" w:color="auto" w:fill="BFBFBF" w:themeFill="background1" w:themeFillShade="BF"/>
          </w:tcPr>
          <w:p w14:paraId="368732F1" w14:textId="498F6554" w:rsidR="005068F0" w:rsidRDefault="005068F0" w:rsidP="00F024EB">
            <w:pPr>
              <w:spacing w:line="360" w:lineRule="auto"/>
            </w:pPr>
            <w:r>
              <w:t>Alharbi et al.</w:t>
            </w:r>
          </w:p>
        </w:tc>
        <w:sdt>
          <w:sdtPr>
            <w:rPr>
              <w:color w:val="000000"/>
            </w:rPr>
            <w:tag w:val="MENDELEY_CITATION_v3_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"/>
            <w:id w:val="1322698130"/>
            <w:placeholder>
              <w:docPart w:val="DefaultPlaceholder_-1854013440"/>
            </w:placeholder>
          </w:sdtPr>
          <w:sdtContent>
            <w:tc>
              <w:tcPr>
                <w:tcW w:w="1170" w:type="dxa"/>
                <w:shd w:val="clear" w:color="auto" w:fill="BFBFBF" w:themeFill="background1" w:themeFillShade="BF"/>
              </w:tcPr>
              <w:p w14:paraId="7BBA1C71" w14:textId="00F17C09" w:rsidR="005068F0" w:rsidRDefault="00C06FE7" w:rsidP="00F024EB">
                <w:pPr>
                  <w:spacing w:line="360" w:lineRule="auto"/>
                </w:pPr>
                <w:r w:rsidRPr="00C06FE7">
                  <w:rPr>
                    <w:color w:val="000000"/>
                  </w:rPr>
                  <w:t>[9]</w:t>
                </w:r>
              </w:p>
            </w:tc>
          </w:sdtContent>
        </w:sdt>
        <w:tc>
          <w:tcPr>
            <w:tcW w:w="990" w:type="dxa"/>
            <w:shd w:val="clear" w:color="auto" w:fill="BFBFBF" w:themeFill="background1" w:themeFillShade="BF"/>
          </w:tcPr>
          <w:p w14:paraId="2DE21389" w14:textId="4EAEA1EB" w:rsidR="005068F0" w:rsidRDefault="00C06FE7" w:rsidP="00F024EB">
            <w:pPr>
              <w:spacing w:line="360" w:lineRule="auto"/>
            </w:pPr>
            <w:r>
              <w:t>2023</w:t>
            </w:r>
          </w:p>
        </w:tc>
        <w:tc>
          <w:tcPr>
            <w:tcW w:w="2430" w:type="dxa"/>
            <w:shd w:val="clear" w:color="auto" w:fill="BFBFBF" w:themeFill="background1" w:themeFillShade="BF"/>
          </w:tcPr>
          <w:p w14:paraId="55144B9B" w14:textId="602B3CE3" w:rsidR="005068F0" w:rsidRDefault="005068F0" w:rsidP="00F024EB">
            <w:pPr>
              <w:spacing w:line="360" w:lineRule="auto"/>
            </w:pPr>
            <w:r>
              <w:t>Few-shot learning with CGIAR dataset.</w:t>
            </w:r>
          </w:p>
        </w:tc>
        <w:tc>
          <w:tcPr>
            <w:tcW w:w="1911" w:type="dxa"/>
            <w:shd w:val="clear" w:color="auto" w:fill="BFBFBF" w:themeFill="background1" w:themeFillShade="BF"/>
          </w:tcPr>
          <w:p w14:paraId="06A5552D" w14:textId="23604E50" w:rsidR="005068F0" w:rsidRDefault="005068F0" w:rsidP="00F024EB">
            <w:pPr>
              <w:spacing w:line="360" w:lineRule="auto"/>
            </w:pPr>
            <w:r>
              <w:t>93.19% (custom), 98.5% (CGIAR dataset).</w:t>
            </w:r>
          </w:p>
        </w:tc>
        <w:tc>
          <w:tcPr>
            <w:tcW w:w="2319" w:type="dxa"/>
            <w:shd w:val="clear" w:color="auto" w:fill="BFBFBF" w:themeFill="background1" w:themeFillShade="BF"/>
          </w:tcPr>
          <w:p w14:paraId="0FC146FD" w14:textId="43F0D2EC" w:rsidR="005068F0" w:rsidRDefault="005068F0" w:rsidP="00F024EB">
            <w:pPr>
              <w:spacing w:line="360" w:lineRule="auto"/>
            </w:pPr>
            <w:r>
              <w:t xml:space="preserve">Combined </w:t>
            </w:r>
            <w:proofErr w:type="spellStart"/>
            <w:r>
              <w:t>EfficientNet</w:t>
            </w:r>
            <w:proofErr w:type="spellEnd"/>
            <w:r>
              <w:t xml:space="preserve"> with attention mechanism for wheat </w:t>
            </w:r>
            <w:r>
              <w:lastRenderedPageBreak/>
              <w:t>disease detection under data-constrained scenarios.</w:t>
            </w:r>
          </w:p>
        </w:tc>
      </w:tr>
      <w:tr w:rsidR="005068F0" w14:paraId="39ED8668" w14:textId="77777777" w:rsidTr="00616DDE">
        <w:trPr>
          <w:jc w:val="left"/>
        </w:trPr>
        <w:tc>
          <w:tcPr>
            <w:tcW w:w="1890" w:type="dxa"/>
            <w:shd w:val="clear" w:color="auto" w:fill="BFBFBF" w:themeFill="background1" w:themeFillShade="BF"/>
          </w:tcPr>
          <w:p w14:paraId="4667D281" w14:textId="6A8D41C3" w:rsidR="005068F0" w:rsidRDefault="005068F0" w:rsidP="00F024EB">
            <w:pPr>
              <w:spacing w:line="360" w:lineRule="auto"/>
            </w:pPr>
            <w:r>
              <w:lastRenderedPageBreak/>
              <w:t>Kumar &amp; Kukreja</w:t>
            </w:r>
          </w:p>
        </w:tc>
        <w:sdt>
          <w:sdtPr>
            <w:rPr>
              <w:color w:val="000000"/>
            </w:rPr>
            <w:tag w:val="MENDELEY_CITATION_v3_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"/>
            <w:id w:val="233129563"/>
            <w:placeholder>
              <w:docPart w:val="DefaultPlaceholder_-1854013440"/>
            </w:placeholder>
          </w:sdtPr>
          <w:sdtContent>
            <w:tc>
              <w:tcPr>
                <w:tcW w:w="1170" w:type="dxa"/>
                <w:shd w:val="clear" w:color="auto" w:fill="BFBFBF" w:themeFill="background1" w:themeFillShade="BF"/>
              </w:tcPr>
              <w:p w14:paraId="18037CE7" w14:textId="2133E050" w:rsidR="005068F0" w:rsidRDefault="00C06FE7" w:rsidP="00F024EB">
                <w:pPr>
                  <w:spacing w:line="360" w:lineRule="auto"/>
                </w:pPr>
                <w:r w:rsidRPr="00C06FE7">
                  <w:rPr>
                    <w:color w:val="000000"/>
                  </w:rPr>
                  <w:t>[10]</w:t>
                </w:r>
              </w:p>
            </w:tc>
          </w:sdtContent>
        </w:sdt>
        <w:tc>
          <w:tcPr>
            <w:tcW w:w="990" w:type="dxa"/>
            <w:shd w:val="clear" w:color="auto" w:fill="BFBFBF" w:themeFill="background1" w:themeFillShade="BF"/>
          </w:tcPr>
          <w:p w14:paraId="58DB5BD2" w14:textId="239123C7" w:rsidR="005068F0" w:rsidRDefault="00C06FE7" w:rsidP="00F024EB">
            <w:pPr>
              <w:spacing w:line="360" w:lineRule="auto"/>
            </w:pPr>
            <w:r>
              <w:t>2023</w:t>
            </w:r>
          </w:p>
        </w:tc>
        <w:tc>
          <w:tcPr>
            <w:tcW w:w="2430" w:type="dxa"/>
            <w:shd w:val="clear" w:color="auto" w:fill="BFBFBF" w:themeFill="background1" w:themeFillShade="BF"/>
          </w:tcPr>
          <w:p w14:paraId="725E6014" w14:textId="03E12C19" w:rsidR="005068F0" w:rsidRDefault="005068F0" w:rsidP="00F024EB">
            <w:pPr>
              <w:spacing w:line="360" w:lineRule="auto"/>
            </w:pPr>
            <w:r>
              <w:t>Augmented wheat leaf images.</w:t>
            </w:r>
          </w:p>
        </w:tc>
        <w:tc>
          <w:tcPr>
            <w:tcW w:w="1911" w:type="dxa"/>
            <w:shd w:val="clear" w:color="auto" w:fill="BFBFBF" w:themeFill="background1" w:themeFillShade="BF"/>
          </w:tcPr>
          <w:p w14:paraId="2998C279" w14:textId="294D8FE2" w:rsidR="005068F0" w:rsidRDefault="005068F0" w:rsidP="00F024EB">
            <w:pPr>
              <w:spacing w:line="360" w:lineRule="auto"/>
            </w:pPr>
            <w:r>
              <w:t>95.6% accuracy at medium severity levels.</w:t>
            </w:r>
          </w:p>
        </w:tc>
        <w:tc>
          <w:tcPr>
            <w:tcW w:w="2319" w:type="dxa"/>
            <w:shd w:val="clear" w:color="auto" w:fill="BFBFBF" w:themeFill="background1" w:themeFillShade="BF"/>
          </w:tcPr>
          <w:p w14:paraId="64696250" w14:textId="277B11CD" w:rsidR="005068F0" w:rsidRDefault="005068F0" w:rsidP="00F024EB">
            <w:pPr>
              <w:spacing w:line="360" w:lineRule="auto"/>
            </w:pPr>
            <w:r>
              <w:t>Hybrid STARGAN-CNN model for wheat yellow rust detection.</w:t>
            </w:r>
          </w:p>
        </w:tc>
      </w:tr>
      <w:tr w:rsidR="009B6D28" w14:paraId="06242F34" w14:textId="77777777" w:rsidTr="00616DDE">
        <w:trPr>
          <w:jc w:val="left"/>
        </w:trPr>
        <w:tc>
          <w:tcPr>
            <w:tcW w:w="1890" w:type="dxa"/>
            <w:shd w:val="clear" w:color="auto" w:fill="BFBFBF" w:themeFill="background1" w:themeFillShade="BF"/>
          </w:tcPr>
          <w:p w14:paraId="3F9FCD5B" w14:textId="794C40E4" w:rsidR="009B6D28" w:rsidRDefault="009B6D28" w:rsidP="00F024EB">
            <w:pPr>
              <w:spacing w:line="360" w:lineRule="auto"/>
            </w:pPr>
            <w:r>
              <w:t>Tolba et al.</w:t>
            </w:r>
          </w:p>
        </w:tc>
        <w:sdt>
          <w:sdtPr>
            <w:rPr>
              <w:color w:val="000000"/>
            </w:rPr>
            <w:tag w:val="MENDELEY_CITATION_v3_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"/>
            <w:id w:val="63999332"/>
            <w:placeholder>
              <w:docPart w:val="DefaultPlaceholder_-1854013440"/>
            </w:placeholder>
          </w:sdtPr>
          <w:sdtContent>
            <w:tc>
              <w:tcPr>
                <w:tcW w:w="1170" w:type="dxa"/>
                <w:shd w:val="clear" w:color="auto" w:fill="BFBFBF" w:themeFill="background1" w:themeFillShade="BF"/>
              </w:tcPr>
              <w:p w14:paraId="7095EF9A" w14:textId="7F55EF28" w:rsidR="009B6D28" w:rsidRDefault="00C06FE7" w:rsidP="00F024EB">
                <w:pPr>
                  <w:spacing w:line="360" w:lineRule="auto"/>
                </w:pPr>
                <w:r w:rsidRPr="00C06FE7">
                  <w:rPr>
                    <w:color w:val="000000"/>
                  </w:rPr>
                  <w:t>[11]</w:t>
                </w:r>
              </w:p>
            </w:tc>
          </w:sdtContent>
        </w:sdt>
        <w:tc>
          <w:tcPr>
            <w:tcW w:w="990" w:type="dxa"/>
            <w:shd w:val="clear" w:color="auto" w:fill="BFBFBF" w:themeFill="background1" w:themeFillShade="BF"/>
          </w:tcPr>
          <w:p w14:paraId="4315D517" w14:textId="2019F80C" w:rsidR="009B6D28" w:rsidRDefault="00C06FE7" w:rsidP="00F024EB">
            <w:pPr>
              <w:spacing w:line="360" w:lineRule="auto"/>
            </w:pPr>
            <w:r>
              <w:t>2024</w:t>
            </w:r>
          </w:p>
        </w:tc>
        <w:tc>
          <w:tcPr>
            <w:tcW w:w="2430" w:type="dxa"/>
            <w:shd w:val="clear" w:color="auto" w:fill="BFBFBF" w:themeFill="background1" w:themeFillShade="BF"/>
          </w:tcPr>
          <w:p w14:paraId="379CADCB" w14:textId="57860EA8" w:rsidR="009B6D28" w:rsidRDefault="009B6D28" w:rsidP="00F024EB">
            <w:pPr>
              <w:spacing w:line="360" w:lineRule="auto"/>
            </w:pPr>
            <w:r>
              <w:t>High resolution wheat leaf images.</w:t>
            </w:r>
          </w:p>
        </w:tc>
        <w:tc>
          <w:tcPr>
            <w:tcW w:w="1911" w:type="dxa"/>
            <w:shd w:val="clear" w:color="auto" w:fill="BFBFBF" w:themeFill="background1" w:themeFillShade="BF"/>
          </w:tcPr>
          <w:p w14:paraId="10C427CE" w14:textId="4720E41C" w:rsidR="009B6D28" w:rsidRDefault="009B6D28" w:rsidP="00F024EB">
            <w:pPr>
              <w:spacing w:line="360" w:lineRule="auto"/>
            </w:pPr>
            <w:r>
              <w:t>High accuracy across 15 classes.</w:t>
            </w:r>
          </w:p>
        </w:tc>
        <w:tc>
          <w:tcPr>
            <w:tcW w:w="2319" w:type="dxa"/>
            <w:shd w:val="clear" w:color="auto" w:fill="BFBFBF" w:themeFill="background1" w:themeFillShade="BF"/>
          </w:tcPr>
          <w:p w14:paraId="5037C242" w14:textId="66E95968" w:rsidR="009B6D28" w:rsidRDefault="009B6D28" w:rsidP="00F024EB">
            <w:pPr>
              <w:spacing w:line="360" w:lineRule="auto"/>
            </w:pPr>
            <w:r>
              <w:t xml:space="preserve">Mobile-DNN-Net combining </w:t>
            </w:r>
            <w:proofErr w:type="spellStart"/>
            <w:r>
              <w:t>MobilNet</w:t>
            </w:r>
            <w:proofErr w:type="spellEnd"/>
            <w:r>
              <w:t xml:space="preserve"> and DCNN for early disease classification and explainability.</w:t>
            </w:r>
          </w:p>
        </w:tc>
      </w:tr>
      <w:tr w:rsidR="009B6D28" w14:paraId="1DBEAE49" w14:textId="77777777" w:rsidTr="00616DDE">
        <w:trPr>
          <w:jc w:val="left"/>
        </w:trPr>
        <w:tc>
          <w:tcPr>
            <w:tcW w:w="1890" w:type="dxa"/>
            <w:shd w:val="clear" w:color="auto" w:fill="BFBFBF" w:themeFill="background1" w:themeFillShade="BF"/>
          </w:tcPr>
          <w:p w14:paraId="7BFA10D4" w14:textId="1D0383D8" w:rsidR="009B6D28" w:rsidRDefault="009B6D28" w:rsidP="00F024EB">
            <w:pPr>
              <w:spacing w:line="360" w:lineRule="auto"/>
            </w:pPr>
            <w:r>
              <w:t>Jiang et al.</w:t>
            </w:r>
          </w:p>
        </w:tc>
        <w:sdt>
          <w:sdtPr>
            <w:rPr>
              <w:color w:val="000000"/>
            </w:rPr>
            <w:tag w:val="MENDELEY_CITATION_v3_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"/>
            <w:id w:val="-1899584183"/>
            <w:placeholder>
              <w:docPart w:val="DefaultPlaceholder_-1854013440"/>
            </w:placeholder>
          </w:sdtPr>
          <w:sdtContent>
            <w:tc>
              <w:tcPr>
                <w:tcW w:w="1170" w:type="dxa"/>
                <w:shd w:val="clear" w:color="auto" w:fill="BFBFBF" w:themeFill="background1" w:themeFillShade="BF"/>
              </w:tcPr>
              <w:p w14:paraId="436495F8" w14:textId="5B0491F4" w:rsidR="009B6D28" w:rsidRDefault="00C06FE7" w:rsidP="00F024EB">
                <w:pPr>
                  <w:spacing w:line="360" w:lineRule="auto"/>
                </w:pPr>
                <w:r w:rsidRPr="00C06FE7">
                  <w:rPr>
                    <w:color w:val="000000"/>
                  </w:rPr>
                  <w:t>[12]</w:t>
                </w:r>
              </w:p>
            </w:tc>
          </w:sdtContent>
        </w:sdt>
        <w:tc>
          <w:tcPr>
            <w:tcW w:w="990" w:type="dxa"/>
            <w:shd w:val="clear" w:color="auto" w:fill="BFBFBF" w:themeFill="background1" w:themeFillShade="BF"/>
          </w:tcPr>
          <w:p w14:paraId="04DA15CD" w14:textId="49B3511D" w:rsidR="009B6D28" w:rsidRDefault="00C06FE7" w:rsidP="00F024EB">
            <w:pPr>
              <w:spacing w:line="360" w:lineRule="auto"/>
            </w:pPr>
            <w:r>
              <w:t>2022</w:t>
            </w:r>
          </w:p>
        </w:tc>
        <w:tc>
          <w:tcPr>
            <w:tcW w:w="2430" w:type="dxa"/>
            <w:shd w:val="clear" w:color="auto" w:fill="BFBFBF" w:themeFill="background1" w:themeFillShade="BF"/>
          </w:tcPr>
          <w:p w14:paraId="3D83109F" w14:textId="0BF0CB57" w:rsidR="009B6D28" w:rsidRDefault="009B6D28" w:rsidP="00F024EB">
            <w:pPr>
              <w:spacing w:line="360" w:lineRule="auto"/>
            </w:pPr>
            <w:r>
              <w:t>Field acquired wheat leaf photographs.</w:t>
            </w:r>
          </w:p>
        </w:tc>
        <w:tc>
          <w:tcPr>
            <w:tcW w:w="1911" w:type="dxa"/>
            <w:shd w:val="clear" w:color="auto" w:fill="BFBFBF" w:themeFill="background1" w:themeFillShade="BF"/>
          </w:tcPr>
          <w:p w14:paraId="6821719C" w14:textId="1494601F" w:rsidR="009B6D28" w:rsidRDefault="009B6D28" w:rsidP="00F024EB">
            <w:pPr>
              <w:spacing w:line="360" w:lineRule="auto"/>
            </w:pPr>
            <w:r>
              <w:t>Inception-v3: 92.5% accuracy.</w:t>
            </w:r>
          </w:p>
        </w:tc>
        <w:tc>
          <w:tcPr>
            <w:tcW w:w="2319" w:type="dxa"/>
            <w:shd w:val="clear" w:color="auto" w:fill="BFBFBF" w:themeFill="background1" w:themeFillShade="BF"/>
          </w:tcPr>
          <w:p w14:paraId="6610634F" w14:textId="4BF00E37" w:rsidR="009B6D28" w:rsidRDefault="009B6D28" w:rsidP="00F024EB">
            <w:pPr>
              <w:spacing w:line="360" w:lineRule="auto"/>
            </w:pPr>
            <w:r>
              <w:t>Transfer learning for wheat disease detection using multiple CNN architectures.</w:t>
            </w:r>
          </w:p>
        </w:tc>
      </w:tr>
    </w:tbl>
    <w:p w14:paraId="72DB67BC" w14:textId="77777777" w:rsidR="009E0E52" w:rsidRPr="009E0E52" w:rsidRDefault="009E0E52" w:rsidP="009E0E52">
      <w:pPr>
        <w:spacing w:line="360" w:lineRule="auto"/>
        <w:jc w:val="both"/>
      </w:pPr>
    </w:p>
    <w:p w14:paraId="73C110ED" w14:textId="10B1D4BB" w:rsidR="00FA4818" w:rsidRDefault="00255EB0" w:rsidP="00FA4818">
      <w:pPr>
        <w:pStyle w:val="Heading2"/>
        <w:numPr>
          <w:ilvl w:val="1"/>
          <w:numId w:val="4"/>
        </w:numPr>
      </w:pPr>
      <w:bookmarkStart w:id="53" w:name="_Toc184491691"/>
      <w:r>
        <w:t>Research G</w:t>
      </w:r>
      <w:r w:rsidR="00FA4818">
        <w:t>ap</w:t>
      </w:r>
      <w:bookmarkEnd w:id="53"/>
    </w:p>
    <w:p w14:paraId="44D4DF73" w14:textId="77777777" w:rsidR="009B6D28" w:rsidRPr="009B6D28" w:rsidRDefault="009B6D28" w:rsidP="009B6D28">
      <w:pPr>
        <w:spacing w:before="100" w:beforeAutospacing="1" w:after="100" w:afterAutospacing="1" w:line="360" w:lineRule="auto"/>
        <w:jc w:val="both"/>
      </w:pPr>
      <w:r w:rsidRPr="009B6D28">
        <w:t>Despite significant advancements in wheat disease detection using multispectral imagery, machine learning (ML), and deep learning (DL) techniques, several challenges persist:</w:t>
      </w:r>
    </w:p>
    <w:p w14:paraId="358D2355" w14:textId="04BCBA0A"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Early Detection at Subtle Stages</w:t>
      </w:r>
      <w:r w:rsidRPr="009B6D28">
        <w:t>: Many studies, such as Nguyen et al.</w:t>
      </w:r>
      <w:sdt>
        <w:sdtPr>
          <w:rPr>
            <w:color w:val="000000"/>
          </w:rPr>
          <w:tag w:val="MENDELEY_CITATION_v3_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"/>
          <w:id w:val="-901900125"/>
          <w:placeholder>
            <w:docPart w:val="DefaultPlaceholder_-1854013440"/>
          </w:placeholder>
        </w:sdtPr>
        <w:sdtContent>
          <w:r w:rsidR="00C06FE7" w:rsidRPr="00C06FE7">
            <w:rPr>
              <w:color w:val="000000"/>
            </w:rPr>
            <w:t>[7]</w:t>
          </w:r>
        </w:sdtContent>
      </w:sdt>
      <w:r w:rsidRPr="009B6D28">
        <w:t xml:space="preserve"> and Romain </w:t>
      </w:r>
      <w:proofErr w:type="spellStart"/>
      <w:r w:rsidRPr="009B6D28">
        <w:t>Bebronne</w:t>
      </w:r>
      <w:proofErr w:type="spellEnd"/>
      <w:r w:rsidRPr="009B6D28">
        <w:t xml:space="preserve"> et al.</w:t>
      </w:r>
      <w:sdt>
        <w:sdtPr>
          <w:rPr>
            <w:color w:val="000000"/>
          </w:rPr>
          <w:tag w:val="MENDELEY_CITATION_v3_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"/>
          <w:id w:val="194517497"/>
          <w:placeholder>
            <w:docPart w:val="DefaultPlaceholder_-1854013440"/>
          </w:placeholder>
        </w:sdtPr>
        <w:sdtContent>
          <w:r w:rsidR="00C06FE7" w:rsidRPr="00C06FE7">
            <w:rPr>
              <w:color w:val="000000"/>
            </w:rPr>
            <w:t>[1]</w:t>
          </w:r>
        </w:sdtContent>
      </w:sdt>
      <w:r w:rsidRPr="009B6D28">
        <w:t>, showed limited accuracy for early-stage disease detection (e.g., Nguyen et al.: 60% accuracy at tillering stage). There is a need to enhance the sensitivity of models for early disease progression stages.</w:t>
      </w:r>
    </w:p>
    <w:p w14:paraId="02914495" w14:textId="6A3E1633"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Generalization Across Environments</w:t>
      </w:r>
      <w:r w:rsidRPr="009B6D28">
        <w:t>: Most works, such as Habib Khan et al</w:t>
      </w:r>
      <w:sdt>
        <w:sdtPr>
          <w:rPr>
            <w:color w:val="000000"/>
          </w:rPr>
          <w:tag w:val="MENDELEY_CITATION_v3_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"/>
          <w:id w:val="-216742747"/>
          <w:placeholder>
            <w:docPart w:val="DefaultPlaceholder_-1854013440"/>
          </w:placeholder>
        </w:sdtPr>
        <w:sdtContent>
          <w:r w:rsidR="00C06FE7" w:rsidRPr="00C06FE7">
            <w:rPr>
              <w:color w:val="000000"/>
            </w:rPr>
            <w:t>[3]</w:t>
          </w:r>
        </w:sdtContent>
      </w:sdt>
      <w:r w:rsidRPr="009B6D28">
        <w:t>. and Wang et al.</w:t>
      </w:r>
      <w:sdt>
        <w:sdtPr>
          <w:rPr>
            <w:color w:val="000000"/>
          </w:rPr>
          <w:tag w:val="MENDELEY_CITATION_v3_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"/>
          <w:id w:val="895484687"/>
          <w:placeholder>
            <w:docPart w:val="DefaultPlaceholder_-1854013440"/>
          </w:placeholder>
        </w:sdtPr>
        <w:sdtContent>
          <w:r w:rsidR="00C06FE7" w:rsidRPr="00C06FE7">
            <w:rPr>
              <w:color w:val="000000"/>
            </w:rPr>
            <w:t>[4]</w:t>
          </w:r>
        </w:sdtContent>
      </w:sdt>
      <w:r w:rsidRPr="009B6D28">
        <w:t>, are region-specific and tested under controlled conditions (e.g., greenhouse). However, wheat diseases exhibit variability due to environmental, regional, and genetic differences. Research must focus on robust systems applicable across diverse regions and natural conditions.</w:t>
      </w:r>
    </w:p>
    <w:p w14:paraId="1A00AD4C" w14:textId="25AB2EDC"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Data Scarcity and Imbalance</w:t>
      </w:r>
      <w:r w:rsidRPr="009B6D28">
        <w:t>: Studies like Cuenca-Romero et al</w:t>
      </w:r>
      <w:sdt>
        <w:sdtPr>
          <w:rPr>
            <w:color w:val="000000"/>
          </w:rPr>
          <w:tag w:val="MENDELEY_CITATION_v3_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"/>
          <w:id w:val="1444425758"/>
          <w:placeholder>
            <w:docPart w:val="DefaultPlaceholder_-1854013440"/>
          </w:placeholder>
        </w:sdtPr>
        <w:sdtContent>
          <w:r w:rsidR="00C06FE7" w:rsidRPr="00C06FE7">
            <w:rPr>
              <w:color w:val="000000"/>
            </w:rPr>
            <w:t>[6]</w:t>
          </w:r>
        </w:sdtContent>
      </w:sdt>
      <w:r w:rsidRPr="009B6D28">
        <w:t xml:space="preserve">. have addressed dataset imbalance using SMOTE, but real-world datasets remain scarce and </w:t>
      </w:r>
      <w:r w:rsidRPr="009B6D28">
        <w:lastRenderedPageBreak/>
        <w:t>unbalanced, especially for rare disease cases. Techniques such as few-shot learning, continual learning, and synthetic data generation require further exploration.</w:t>
      </w:r>
    </w:p>
    <w:p w14:paraId="2704F3B0" w14:textId="0FEC875B"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Integration with Real-Time Monitoring Systems</w:t>
      </w:r>
      <w:r w:rsidRPr="009B6D28">
        <w:t xml:space="preserve">: Although advancements like </w:t>
      </w:r>
      <w:proofErr w:type="spellStart"/>
      <w:r w:rsidRPr="009B6D28">
        <w:t>StripeRust</w:t>
      </w:r>
      <w:proofErr w:type="spellEnd"/>
      <w:r w:rsidRPr="009B6D28">
        <w:t>-Pocket and Shafi et al.'s</w:t>
      </w:r>
      <w:sdt>
        <w:sdtPr>
          <w:rPr>
            <w:color w:val="000000"/>
          </w:rPr>
          <w:tag w:val="MENDELEY_CITATION_v3_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"/>
          <w:id w:val="912588874"/>
          <w:placeholder>
            <w:docPart w:val="DefaultPlaceholder_-1854013440"/>
          </w:placeholder>
        </w:sdtPr>
        <w:sdtContent>
          <w:r w:rsidR="00C06FE7" w:rsidRPr="00C06FE7">
            <w:rPr>
              <w:color w:val="000000"/>
            </w:rPr>
            <w:t>[5]</w:t>
          </w:r>
        </w:sdtContent>
      </w:sdt>
      <w:r w:rsidRPr="009B6D28">
        <w:t xml:space="preserve"> edge AI offer real-time </w:t>
      </w:r>
      <w:proofErr w:type="gramStart"/>
      <w:r w:rsidRPr="009B6D28">
        <w:t>solutions,</w:t>
      </w:r>
      <w:proofErr w:type="gramEnd"/>
      <w:r w:rsidRPr="009B6D28">
        <w:t xml:space="preserve"> they often lack scalability for large farms or regions with poor infrastructure. Further work is required to improve computational efficiency and accessibility of such technologies.</w:t>
      </w:r>
    </w:p>
    <w:p w14:paraId="04055E77" w14:textId="74767479"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Explainability and Transparency</w:t>
      </w:r>
      <w:r w:rsidRPr="009B6D28">
        <w:t>: While Tolba et al</w:t>
      </w:r>
      <w:sdt>
        <w:sdtPr>
          <w:rPr>
            <w:color w:val="000000"/>
          </w:rPr>
          <w:tag w:val="MENDELEY_CITATION_v3_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"/>
          <w:id w:val="1807126392"/>
          <w:placeholder>
            <w:docPart w:val="DefaultPlaceholder_-1854013440"/>
          </w:placeholder>
        </w:sdtPr>
        <w:sdtContent>
          <w:r w:rsidR="00C06FE7" w:rsidRPr="00C06FE7">
            <w:rPr>
              <w:color w:val="000000"/>
            </w:rPr>
            <w:t>[11]</w:t>
          </w:r>
        </w:sdtContent>
      </w:sdt>
      <w:r w:rsidRPr="009B6D28">
        <w:t>. explored class activation maps for explainability, the majority of DL approaches remain black-box models. There is a pressing need for interpretable AI models to enhance farmer trust and practical usability.</w:t>
      </w:r>
    </w:p>
    <w:p w14:paraId="5D059F32" w14:textId="77777777"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Integration of Multimodal Data</w:t>
      </w:r>
      <w:r w:rsidRPr="009B6D28">
        <w:t>: Studies primarily focused on single modalities (e.g., hyperspectral or visual imagery). Future research can explore the fusion of multiple data types, such as thermal imagery, environmental data, and soil health, to improve disease prediction accuracy and reliability.</w:t>
      </w:r>
    </w:p>
    <w:p w14:paraId="3BB92232" w14:textId="77777777" w:rsidR="009B6D28" w:rsidRPr="009B6D28" w:rsidRDefault="009B6D28" w:rsidP="009B6D28">
      <w:pPr>
        <w:pStyle w:val="ListParagraph"/>
        <w:numPr>
          <w:ilvl w:val="0"/>
          <w:numId w:val="27"/>
        </w:numPr>
        <w:spacing w:before="100" w:beforeAutospacing="1" w:after="100" w:afterAutospacing="1" w:line="360" w:lineRule="auto"/>
        <w:jc w:val="both"/>
      </w:pPr>
      <w:r w:rsidRPr="009B6D28">
        <w:rPr>
          <w:b/>
          <w:bCs/>
        </w:rPr>
        <w:t>Economic and Environmental Viability</w:t>
      </w:r>
      <w:r w:rsidRPr="009B6D28">
        <w:t>: Limited attention has been given to cost-effective and environmentally sustainable disease monitoring solutions for smallholder farmers. Technologies must address these aspects to ensure broader adoption.</w:t>
      </w:r>
    </w:p>
    <w:p w14:paraId="26CBC471" w14:textId="58880BD5" w:rsidR="009B6D28" w:rsidRPr="009B6D28" w:rsidRDefault="009B6D28" w:rsidP="009B6D28">
      <w:pPr>
        <w:spacing w:before="100" w:beforeAutospacing="1" w:after="100" w:afterAutospacing="1" w:line="360" w:lineRule="auto"/>
        <w:jc w:val="both"/>
      </w:pPr>
      <w:r w:rsidRPr="009B6D28">
        <w:t>These gaps underline the necessity for more comprehensive, scalable, and interpretable solutions in precision agriculture for wheat di</w:t>
      </w:r>
      <w:r>
        <w:t>sease monitoring and management.</w:t>
      </w:r>
    </w:p>
    <w:p w14:paraId="56DADCDC" w14:textId="1F9E2042" w:rsidR="00FA4818" w:rsidRDefault="00FA4818" w:rsidP="00FA4818">
      <w:pPr>
        <w:pStyle w:val="Heading2"/>
        <w:numPr>
          <w:ilvl w:val="1"/>
          <w:numId w:val="4"/>
        </w:numPr>
      </w:pPr>
      <w:bookmarkStart w:id="54" w:name="_Toc184491692"/>
      <w:bookmarkEnd w:id="34"/>
      <w:r>
        <w:t>Problem Statement</w:t>
      </w:r>
      <w:bookmarkEnd w:id="54"/>
    </w:p>
    <w:p w14:paraId="428EE47C" w14:textId="4899E557" w:rsidR="00031CF3" w:rsidRDefault="00031CF3" w:rsidP="00A53A83">
      <w:pPr>
        <w:pStyle w:val="BodyText"/>
      </w:pPr>
    </w:p>
    <w:p w14:paraId="1A7A8158" w14:textId="77777777" w:rsidR="009B6D28" w:rsidRPr="009B6D28" w:rsidRDefault="009B6D28" w:rsidP="009B6D28">
      <w:pPr>
        <w:spacing w:line="360" w:lineRule="auto"/>
        <w:jc w:val="both"/>
        <w:rPr>
          <w:szCs w:val="28"/>
        </w:rPr>
      </w:pPr>
      <w:r w:rsidRPr="009B6D28">
        <w:rPr>
          <w:szCs w:val="28"/>
        </w:rPr>
        <w:t>Wheat rust diseases, particularly yellow and brown rust, pose a significant threat to wheat crops in Pakistan, leading to reduced yields and economic losses.</w:t>
      </w:r>
      <w:r w:rsidRPr="009B6D28">
        <w:rPr>
          <w:sz w:val="22"/>
        </w:rPr>
        <w:t xml:space="preserve"> </w:t>
      </w:r>
      <w:r w:rsidRPr="009B6D28">
        <w:rPr>
          <w:szCs w:val="28"/>
        </w:rPr>
        <w:t xml:space="preserve">In Pakistan majority of fields in Tando Allahyar, Sindh were affected by leaf rust, whereas Chakwal, Punjab was mostly impacted by yellow rust. </w:t>
      </w:r>
    </w:p>
    <w:p w14:paraId="68C0CB3B" w14:textId="77777777" w:rsidR="009B6D28" w:rsidRPr="009B6D28" w:rsidRDefault="009B6D28" w:rsidP="009B6D28">
      <w:pPr>
        <w:spacing w:line="360" w:lineRule="auto"/>
        <w:jc w:val="both"/>
        <w:rPr>
          <w:szCs w:val="28"/>
        </w:rPr>
      </w:pPr>
      <w:r w:rsidRPr="009B6D28">
        <w:rPr>
          <w:szCs w:val="28"/>
        </w:rPr>
        <w:t>Current diagnostic methods face several key challenges, including the variation in lesion scale, where disease symptoms appear in different sizes and shapes on infected wheat leaves, complicating the accurate identification of the region of interest (</w:t>
      </w:r>
      <w:proofErr w:type="spellStart"/>
      <w:r w:rsidRPr="009B6D28">
        <w:rPr>
          <w:szCs w:val="28"/>
        </w:rPr>
        <w:t>RoI</w:t>
      </w:r>
      <w:proofErr w:type="spellEnd"/>
      <w:r w:rsidRPr="009B6D28">
        <w:rPr>
          <w:szCs w:val="28"/>
        </w:rPr>
        <w:t xml:space="preserve">). Additionally, varying lighting conditions in real-world field environments make it difficult for models to consistently detect disease features. While deep neural networks (DNNs), particularly Convolutional Neural Networks (CNNs), have demonstrated high accuracy in plant disease classification, their complexity leads to long training times, high computational costs, and a requirement for large </w:t>
      </w:r>
      <w:r w:rsidRPr="009B6D28">
        <w:rPr>
          <w:szCs w:val="28"/>
        </w:rPr>
        <w:lastRenderedPageBreak/>
        <w:t>and diverse datasets, which are often not available. These factors hinder the real-time application of such models in the field. There is a need for an efficient and accurate wheat disease diagnosis system that can overcome these limitations by incorporating different feature extraction, adapting to lighting variations, and reducing the training complexity of deep models. This project aims to develop such a framework, delivering a solution that provides real-time, precise detection of wheat rust diseases while minimizing environmental impact through reduced pesticide misuse.</w:t>
      </w:r>
    </w:p>
    <w:p w14:paraId="53002348" w14:textId="77777777" w:rsidR="009B6D28" w:rsidRDefault="009B6D28" w:rsidP="00A53A83">
      <w:pPr>
        <w:pStyle w:val="BodyText"/>
        <w:sectPr w:rsidR="009B6D28" w:rsidSect="003D48EB">
          <w:headerReference w:type="default" r:id="rId16"/>
          <w:pgSz w:w="11909" w:h="16834" w:code="9"/>
          <w:pgMar w:top="1440" w:right="1440" w:bottom="1440" w:left="1440" w:header="720" w:footer="720" w:gutter="0"/>
          <w:cols w:space="720"/>
          <w:docGrid w:linePitch="360"/>
        </w:sectPr>
      </w:pPr>
    </w:p>
    <w:p w14:paraId="7EE039E4" w14:textId="77777777" w:rsidR="0011269D" w:rsidRDefault="00AC2211" w:rsidP="00A21858">
      <w:pPr>
        <w:pStyle w:val="Heading1"/>
      </w:pPr>
      <w:bookmarkStart w:id="55" w:name="_Toc532812917"/>
      <w:bookmarkStart w:id="56" w:name="_Toc184491693"/>
      <w:bookmarkStart w:id="57" w:name="_Toc5527840"/>
      <w:bookmarkStart w:id="58" w:name="_Toc19544170"/>
      <w:bookmarkStart w:id="59" w:name="_Toc19544202"/>
      <w:bookmarkStart w:id="60" w:name="_Toc975478"/>
      <w:bookmarkEnd w:id="35"/>
      <w:r>
        <w:lastRenderedPageBreak/>
        <w:t>Requirements and D</w:t>
      </w:r>
      <w:r w:rsidR="0011269D">
        <w:t>esign</w:t>
      </w:r>
      <w:bookmarkEnd w:id="55"/>
      <w:bookmarkEnd w:id="56"/>
      <w:r w:rsidR="0011269D">
        <w:t xml:space="preserve">  </w:t>
      </w:r>
    </w:p>
    <w:bookmarkEnd w:id="57"/>
    <w:bookmarkEnd w:id="58"/>
    <w:bookmarkEnd w:id="59"/>
    <w:p w14:paraId="3E290985" w14:textId="586BF91B" w:rsidR="00936F50" w:rsidRPr="000F61AA" w:rsidRDefault="0037195A" w:rsidP="0067050C">
      <w:pPr>
        <w:pStyle w:val="BodyText"/>
        <w:spacing w:line="360" w:lineRule="auto"/>
      </w:pPr>
      <w:r>
        <w:t>The Wheat Rust Guard is a mobile based platform that was developed to support farmers in the early detection of wheat rust diseases, such as Yellow Rust and Brown Rust, by applying advanced AI and computer vision techniques. This platform will be user-friendly, very easy to use and will provide convenience and efficiency for farmers and administrators who interact with this system.</w:t>
      </w:r>
      <w:r w:rsidR="00F777F3">
        <w:t xml:space="preserve"> </w:t>
      </w:r>
      <w:bookmarkStart w:id="61" w:name="_Toc25577321"/>
      <w:bookmarkStart w:id="62" w:name="_Toc25577905"/>
      <w:bookmarkStart w:id="63" w:name="_Toc25577952"/>
      <w:bookmarkStart w:id="64" w:name="_Toc25578012"/>
      <w:bookmarkStart w:id="65" w:name="_Toc25578051"/>
      <w:bookmarkStart w:id="66" w:name="_Toc25578815"/>
      <w:bookmarkStart w:id="67" w:name="_Toc25578878"/>
      <w:bookmarkStart w:id="68" w:name="_Toc25579687"/>
      <w:bookmarkStart w:id="69" w:name="_Toc25579864"/>
      <w:bookmarkStart w:id="70" w:name="_Toc25580012"/>
      <w:bookmarkStart w:id="71" w:name="_Toc33529344"/>
      <w:bookmarkStart w:id="72" w:name="_Toc532812918"/>
      <w:bookmarkEnd w:id="61"/>
      <w:bookmarkEnd w:id="62"/>
      <w:bookmarkEnd w:id="63"/>
      <w:bookmarkEnd w:id="64"/>
      <w:bookmarkEnd w:id="65"/>
      <w:bookmarkEnd w:id="66"/>
      <w:bookmarkEnd w:id="67"/>
      <w:bookmarkEnd w:id="68"/>
      <w:bookmarkEnd w:id="69"/>
      <w:bookmarkEnd w:id="70"/>
      <w:bookmarkEnd w:id="71"/>
    </w:p>
    <w:p w14:paraId="4EFCA616" w14:textId="3BCCD810" w:rsidR="00FB714F" w:rsidRDefault="00FB714F" w:rsidP="00E347B5">
      <w:pPr>
        <w:pStyle w:val="Heading2"/>
      </w:pPr>
      <w:bookmarkStart w:id="73" w:name="_Toc184491694"/>
      <w:r>
        <w:t>Requirements</w:t>
      </w:r>
      <w:bookmarkEnd w:id="73"/>
      <w:r>
        <w:t xml:space="preserve"> </w:t>
      </w:r>
    </w:p>
    <w:p w14:paraId="475EFE65" w14:textId="44801F3C" w:rsidR="00F777F3" w:rsidRDefault="00F777F3" w:rsidP="0067050C">
      <w:pPr>
        <w:pStyle w:val="Heading3"/>
        <w:spacing w:line="360" w:lineRule="auto"/>
      </w:pPr>
      <w:bookmarkStart w:id="74" w:name="_Toc184491695"/>
      <w:r>
        <w:t>Functional Requirements</w:t>
      </w:r>
      <w:bookmarkEnd w:id="72"/>
      <w:bookmarkEnd w:id="74"/>
    </w:p>
    <w:p w14:paraId="023B2CD9" w14:textId="70B66341" w:rsidR="0037195A" w:rsidRPr="00D1398C" w:rsidRDefault="001D1D43" w:rsidP="0067050C">
      <w:pPr>
        <w:pStyle w:val="ListParagraph"/>
        <w:numPr>
          <w:ilvl w:val="0"/>
          <w:numId w:val="16"/>
        </w:numPr>
        <w:spacing w:line="360" w:lineRule="auto"/>
        <w:rPr>
          <w:b/>
        </w:rPr>
      </w:pPr>
      <w:r w:rsidRPr="00D1398C">
        <w:rPr>
          <w:b/>
        </w:rPr>
        <w:t>User / Farmer:</w:t>
      </w:r>
    </w:p>
    <w:p w14:paraId="200AAEAC" w14:textId="77777777" w:rsidR="001D1D43" w:rsidRDefault="001D1D43" w:rsidP="001D1D43"/>
    <w:p w14:paraId="1B27327E" w14:textId="5376FE0F" w:rsidR="00B41908" w:rsidRDefault="00B41908" w:rsidP="00B41908">
      <w:pPr>
        <w:pStyle w:val="Caption"/>
        <w:keepNext/>
      </w:pPr>
      <w:r>
        <w:t xml:space="preserve">Table </w:t>
      </w:r>
      <w:fldSimple w:instr=" STYLEREF 3 \s ">
        <w:r>
          <w:rPr>
            <w:noProof/>
          </w:rPr>
          <w:t>3.1.1</w:t>
        </w:r>
      </w:fldSimple>
      <w:r>
        <w:noBreakHyphen/>
      </w:r>
      <w:fldSimple w:instr=" SEQ Table \* ARABIC \s 3 ">
        <w:r>
          <w:rPr>
            <w:noProof/>
          </w:rPr>
          <w:t>1</w:t>
        </w:r>
      </w:fldSimple>
      <w:r>
        <w:t xml:space="preserve"> Functional Requirements for Farmer</w:t>
      </w:r>
    </w:p>
    <w:tbl>
      <w:tblPr>
        <w:tblStyle w:val="TableGrid"/>
        <w:tblW w:w="9403" w:type="dxa"/>
        <w:tblLook w:val="04A0" w:firstRow="1" w:lastRow="0" w:firstColumn="1" w:lastColumn="0" w:noHBand="0" w:noVBand="1"/>
      </w:tblPr>
      <w:tblGrid>
        <w:gridCol w:w="1495"/>
        <w:gridCol w:w="7908"/>
      </w:tblGrid>
      <w:tr w:rsidR="001D1D43" w14:paraId="5E6F5FBC" w14:textId="77777777" w:rsidTr="00D1398C">
        <w:trPr>
          <w:trHeight w:val="690"/>
        </w:trPr>
        <w:tc>
          <w:tcPr>
            <w:tcW w:w="1495" w:type="dxa"/>
          </w:tcPr>
          <w:p w14:paraId="352F12E3" w14:textId="555FB57A" w:rsidR="001D1D43" w:rsidRPr="001D1D43" w:rsidRDefault="001D1D43" w:rsidP="0067050C">
            <w:pPr>
              <w:spacing w:line="360" w:lineRule="auto"/>
              <w:rPr>
                <w:b/>
              </w:rPr>
            </w:pPr>
            <w:r w:rsidRPr="001D1D43">
              <w:rPr>
                <w:b/>
              </w:rPr>
              <w:t>ID</w:t>
            </w:r>
          </w:p>
        </w:tc>
        <w:tc>
          <w:tcPr>
            <w:tcW w:w="7908" w:type="dxa"/>
          </w:tcPr>
          <w:p w14:paraId="69F45BB7" w14:textId="4FD72731" w:rsidR="001D1D43" w:rsidRPr="001D1D43" w:rsidRDefault="001D1D43" w:rsidP="0067050C">
            <w:pPr>
              <w:spacing w:line="360" w:lineRule="auto"/>
              <w:rPr>
                <w:b/>
              </w:rPr>
            </w:pPr>
            <w:r w:rsidRPr="001D1D43">
              <w:rPr>
                <w:b/>
              </w:rPr>
              <w:t>Requirements</w:t>
            </w:r>
          </w:p>
        </w:tc>
      </w:tr>
      <w:tr w:rsidR="001D1D43" w14:paraId="1E078263" w14:textId="77777777" w:rsidTr="00D1398C">
        <w:trPr>
          <w:trHeight w:val="331"/>
        </w:trPr>
        <w:tc>
          <w:tcPr>
            <w:tcW w:w="1495" w:type="dxa"/>
          </w:tcPr>
          <w:p w14:paraId="71B88A7B" w14:textId="4B491DBB" w:rsidR="001D1D43" w:rsidRDefault="001D1D43" w:rsidP="0067050C">
            <w:pPr>
              <w:spacing w:line="360" w:lineRule="auto"/>
            </w:pPr>
            <w:r>
              <w:t>FR-1.1</w:t>
            </w:r>
          </w:p>
        </w:tc>
        <w:tc>
          <w:tcPr>
            <w:tcW w:w="7908" w:type="dxa"/>
          </w:tcPr>
          <w:p w14:paraId="4FA5930F" w14:textId="485E125C" w:rsidR="001D1D43" w:rsidRDefault="00354468" w:rsidP="0067050C">
            <w:pPr>
              <w:spacing w:line="360" w:lineRule="auto"/>
            </w:pPr>
            <w:r>
              <w:t>User shall be able to sign Up.</w:t>
            </w:r>
          </w:p>
        </w:tc>
      </w:tr>
      <w:tr w:rsidR="001D1D43" w14:paraId="59E352B9" w14:textId="77777777" w:rsidTr="00D1398C">
        <w:trPr>
          <w:trHeight w:val="346"/>
        </w:trPr>
        <w:tc>
          <w:tcPr>
            <w:tcW w:w="1495" w:type="dxa"/>
          </w:tcPr>
          <w:p w14:paraId="2121E4F0" w14:textId="1FB8A8D8" w:rsidR="001D1D43" w:rsidRDefault="001D1D43" w:rsidP="0067050C">
            <w:pPr>
              <w:spacing w:line="360" w:lineRule="auto"/>
            </w:pPr>
            <w:r>
              <w:t>FR-1.2</w:t>
            </w:r>
          </w:p>
        </w:tc>
        <w:tc>
          <w:tcPr>
            <w:tcW w:w="7908" w:type="dxa"/>
          </w:tcPr>
          <w:p w14:paraId="2C587DEA" w14:textId="4E04E7A4" w:rsidR="001D1D43" w:rsidRDefault="00354468" w:rsidP="0067050C">
            <w:pPr>
              <w:spacing w:line="360" w:lineRule="auto"/>
            </w:pPr>
            <w:r>
              <w:t>User shall be able to login.</w:t>
            </w:r>
          </w:p>
        </w:tc>
      </w:tr>
      <w:tr w:rsidR="001D1D43" w14:paraId="4781B3CC" w14:textId="77777777" w:rsidTr="00D1398C">
        <w:trPr>
          <w:trHeight w:val="346"/>
        </w:trPr>
        <w:tc>
          <w:tcPr>
            <w:tcW w:w="1495" w:type="dxa"/>
          </w:tcPr>
          <w:p w14:paraId="00E95F73" w14:textId="4A730806" w:rsidR="001D1D43" w:rsidRDefault="001D1D43" w:rsidP="0067050C">
            <w:pPr>
              <w:spacing w:line="360" w:lineRule="auto"/>
            </w:pPr>
            <w:r>
              <w:t>FR-1.3</w:t>
            </w:r>
          </w:p>
        </w:tc>
        <w:tc>
          <w:tcPr>
            <w:tcW w:w="7908" w:type="dxa"/>
          </w:tcPr>
          <w:p w14:paraId="13FF62E5" w14:textId="6E11EA9D" w:rsidR="001D1D43" w:rsidRDefault="00354468" w:rsidP="0067050C">
            <w:pPr>
              <w:spacing w:line="360" w:lineRule="auto"/>
            </w:pPr>
            <w:r>
              <w:t>User shall be able to create profile.</w:t>
            </w:r>
          </w:p>
        </w:tc>
      </w:tr>
      <w:tr w:rsidR="001D1D43" w14:paraId="0BE35468" w14:textId="77777777" w:rsidTr="00D1398C">
        <w:trPr>
          <w:trHeight w:val="346"/>
        </w:trPr>
        <w:tc>
          <w:tcPr>
            <w:tcW w:w="1495" w:type="dxa"/>
          </w:tcPr>
          <w:p w14:paraId="55DB7ED3" w14:textId="3F12B4F4" w:rsidR="001D1D43" w:rsidRDefault="001D1D43" w:rsidP="0067050C">
            <w:pPr>
              <w:spacing w:line="360" w:lineRule="auto"/>
            </w:pPr>
            <w:r>
              <w:t>FR-1.4</w:t>
            </w:r>
          </w:p>
        </w:tc>
        <w:tc>
          <w:tcPr>
            <w:tcW w:w="7908" w:type="dxa"/>
          </w:tcPr>
          <w:p w14:paraId="609D4169" w14:textId="415364E2" w:rsidR="001D1D43" w:rsidRDefault="00354468" w:rsidP="0067050C">
            <w:pPr>
              <w:spacing w:line="360" w:lineRule="auto"/>
            </w:pPr>
            <w:r>
              <w:t>User shall be able to edit profile.</w:t>
            </w:r>
          </w:p>
        </w:tc>
      </w:tr>
      <w:tr w:rsidR="001D1D43" w14:paraId="2619D4F5" w14:textId="77777777" w:rsidTr="00D1398C">
        <w:trPr>
          <w:trHeight w:val="346"/>
        </w:trPr>
        <w:tc>
          <w:tcPr>
            <w:tcW w:w="1495" w:type="dxa"/>
          </w:tcPr>
          <w:p w14:paraId="2B29C58A" w14:textId="703446FE" w:rsidR="001D1D43" w:rsidRDefault="001D1D43" w:rsidP="0067050C">
            <w:pPr>
              <w:spacing w:line="360" w:lineRule="auto"/>
            </w:pPr>
            <w:r>
              <w:t>FR-1.5</w:t>
            </w:r>
          </w:p>
        </w:tc>
        <w:tc>
          <w:tcPr>
            <w:tcW w:w="7908" w:type="dxa"/>
          </w:tcPr>
          <w:p w14:paraId="7C8C1BF7" w14:textId="2D1F7D18" w:rsidR="001D1D43" w:rsidRDefault="00354468" w:rsidP="0067050C">
            <w:pPr>
              <w:spacing w:line="360" w:lineRule="auto"/>
            </w:pPr>
            <w:r>
              <w:t>User shall be able to recover password.</w:t>
            </w:r>
          </w:p>
        </w:tc>
      </w:tr>
      <w:tr w:rsidR="001D1D43" w14:paraId="060F5B87" w14:textId="77777777" w:rsidTr="00D1398C">
        <w:trPr>
          <w:trHeight w:val="346"/>
        </w:trPr>
        <w:tc>
          <w:tcPr>
            <w:tcW w:w="1495" w:type="dxa"/>
          </w:tcPr>
          <w:p w14:paraId="480B8927" w14:textId="18D73F71" w:rsidR="001D1D43" w:rsidRDefault="001D1D43" w:rsidP="0067050C">
            <w:pPr>
              <w:spacing w:line="360" w:lineRule="auto"/>
            </w:pPr>
            <w:r>
              <w:t>FR-1.6</w:t>
            </w:r>
          </w:p>
        </w:tc>
        <w:tc>
          <w:tcPr>
            <w:tcW w:w="7908" w:type="dxa"/>
          </w:tcPr>
          <w:p w14:paraId="7D998850" w14:textId="361BBB05" w:rsidR="001D1D43" w:rsidRDefault="00354468" w:rsidP="0067050C">
            <w:pPr>
              <w:spacing w:line="360" w:lineRule="auto"/>
            </w:pPr>
            <w:r>
              <w:t>User shall be able to capture / upload image for detection of disease.</w:t>
            </w:r>
          </w:p>
        </w:tc>
      </w:tr>
      <w:tr w:rsidR="001D1D43" w14:paraId="64290575" w14:textId="77777777" w:rsidTr="00D1398C">
        <w:trPr>
          <w:trHeight w:val="331"/>
        </w:trPr>
        <w:tc>
          <w:tcPr>
            <w:tcW w:w="1495" w:type="dxa"/>
          </w:tcPr>
          <w:p w14:paraId="16370444" w14:textId="4742FFA9" w:rsidR="001D1D43" w:rsidRDefault="001D1D43" w:rsidP="0067050C">
            <w:pPr>
              <w:spacing w:line="360" w:lineRule="auto"/>
            </w:pPr>
            <w:r>
              <w:t>FR-1.7</w:t>
            </w:r>
          </w:p>
        </w:tc>
        <w:tc>
          <w:tcPr>
            <w:tcW w:w="7908" w:type="dxa"/>
          </w:tcPr>
          <w:p w14:paraId="57AB5D59" w14:textId="1AC489D0" w:rsidR="001D1D43" w:rsidRDefault="00354468" w:rsidP="0067050C">
            <w:pPr>
              <w:spacing w:line="360" w:lineRule="auto"/>
            </w:pPr>
            <w:r>
              <w:t>User shall be able to receive disease detection results.</w:t>
            </w:r>
          </w:p>
        </w:tc>
      </w:tr>
      <w:tr w:rsidR="00354468" w14:paraId="11C34492" w14:textId="77777777" w:rsidTr="00D1398C">
        <w:trPr>
          <w:trHeight w:val="346"/>
        </w:trPr>
        <w:tc>
          <w:tcPr>
            <w:tcW w:w="1495" w:type="dxa"/>
          </w:tcPr>
          <w:p w14:paraId="5DFA36DB" w14:textId="7A945484" w:rsidR="00354468" w:rsidRDefault="00354468" w:rsidP="0067050C">
            <w:pPr>
              <w:spacing w:line="360" w:lineRule="auto"/>
            </w:pPr>
            <w:r>
              <w:t>FR-1.8</w:t>
            </w:r>
          </w:p>
        </w:tc>
        <w:tc>
          <w:tcPr>
            <w:tcW w:w="7908" w:type="dxa"/>
          </w:tcPr>
          <w:p w14:paraId="63175921" w14:textId="0C513DCF" w:rsidR="00354468" w:rsidRDefault="00354468" w:rsidP="0067050C">
            <w:pPr>
              <w:spacing w:line="360" w:lineRule="auto"/>
            </w:pPr>
            <w:r>
              <w:t>User shall be able to receive treatment suggestions.</w:t>
            </w:r>
          </w:p>
        </w:tc>
      </w:tr>
      <w:tr w:rsidR="00354468" w14:paraId="5D2D3DF1" w14:textId="77777777" w:rsidTr="00D1398C">
        <w:trPr>
          <w:trHeight w:val="346"/>
        </w:trPr>
        <w:tc>
          <w:tcPr>
            <w:tcW w:w="1495" w:type="dxa"/>
          </w:tcPr>
          <w:p w14:paraId="048AC3CA" w14:textId="7AE5D97F" w:rsidR="00354468" w:rsidRDefault="00354468" w:rsidP="0067050C">
            <w:pPr>
              <w:spacing w:line="360" w:lineRule="auto"/>
            </w:pPr>
            <w:r>
              <w:t>FR-1.9</w:t>
            </w:r>
          </w:p>
        </w:tc>
        <w:tc>
          <w:tcPr>
            <w:tcW w:w="7908" w:type="dxa"/>
          </w:tcPr>
          <w:p w14:paraId="5A85E19E" w14:textId="30D9833B" w:rsidR="00354468" w:rsidRDefault="00354468" w:rsidP="0067050C">
            <w:pPr>
              <w:spacing w:line="360" w:lineRule="auto"/>
            </w:pPr>
            <w:r>
              <w:t>User shall be able to give feedback on treatment suggestion.</w:t>
            </w:r>
          </w:p>
        </w:tc>
      </w:tr>
      <w:tr w:rsidR="00354468" w14:paraId="7E5D6E6C" w14:textId="77777777" w:rsidTr="00D1398C">
        <w:trPr>
          <w:trHeight w:val="346"/>
        </w:trPr>
        <w:tc>
          <w:tcPr>
            <w:tcW w:w="1495" w:type="dxa"/>
          </w:tcPr>
          <w:p w14:paraId="3338F9CD" w14:textId="5C107424" w:rsidR="00354468" w:rsidRDefault="00354468" w:rsidP="0067050C">
            <w:pPr>
              <w:spacing w:line="360" w:lineRule="auto"/>
            </w:pPr>
            <w:r>
              <w:t>FR-1.10</w:t>
            </w:r>
          </w:p>
        </w:tc>
        <w:tc>
          <w:tcPr>
            <w:tcW w:w="7908" w:type="dxa"/>
          </w:tcPr>
          <w:p w14:paraId="2BD3FB53" w14:textId="188B3E91" w:rsidR="00354468" w:rsidRDefault="00354468" w:rsidP="0067050C">
            <w:pPr>
              <w:spacing w:line="360" w:lineRule="auto"/>
            </w:pPr>
            <w:r>
              <w:t>User shall be able to view history of disease detection and treatment.</w:t>
            </w:r>
          </w:p>
        </w:tc>
      </w:tr>
      <w:tr w:rsidR="00354468" w14:paraId="77F1C6B0" w14:textId="77777777" w:rsidTr="00D1398C">
        <w:trPr>
          <w:trHeight w:val="346"/>
        </w:trPr>
        <w:tc>
          <w:tcPr>
            <w:tcW w:w="1495" w:type="dxa"/>
          </w:tcPr>
          <w:p w14:paraId="6EE72D66" w14:textId="78C43DFC" w:rsidR="00354468" w:rsidRDefault="00354468" w:rsidP="0067050C">
            <w:pPr>
              <w:spacing w:line="360" w:lineRule="auto"/>
            </w:pPr>
            <w:r>
              <w:t>FR-1.11</w:t>
            </w:r>
          </w:p>
        </w:tc>
        <w:tc>
          <w:tcPr>
            <w:tcW w:w="7908" w:type="dxa"/>
          </w:tcPr>
          <w:p w14:paraId="35C594FF" w14:textId="6D97CAB0" w:rsidR="00354468" w:rsidRDefault="00354468" w:rsidP="0067050C">
            <w:pPr>
              <w:spacing w:line="360" w:lineRule="auto"/>
            </w:pPr>
            <w:r>
              <w:t>User shall be able to perform offline functionality.</w:t>
            </w:r>
          </w:p>
        </w:tc>
      </w:tr>
    </w:tbl>
    <w:p w14:paraId="6661082E" w14:textId="2E0F2628" w:rsidR="001D1D43" w:rsidRDefault="001D1D43" w:rsidP="001D1D43"/>
    <w:p w14:paraId="16378C99" w14:textId="43364ED7" w:rsidR="0067050C" w:rsidRDefault="0067050C" w:rsidP="001D1D43"/>
    <w:p w14:paraId="157B7343" w14:textId="66A6417F" w:rsidR="0067050C" w:rsidRDefault="0067050C" w:rsidP="001D1D43"/>
    <w:p w14:paraId="132B8CEA" w14:textId="410E9C1A" w:rsidR="0067050C" w:rsidRDefault="0067050C" w:rsidP="001D1D43"/>
    <w:p w14:paraId="68875D32" w14:textId="6AAEDF88" w:rsidR="0067050C" w:rsidRDefault="0067050C" w:rsidP="001D1D43"/>
    <w:p w14:paraId="51C243A4" w14:textId="67B2A3AA" w:rsidR="0067050C" w:rsidRDefault="0067050C" w:rsidP="001D1D43"/>
    <w:p w14:paraId="4B3DA81E" w14:textId="6836FCB1" w:rsidR="0067050C" w:rsidRDefault="0067050C" w:rsidP="001D1D43"/>
    <w:p w14:paraId="2088FB21" w14:textId="06DFBB3C" w:rsidR="0067050C" w:rsidRDefault="0067050C" w:rsidP="001D1D43"/>
    <w:p w14:paraId="501E98EE" w14:textId="05D8210F" w:rsidR="0067050C" w:rsidRDefault="0067050C" w:rsidP="001D1D43"/>
    <w:p w14:paraId="4F78DFD1" w14:textId="13ACA817" w:rsidR="0067050C" w:rsidRDefault="0067050C" w:rsidP="001D1D43"/>
    <w:p w14:paraId="61B940F0" w14:textId="2D195449" w:rsidR="0067050C" w:rsidRDefault="0067050C" w:rsidP="001D1D43"/>
    <w:p w14:paraId="3FC34332" w14:textId="4DBA1F1E" w:rsidR="0067050C" w:rsidRDefault="0067050C" w:rsidP="001D1D43"/>
    <w:p w14:paraId="78489837" w14:textId="5FF23E34" w:rsidR="0067050C" w:rsidRDefault="0067050C" w:rsidP="001D1D43"/>
    <w:p w14:paraId="6B494673" w14:textId="77777777" w:rsidR="0067050C" w:rsidRDefault="0067050C" w:rsidP="001D1D43"/>
    <w:p w14:paraId="5AD65991" w14:textId="3F309CBF" w:rsidR="005F07BF" w:rsidRPr="00D1398C" w:rsidRDefault="005F07BF" w:rsidP="005F07BF">
      <w:pPr>
        <w:pStyle w:val="ListParagraph"/>
        <w:numPr>
          <w:ilvl w:val="0"/>
          <w:numId w:val="16"/>
        </w:numPr>
        <w:rPr>
          <w:b/>
        </w:rPr>
      </w:pPr>
      <w:r w:rsidRPr="00D1398C">
        <w:rPr>
          <w:b/>
        </w:rPr>
        <w:t>Admin:</w:t>
      </w:r>
    </w:p>
    <w:p w14:paraId="46FA2A3F" w14:textId="77777777" w:rsidR="005F07BF" w:rsidRDefault="005F07BF" w:rsidP="005F07BF"/>
    <w:p w14:paraId="02D54C30" w14:textId="732FBD94" w:rsidR="00B41908" w:rsidRDefault="00B41908" w:rsidP="00B41908">
      <w:pPr>
        <w:pStyle w:val="Caption"/>
        <w:keepNext/>
      </w:pPr>
      <w:r>
        <w:t xml:space="preserve">Table </w:t>
      </w:r>
      <w:fldSimple w:instr=" STYLEREF 3 \s ">
        <w:r>
          <w:rPr>
            <w:noProof/>
          </w:rPr>
          <w:t>3.1.1</w:t>
        </w:r>
      </w:fldSimple>
      <w:r>
        <w:noBreakHyphen/>
      </w:r>
      <w:fldSimple w:instr=" SEQ Table \* ARABIC \s 3 ">
        <w:r>
          <w:rPr>
            <w:noProof/>
          </w:rPr>
          <w:t>2</w:t>
        </w:r>
      </w:fldSimple>
      <w:r>
        <w:t xml:space="preserve"> Functional Requirements for Admin</w:t>
      </w:r>
    </w:p>
    <w:tbl>
      <w:tblPr>
        <w:tblStyle w:val="TableGrid"/>
        <w:tblW w:w="9403" w:type="dxa"/>
        <w:tblLook w:val="04A0" w:firstRow="1" w:lastRow="0" w:firstColumn="1" w:lastColumn="0" w:noHBand="0" w:noVBand="1"/>
      </w:tblPr>
      <w:tblGrid>
        <w:gridCol w:w="1495"/>
        <w:gridCol w:w="7908"/>
      </w:tblGrid>
      <w:tr w:rsidR="005F07BF" w14:paraId="1A8F1A7C" w14:textId="77777777" w:rsidTr="00D1398C">
        <w:trPr>
          <w:trHeight w:val="813"/>
        </w:trPr>
        <w:tc>
          <w:tcPr>
            <w:tcW w:w="1495" w:type="dxa"/>
          </w:tcPr>
          <w:p w14:paraId="34747C19" w14:textId="77777777" w:rsidR="005F07BF" w:rsidRPr="001D1D43" w:rsidRDefault="005F07BF" w:rsidP="00F66CEC">
            <w:pPr>
              <w:rPr>
                <w:b/>
              </w:rPr>
            </w:pPr>
            <w:r w:rsidRPr="001D1D43">
              <w:rPr>
                <w:b/>
              </w:rPr>
              <w:t>ID</w:t>
            </w:r>
          </w:p>
        </w:tc>
        <w:tc>
          <w:tcPr>
            <w:tcW w:w="7908" w:type="dxa"/>
          </w:tcPr>
          <w:p w14:paraId="73C9AA17" w14:textId="77777777" w:rsidR="005F07BF" w:rsidRPr="001D1D43" w:rsidRDefault="005F07BF" w:rsidP="00F66CEC">
            <w:pPr>
              <w:rPr>
                <w:b/>
              </w:rPr>
            </w:pPr>
            <w:r w:rsidRPr="001D1D43">
              <w:rPr>
                <w:b/>
              </w:rPr>
              <w:t>Requirements</w:t>
            </w:r>
          </w:p>
        </w:tc>
      </w:tr>
      <w:tr w:rsidR="005F07BF" w14:paraId="346F5DDF" w14:textId="77777777" w:rsidTr="00D1398C">
        <w:trPr>
          <w:trHeight w:val="389"/>
        </w:trPr>
        <w:tc>
          <w:tcPr>
            <w:tcW w:w="1495" w:type="dxa"/>
          </w:tcPr>
          <w:p w14:paraId="7EF7D0B3" w14:textId="2B4C528F" w:rsidR="005F07BF" w:rsidRDefault="005F07BF" w:rsidP="0067050C">
            <w:pPr>
              <w:spacing w:line="360" w:lineRule="auto"/>
            </w:pPr>
            <w:r>
              <w:t>FR-2.1</w:t>
            </w:r>
          </w:p>
        </w:tc>
        <w:tc>
          <w:tcPr>
            <w:tcW w:w="7908" w:type="dxa"/>
          </w:tcPr>
          <w:p w14:paraId="040E5213" w14:textId="7DA6FC36" w:rsidR="005F07BF" w:rsidRDefault="005F07BF" w:rsidP="0067050C">
            <w:pPr>
              <w:spacing w:line="360" w:lineRule="auto"/>
            </w:pPr>
            <w:r>
              <w:t>Admin shall be able to login to the system.</w:t>
            </w:r>
          </w:p>
        </w:tc>
      </w:tr>
      <w:tr w:rsidR="005F07BF" w14:paraId="5F9807C5" w14:textId="77777777" w:rsidTr="00D1398C">
        <w:trPr>
          <w:trHeight w:val="408"/>
        </w:trPr>
        <w:tc>
          <w:tcPr>
            <w:tcW w:w="1495" w:type="dxa"/>
          </w:tcPr>
          <w:p w14:paraId="2F710BFB" w14:textId="2E2678EE" w:rsidR="005F07BF" w:rsidRDefault="005F07BF" w:rsidP="0067050C">
            <w:pPr>
              <w:spacing w:line="360" w:lineRule="auto"/>
            </w:pPr>
            <w:r>
              <w:t>FR-2.2</w:t>
            </w:r>
          </w:p>
        </w:tc>
        <w:tc>
          <w:tcPr>
            <w:tcW w:w="7908" w:type="dxa"/>
          </w:tcPr>
          <w:p w14:paraId="1EE5591A" w14:textId="6097667F" w:rsidR="005F07BF" w:rsidRDefault="005F07BF" w:rsidP="0067050C">
            <w:pPr>
              <w:spacing w:line="360" w:lineRule="auto"/>
            </w:pPr>
            <w:r>
              <w:t>Admin shall be able to manage AI model integration.</w:t>
            </w:r>
          </w:p>
        </w:tc>
      </w:tr>
      <w:tr w:rsidR="005F07BF" w14:paraId="0161572B" w14:textId="77777777" w:rsidTr="00D1398C">
        <w:trPr>
          <w:trHeight w:val="408"/>
        </w:trPr>
        <w:tc>
          <w:tcPr>
            <w:tcW w:w="1495" w:type="dxa"/>
          </w:tcPr>
          <w:p w14:paraId="666EFBC9" w14:textId="0FE7593D" w:rsidR="005F07BF" w:rsidRDefault="005F07BF" w:rsidP="0067050C">
            <w:pPr>
              <w:spacing w:line="360" w:lineRule="auto"/>
            </w:pPr>
            <w:r>
              <w:t>FR-2.3</w:t>
            </w:r>
          </w:p>
        </w:tc>
        <w:tc>
          <w:tcPr>
            <w:tcW w:w="7908" w:type="dxa"/>
          </w:tcPr>
          <w:p w14:paraId="4ABE4B73" w14:textId="3A5E725C" w:rsidR="005F07BF" w:rsidRDefault="005F07BF" w:rsidP="0067050C">
            <w:pPr>
              <w:spacing w:line="360" w:lineRule="auto"/>
            </w:pPr>
            <w:r>
              <w:t>Admin shall be able to monitor system usage such as active users, images uploaded and disease detections made.</w:t>
            </w:r>
          </w:p>
        </w:tc>
      </w:tr>
      <w:tr w:rsidR="005F07BF" w14:paraId="7D8C0514" w14:textId="77777777" w:rsidTr="00D1398C">
        <w:trPr>
          <w:trHeight w:val="408"/>
        </w:trPr>
        <w:tc>
          <w:tcPr>
            <w:tcW w:w="1495" w:type="dxa"/>
          </w:tcPr>
          <w:p w14:paraId="0E59BEAD" w14:textId="5BCC1E2A" w:rsidR="005F07BF" w:rsidRDefault="005F07BF" w:rsidP="0067050C">
            <w:pPr>
              <w:spacing w:line="360" w:lineRule="auto"/>
            </w:pPr>
            <w:r>
              <w:t>FR-2.4</w:t>
            </w:r>
          </w:p>
        </w:tc>
        <w:tc>
          <w:tcPr>
            <w:tcW w:w="7908" w:type="dxa"/>
          </w:tcPr>
          <w:p w14:paraId="23F4B337" w14:textId="7822AC43" w:rsidR="005F07BF" w:rsidRDefault="005F07BF" w:rsidP="0067050C">
            <w:pPr>
              <w:spacing w:line="360" w:lineRule="auto"/>
            </w:pPr>
            <w:r>
              <w:t>Admin shall be able to manage user accounts.</w:t>
            </w:r>
          </w:p>
        </w:tc>
      </w:tr>
      <w:tr w:rsidR="005F07BF" w14:paraId="543297EE" w14:textId="77777777" w:rsidTr="00D1398C">
        <w:trPr>
          <w:trHeight w:val="408"/>
        </w:trPr>
        <w:tc>
          <w:tcPr>
            <w:tcW w:w="1495" w:type="dxa"/>
          </w:tcPr>
          <w:p w14:paraId="7FABCC61" w14:textId="6AF9267E" w:rsidR="005F07BF" w:rsidRDefault="005F07BF" w:rsidP="0067050C">
            <w:pPr>
              <w:spacing w:line="360" w:lineRule="auto"/>
            </w:pPr>
            <w:r>
              <w:t>FR-2.5</w:t>
            </w:r>
          </w:p>
        </w:tc>
        <w:tc>
          <w:tcPr>
            <w:tcW w:w="7908" w:type="dxa"/>
          </w:tcPr>
          <w:p w14:paraId="7CCCB46C" w14:textId="1AEDE296" w:rsidR="005F07BF" w:rsidRDefault="005F07BF" w:rsidP="0067050C">
            <w:pPr>
              <w:spacing w:line="360" w:lineRule="auto"/>
            </w:pPr>
            <w:r>
              <w:t>Admin shall be able to manage treatment recommendations.</w:t>
            </w:r>
          </w:p>
        </w:tc>
      </w:tr>
      <w:tr w:rsidR="005F07BF" w14:paraId="77D2D2D7" w14:textId="77777777" w:rsidTr="00D1398C">
        <w:trPr>
          <w:trHeight w:val="408"/>
        </w:trPr>
        <w:tc>
          <w:tcPr>
            <w:tcW w:w="1495" w:type="dxa"/>
          </w:tcPr>
          <w:p w14:paraId="33FB79AD" w14:textId="62A5AA49" w:rsidR="005F07BF" w:rsidRDefault="005F07BF" w:rsidP="0067050C">
            <w:pPr>
              <w:spacing w:line="360" w:lineRule="auto"/>
            </w:pPr>
            <w:r>
              <w:t>FR-2.6</w:t>
            </w:r>
          </w:p>
        </w:tc>
        <w:tc>
          <w:tcPr>
            <w:tcW w:w="7908" w:type="dxa"/>
          </w:tcPr>
          <w:p w14:paraId="5177B11F" w14:textId="39846F14" w:rsidR="005F07BF" w:rsidRDefault="005F07BF" w:rsidP="0067050C">
            <w:pPr>
              <w:spacing w:line="360" w:lineRule="auto"/>
            </w:pPr>
            <w:r>
              <w:t>Admin shall be able to access dashboard.</w:t>
            </w:r>
          </w:p>
        </w:tc>
      </w:tr>
      <w:tr w:rsidR="005F07BF" w14:paraId="7701BA6E" w14:textId="77777777" w:rsidTr="00D1398C">
        <w:trPr>
          <w:trHeight w:val="389"/>
        </w:trPr>
        <w:tc>
          <w:tcPr>
            <w:tcW w:w="1495" w:type="dxa"/>
          </w:tcPr>
          <w:p w14:paraId="6DEF877A" w14:textId="3EF0E488" w:rsidR="005F07BF" w:rsidRDefault="005F07BF" w:rsidP="0067050C">
            <w:pPr>
              <w:spacing w:line="360" w:lineRule="auto"/>
            </w:pPr>
            <w:r>
              <w:t>FR-2.7</w:t>
            </w:r>
          </w:p>
        </w:tc>
        <w:tc>
          <w:tcPr>
            <w:tcW w:w="7908" w:type="dxa"/>
          </w:tcPr>
          <w:p w14:paraId="192D3973" w14:textId="5F4A3EB7" w:rsidR="005F07BF" w:rsidRDefault="005F07BF" w:rsidP="0067050C">
            <w:pPr>
              <w:spacing w:line="360" w:lineRule="auto"/>
            </w:pPr>
            <w:r>
              <w:t>Admin shall be able to generate reports.</w:t>
            </w:r>
          </w:p>
        </w:tc>
      </w:tr>
      <w:tr w:rsidR="005F07BF" w14:paraId="2F5DB4A2" w14:textId="77777777" w:rsidTr="00D1398C">
        <w:trPr>
          <w:trHeight w:val="408"/>
        </w:trPr>
        <w:tc>
          <w:tcPr>
            <w:tcW w:w="1495" w:type="dxa"/>
          </w:tcPr>
          <w:p w14:paraId="1859FD02" w14:textId="68688714" w:rsidR="005F07BF" w:rsidRDefault="005F07BF" w:rsidP="0067050C">
            <w:pPr>
              <w:spacing w:line="360" w:lineRule="auto"/>
            </w:pPr>
            <w:r>
              <w:t>FR-2.8</w:t>
            </w:r>
          </w:p>
        </w:tc>
        <w:tc>
          <w:tcPr>
            <w:tcW w:w="7908" w:type="dxa"/>
          </w:tcPr>
          <w:p w14:paraId="4F4BF0B2" w14:textId="204F094F" w:rsidR="005F07BF" w:rsidRDefault="005F07BF" w:rsidP="0067050C">
            <w:pPr>
              <w:spacing w:line="360" w:lineRule="auto"/>
            </w:pPr>
            <w:r>
              <w:t>Admin shall be able to monitor and troubleshoot errors.</w:t>
            </w:r>
          </w:p>
        </w:tc>
      </w:tr>
      <w:tr w:rsidR="005F07BF" w14:paraId="1F75BF0E" w14:textId="77777777" w:rsidTr="00D1398C">
        <w:trPr>
          <w:trHeight w:val="408"/>
        </w:trPr>
        <w:tc>
          <w:tcPr>
            <w:tcW w:w="1495" w:type="dxa"/>
          </w:tcPr>
          <w:p w14:paraId="38E767C5" w14:textId="0A03B7EF" w:rsidR="005F07BF" w:rsidRDefault="005F07BF" w:rsidP="0067050C">
            <w:pPr>
              <w:spacing w:line="360" w:lineRule="auto"/>
            </w:pPr>
            <w:r>
              <w:t>FR-2.9</w:t>
            </w:r>
          </w:p>
        </w:tc>
        <w:tc>
          <w:tcPr>
            <w:tcW w:w="7908" w:type="dxa"/>
          </w:tcPr>
          <w:p w14:paraId="2084BDE5" w14:textId="4348B17B" w:rsidR="005F07BF" w:rsidRDefault="005F07BF" w:rsidP="0067050C">
            <w:pPr>
              <w:spacing w:line="360" w:lineRule="auto"/>
            </w:pPr>
            <w:r>
              <w:t>Admin shall be able to backup and restore data.</w:t>
            </w:r>
          </w:p>
        </w:tc>
      </w:tr>
    </w:tbl>
    <w:p w14:paraId="654E7898" w14:textId="77777777" w:rsidR="005F07BF" w:rsidRPr="0037195A" w:rsidRDefault="005F07BF" w:rsidP="005F07BF"/>
    <w:p w14:paraId="225242AF" w14:textId="489998D3" w:rsidR="00F777F3" w:rsidRDefault="00F777F3" w:rsidP="00FB714F">
      <w:pPr>
        <w:pStyle w:val="Heading3"/>
      </w:pPr>
      <w:bookmarkStart w:id="75" w:name="_Toc532812919"/>
      <w:bookmarkStart w:id="76" w:name="_Toc184491696"/>
      <w:r>
        <w:t>Non-Functional Requirements</w:t>
      </w:r>
      <w:bookmarkEnd w:id="75"/>
      <w:bookmarkEnd w:id="76"/>
    </w:p>
    <w:p w14:paraId="4788BB22" w14:textId="5FE1D9CD" w:rsidR="00D1398C" w:rsidRPr="00D1398C" w:rsidRDefault="00D1398C" w:rsidP="00C51B71">
      <w:pPr>
        <w:pStyle w:val="ListParagraph"/>
        <w:numPr>
          <w:ilvl w:val="0"/>
          <w:numId w:val="17"/>
        </w:numPr>
        <w:spacing w:line="360" w:lineRule="auto"/>
        <w:jc w:val="both"/>
        <w:rPr>
          <w:b/>
        </w:rPr>
      </w:pPr>
      <w:r w:rsidRPr="00D1398C">
        <w:rPr>
          <w:b/>
        </w:rPr>
        <w:t xml:space="preserve">User-Friendly Interface: </w:t>
      </w:r>
      <w:r>
        <w:t>The User-Interface of the system is very simple and user-friendly, allowing users to navigate easily and access the desired features without any confusion.</w:t>
      </w:r>
    </w:p>
    <w:p w14:paraId="48D4ECD2" w14:textId="6065D917" w:rsidR="00F777F3" w:rsidRDefault="00F777F3" w:rsidP="0055155B">
      <w:pPr>
        <w:pStyle w:val="Heading3"/>
      </w:pPr>
      <w:bookmarkStart w:id="77" w:name="_Toc532812920"/>
      <w:bookmarkStart w:id="78" w:name="_Toc184491697"/>
      <w:r>
        <w:t>Hardware and Software Requirements</w:t>
      </w:r>
      <w:bookmarkEnd w:id="77"/>
      <w:bookmarkEnd w:id="78"/>
    </w:p>
    <w:p w14:paraId="3E463294" w14:textId="77777777" w:rsidR="00D1398C" w:rsidRPr="00D1398C" w:rsidRDefault="00D1398C" w:rsidP="00D1398C"/>
    <w:p w14:paraId="190F68C7" w14:textId="0AA6F1BB" w:rsidR="00D42606" w:rsidRDefault="00BA6F7B" w:rsidP="00D42606">
      <w:pPr>
        <w:pStyle w:val="Heading2"/>
      </w:pPr>
      <w:bookmarkStart w:id="79" w:name="_Toc184491698"/>
      <w:r>
        <w:t>Proposed Methodology</w:t>
      </w:r>
      <w:bookmarkStart w:id="80" w:name="_Toc532812921"/>
      <w:bookmarkEnd w:id="79"/>
    </w:p>
    <w:p w14:paraId="419454CC" w14:textId="6F7BBADD" w:rsidR="00D42606" w:rsidRDefault="00D42606" w:rsidP="00D42606">
      <w:pPr>
        <w:pStyle w:val="Heading3"/>
      </w:pPr>
      <w:bookmarkStart w:id="81" w:name="_Toc184491699"/>
      <w:r>
        <w:t>Overview</w:t>
      </w:r>
      <w:bookmarkEnd w:id="81"/>
    </w:p>
    <w:p w14:paraId="78BC9356" w14:textId="53D0647E" w:rsidR="00D42606" w:rsidRDefault="00C51B71" w:rsidP="00C51B71">
      <w:pPr>
        <w:spacing w:line="360" w:lineRule="auto"/>
        <w:jc w:val="both"/>
      </w:pPr>
      <w:r>
        <w:t>Our system Wheat Rust Guard aims to detect and classify wheat rust diseases by leveraging a mobile application integrated with deep learning model. The approach provides a user-friendly solution for users / farmers to identify the wheat rust disease effectively.</w:t>
      </w:r>
    </w:p>
    <w:p w14:paraId="7CAC293C" w14:textId="778659E0" w:rsidR="00C51B71" w:rsidRDefault="00C51B71" w:rsidP="00C51B71">
      <w:pPr>
        <w:pStyle w:val="Heading3"/>
      </w:pPr>
      <w:bookmarkStart w:id="82" w:name="_Toc184491700"/>
      <w:r>
        <w:t>Step-by-Step Process</w:t>
      </w:r>
      <w:bookmarkEnd w:id="82"/>
    </w:p>
    <w:p w14:paraId="7832CEE6" w14:textId="77777777" w:rsidR="00E029AA" w:rsidRPr="00E029AA" w:rsidRDefault="00E029AA" w:rsidP="00E029AA"/>
    <w:p w14:paraId="106B619A" w14:textId="7D97AD99" w:rsidR="00C51B71" w:rsidRPr="002415D5" w:rsidRDefault="00C51B71" w:rsidP="00E029AA">
      <w:pPr>
        <w:pStyle w:val="ListParagraph"/>
        <w:numPr>
          <w:ilvl w:val="0"/>
          <w:numId w:val="17"/>
        </w:numPr>
        <w:spacing w:line="360" w:lineRule="auto"/>
        <w:jc w:val="both"/>
        <w:rPr>
          <w:b/>
        </w:rPr>
      </w:pPr>
      <w:r w:rsidRPr="00C51B71">
        <w:rPr>
          <w:b/>
        </w:rPr>
        <w:t>Data Collection:</w:t>
      </w:r>
      <w:r>
        <w:rPr>
          <w:b/>
        </w:rPr>
        <w:t xml:space="preserve"> </w:t>
      </w:r>
      <w:r w:rsidR="002415D5">
        <w:t>Firstly, we collected dataset of Wheat Rust such as Yellow Rust, Brown Rust and Healthy from online source such as kaggle.</w:t>
      </w:r>
    </w:p>
    <w:p w14:paraId="3EEBCD15" w14:textId="424F1B68" w:rsidR="002415D5" w:rsidRPr="002415D5" w:rsidRDefault="002415D5" w:rsidP="00E029AA">
      <w:pPr>
        <w:pStyle w:val="ListParagraph"/>
        <w:numPr>
          <w:ilvl w:val="0"/>
          <w:numId w:val="17"/>
        </w:numPr>
        <w:spacing w:line="360" w:lineRule="auto"/>
        <w:jc w:val="both"/>
        <w:rPr>
          <w:b/>
        </w:rPr>
      </w:pPr>
      <w:r>
        <w:rPr>
          <w:b/>
        </w:rPr>
        <w:lastRenderedPageBreak/>
        <w:t xml:space="preserve">Data Preprocessing: </w:t>
      </w:r>
      <w:r>
        <w:t>This process involves removal of noise, cleaning data and resize dataset to cubic interpolation 224x224x3, also enhance the images quality for better applying deep learning model.</w:t>
      </w:r>
    </w:p>
    <w:p w14:paraId="250761E3" w14:textId="6B469278" w:rsidR="002415D5" w:rsidRPr="00F86D9A" w:rsidRDefault="002415D5" w:rsidP="00E029AA">
      <w:pPr>
        <w:pStyle w:val="ListParagraph"/>
        <w:numPr>
          <w:ilvl w:val="0"/>
          <w:numId w:val="17"/>
        </w:numPr>
        <w:spacing w:line="360" w:lineRule="auto"/>
        <w:jc w:val="both"/>
        <w:rPr>
          <w:b/>
        </w:rPr>
      </w:pPr>
      <w:r>
        <w:rPr>
          <w:b/>
        </w:rPr>
        <w:t xml:space="preserve">Data Augmentation: </w:t>
      </w:r>
      <w:r>
        <w:t>It is applied to artificially increase the siz</w:t>
      </w:r>
      <w:r w:rsidR="00F86D9A">
        <w:t>e and diversity of the dataset, which helps to prevent overfitting and improve the model’s ability to generalize to unseen images. Data augmentation enhances the model’s robustness and accuracy in classifying wheat leaf diseases.</w:t>
      </w:r>
    </w:p>
    <w:p w14:paraId="0D6DECEC" w14:textId="5A213550" w:rsidR="00F86D9A" w:rsidRPr="00630BF2" w:rsidRDefault="00F86D9A" w:rsidP="00E029AA">
      <w:pPr>
        <w:pStyle w:val="ListParagraph"/>
        <w:numPr>
          <w:ilvl w:val="0"/>
          <w:numId w:val="17"/>
        </w:numPr>
        <w:spacing w:line="360" w:lineRule="auto"/>
        <w:jc w:val="both"/>
        <w:rPr>
          <w:b/>
        </w:rPr>
      </w:pPr>
      <w:r>
        <w:rPr>
          <w:b/>
        </w:rPr>
        <w:t xml:space="preserve">Model Selection: </w:t>
      </w:r>
      <w:r>
        <w:t xml:space="preserve">Choose an appropriate convolutional neural network (CNN) architecture for image classification, such as </w:t>
      </w:r>
      <w:r w:rsidR="00630BF2">
        <w:t>hybrid model to increase the accuracy and correctly identify the disease.</w:t>
      </w:r>
    </w:p>
    <w:p w14:paraId="470720AB" w14:textId="3C9121F3" w:rsidR="00630BF2" w:rsidRPr="00630BF2" w:rsidRDefault="00630BF2" w:rsidP="00E029AA">
      <w:pPr>
        <w:pStyle w:val="ListParagraph"/>
        <w:numPr>
          <w:ilvl w:val="0"/>
          <w:numId w:val="17"/>
        </w:numPr>
        <w:spacing w:line="360" w:lineRule="auto"/>
        <w:jc w:val="both"/>
        <w:rPr>
          <w:b/>
        </w:rPr>
      </w:pPr>
      <w:r>
        <w:rPr>
          <w:b/>
        </w:rPr>
        <w:t xml:space="preserve">Model Training and Evaluation: </w:t>
      </w:r>
      <w:r>
        <w:t>Train the selected CNN model using preprocessed dataset. Separate the dataset into train, test and validation with the ratio of 70%, 20% and 10% respectively. The evaluation of model is done through confusion matrix of that architecture on which the selected hybrid model is implemented.</w:t>
      </w:r>
    </w:p>
    <w:p w14:paraId="26D02AB7" w14:textId="7179C0A6" w:rsidR="00630BF2" w:rsidRPr="00C732B8" w:rsidRDefault="00630BF2" w:rsidP="00E029AA">
      <w:pPr>
        <w:pStyle w:val="ListParagraph"/>
        <w:numPr>
          <w:ilvl w:val="0"/>
          <w:numId w:val="17"/>
        </w:numPr>
        <w:spacing w:line="360" w:lineRule="auto"/>
        <w:jc w:val="both"/>
        <w:rPr>
          <w:b/>
        </w:rPr>
      </w:pPr>
      <w:r>
        <w:rPr>
          <w:b/>
        </w:rPr>
        <w:t xml:space="preserve">Integration: </w:t>
      </w:r>
      <w:r>
        <w:t xml:space="preserve">Developing a mobile app using flutter dart for front end, ensuring an intuitive user interface for users / farmers. Secondly we implement our backend using tensor-flow lite </w:t>
      </w:r>
      <w:r w:rsidR="00C732B8">
        <w:t>to integrate our hybrid model with our app, enabling automated wheat rust diseases detection and diagnosis based on uploaded images or scanned images because our system will also detect real-time scenario of wheat rust.</w:t>
      </w:r>
    </w:p>
    <w:p w14:paraId="66E08B4D" w14:textId="6EC31B15" w:rsidR="00C732B8" w:rsidRPr="00C51B71" w:rsidRDefault="00C732B8" w:rsidP="00E029AA">
      <w:pPr>
        <w:pStyle w:val="ListParagraph"/>
        <w:numPr>
          <w:ilvl w:val="0"/>
          <w:numId w:val="17"/>
        </w:numPr>
        <w:spacing w:line="360" w:lineRule="auto"/>
        <w:jc w:val="both"/>
        <w:rPr>
          <w:b/>
        </w:rPr>
      </w:pPr>
      <w:r>
        <w:rPr>
          <w:b/>
        </w:rPr>
        <w:t xml:space="preserve">Testing and Validation: </w:t>
      </w:r>
      <w:r>
        <w:t xml:space="preserve">Conduct thorough testing and validation of our system to ensure its accuracy and reliability by going on-field testing of wheat rust diseases and training our dataset on different CNN architectures to ensure best performing model. It is </w:t>
      </w:r>
      <w:r w:rsidR="00E029AA">
        <w:t>mandatory to evaluate the confusion matrix in order to check for the best CNN model.</w:t>
      </w:r>
    </w:p>
    <w:p w14:paraId="7E098376" w14:textId="2C2216F9" w:rsidR="00D42606" w:rsidRDefault="00404C03" w:rsidP="00D42606">
      <w:r>
        <w:rPr>
          <w:noProof/>
        </w:rPr>
        <mc:AlternateContent>
          <mc:Choice Requires="wps">
            <w:drawing>
              <wp:anchor distT="0" distB="0" distL="114300" distR="114300" simplePos="0" relativeHeight="251680256" behindDoc="0" locked="0" layoutInCell="1" allowOverlap="1" wp14:anchorId="32D82826" wp14:editId="5D421A01">
                <wp:simplePos x="0" y="0"/>
                <wp:positionH relativeFrom="column">
                  <wp:posOffset>747395</wp:posOffset>
                </wp:positionH>
                <wp:positionV relativeFrom="paragraph">
                  <wp:posOffset>2775585</wp:posOffset>
                </wp:positionV>
                <wp:extent cx="423862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369B5005" w14:textId="31F655F1" w:rsidR="008822FA" w:rsidRPr="00BD2610" w:rsidRDefault="008822FA" w:rsidP="00404C03">
                            <w:pPr>
                              <w:pStyle w:val="Caption"/>
                              <w:rPr>
                                <w:noProof/>
                                <w:sz w:val="24"/>
                                <w:szCs w:val="24"/>
                              </w:rPr>
                            </w:pPr>
                            <w:bookmarkStart w:id="83" w:name="_Toc184491589"/>
                            <w:r>
                              <w:t xml:space="preserve">Figure </w:t>
                            </w:r>
                            <w:fldSimple w:instr=" STYLEREF 2 \s ">
                              <w:r w:rsidR="00D031AC">
                                <w:rPr>
                                  <w:noProof/>
                                </w:rPr>
                                <w:t>3.2</w:t>
                              </w:r>
                            </w:fldSimple>
                            <w:r w:rsidR="00D031AC">
                              <w:noBreakHyphen/>
                            </w:r>
                            <w:fldSimple w:instr=" SEQ Figure \* ARABIC \s 2 ">
                              <w:r w:rsidR="00D031AC">
                                <w:rPr>
                                  <w:noProof/>
                                </w:rPr>
                                <w:t>1</w:t>
                              </w:r>
                            </w:fldSimple>
                            <w:r>
                              <w:t xml:space="preserve"> Proposed Solution Diagram</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82826" id="_x0000_t202" coordsize="21600,21600" o:spt="202" path="m,l,21600r21600,l21600,xe">
                <v:stroke joinstyle="miter"/>
                <v:path gradientshapeok="t" o:connecttype="rect"/>
              </v:shapetype>
              <v:shape id="Text Box 4" o:spid="_x0000_s1026" type="#_x0000_t202" style="position:absolute;margin-left:58.85pt;margin-top:218.55pt;width:333.7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4/FgIAADgEAAAOAAAAZHJzL2Uyb0RvYy54bWysU1Fv2jAQfp+0/2D5fQToiip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bn6c3dbHrLmaTc7OY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" stroked="f">
                <v:textbox style="mso-fit-shape-to-text:t" inset="0,0,0,0">
                  <w:txbxContent>
                    <w:p w14:paraId="369B5005" w14:textId="31F655F1" w:rsidR="008822FA" w:rsidRPr="00BD2610" w:rsidRDefault="008822FA" w:rsidP="00404C03">
                      <w:pPr>
                        <w:pStyle w:val="Caption"/>
                        <w:rPr>
                          <w:noProof/>
                          <w:sz w:val="24"/>
                          <w:szCs w:val="24"/>
                        </w:rPr>
                      </w:pPr>
                      <w:bookmarkStart w:id="84" w:name="_Toc184491589"/>
                      <w:r>
                        <w:t xml:space="preserve">Figure </w:t>
                      </w:r>
                      <w:fldSimple w:instr=" STYLEREF 2 \s ">
                        <w:r w:rsidR="00D031AC">
                          <w:rPr>
                            <w:noProof/>
                          </w:rPr>
                          <w:t>3.2</w:t>
                        </w:r>
                      </w:fldSimple>
                      <w:r w:rsidR="00D031AC">
                        <w:noBreakHyphen/>
                      </w:r>
                      <w:fldSimple w:instr=" SEQ Figure \* ARABIC \s 2 ">
                        <w:r w:rsidR="00D031AC">
                          <w:rPr>
                            <w:noProof/>
                          </w:rPr>
                          <w:t>1</w:t>
                        </w:r>
                      </w:fldSimple>
                      <w:r>
                        <w:t xml:space="preserve"> Proposed Solution Diagram</w:t>
                      </w:r>
                      <w:bookmarkEnd w:id="84"/>
                    </w:p>
                  </w:txbxContent>
                </v:textbox>
              </v:shape>
            </w:pict>
          </mc:Fallback>
        </mc:AlternateContent>
      </w:r>
      <w:r w:rsidRPr="00EB3E8D">
        <w:rPr>
          <w:noProof/>
        </w:rPr>
        <w:drawing>
          <wp:anchor distT="0" distB="0" distL="114300" distR="114300" simplePos="0" relativeHeight="251678208" behindDoc="0" locked="0" layoutInCell="1" allowOverlap="1" wp14:anchorId="69DC6691" wp14:editId="5EB889AB">
            <wp:simplePos x="0" y="0"/>
            <wp:positionH relativeFrom="margin">
              <wp:align>center</wp:align>
            </wp:positionH>
            <wp:positionV relativeFrom="paragraph">
              <wp:posOffset>172085</wp:posOffset>
            </wp:positionV>
            <wp:extent cx="4238625" cy="2546743"/>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38625" cy="2546743"/>
                    </a:xfrm>
                    <a:prstGeom prst="rect">
                      <a:avLst/>
                    </a:prstGeom>
                  </pic:spPr>
                </pic:pic>
              </a:graphicData>
            </a:graphic>
          </wp:anchor>
        </w:drawing>
      </w:r>
    </w:p>
    <w:p w14:paraId="59CA2A6E" w14:textId="05128F38" w:rsidR="00404C03" w:rsidRDefault="00404C03" w:rsidP="00D42606"/>
    <w:p w14:paraId="6720CC61" w14:textId="7A2F4B8F" w:rsidR="00404C03" w:rsidRDefault="00404C03" w:rsidP="00D42606"/>
    <w:p w14:paraId="0372B4E0" w14:textId="0B978037" w:rsidR="00404C03" w:rsidRDefault="00404C03" w:rsidP="00D42606"/>
    <w:p w14:paraId="4E1E76C7" w14:textId="69EA9D2C" w:rsidR="00404C03" w:rsidRDefault="00404C03" w:rsidP="00D42606"/>
    <w:p w14:paraId="689C8FA7" w14:textId="472E3FA9" w:rsidR="00404C03" w:rsidRDefault="00404C03" w:rsidP="00D42606"/>
    <w:p w14:paraId="544D224A" w14:textId="7009B0BD" w:rsidR="00404C03" w:rsidRDefault="00404C03" w:rsidP="00D42606"/>
    <w:p w14:paraId="3ECE3932" w14:textId="29BEF4DB" w:rsidR="00404C03" w:rsidRDefault="00404C03" w:rsidP="00D42606"/>
    <w:p w14:paraId="1DC43DA4" w14:textId="592069DA" w:rsidR="00404C03" w:rsidRDefault="00404C03" w:rsidP="00D42606"/>
    <w:p w14:paraId="4B89AA2F" w14:textId="3EDDEB31" w:rsidR="00404C03" w:rsidRDefault="00404C03" w:rsidP="00D42606"/>
    <w:p w14:paraId="62948360" w14:textId="1FE20A8B" w:rsidR="00404C03" w:rsidRDefault="00404C03" w:rsidP="00D42606"/>
    <w:p w14:paraId="3DBB4CAA" w14:textId="47CEB7DC" w:rsidR="00404C03" w:rsidRDefault="00404C03" w:rsidP="00D42606"/>
    <w:p w14:paraId="60704DA9" w14:textId="32075C69" w:rsidR="00404C03" w:rsidRDefault="00404C03" w:rsidP="00D42606"/>
    <w:p w14:paraId="5F70F924" w14:textId="2C950458" w:rsidR="00404C03" w:rsidRDefault="00404C03" w:rsidP="00D42606"/>
    <w:p w14:paraId="6BD467A0" w14:textId="18CA241E" w:rsidR="00404C03" w:rsidRDefault="00404C03" w:rsidP="00D42606"/>
    <w:p w14:paraId="1DD85AE8" w14:textId="77777777" w:rsidR="00404C03" w:rsidRPr="00D42606" w:rsidRDefault="00404C03" w:rsidP="00D42606"/>
    <w:p w14:paraId="027368AA" w14:textId="00CADE62" w:rsidR="00F777F3" w:rsidRDefault="00BA6F7B" w:rsidP="0099091A">
      <w:pPr>
        <w:pStyle w:val="Heading2"/>
      </w:pPr>
      <w:bookmarkStart w:id="85" w:name="_Toc184491701"/>
      <w:r>
        <w:lastRenderedPageBreak/>
        <w:t>System Architecture</w:t>
      </w:r>
      <w:bookmarkEnd w:id="80"/>
      <w:bookmarkEnd w:id="85"/>
    </w:p>
    <w:p w14:paraId="42F0B218" w14:textId="2210C815" w:rsidR="00E029AA" w:rsidRDefault="00E029AA" w:rsidP="00E029AA">
      <w:pPr>
        <w:spacing w:line="360" w:lineRule="auto"/>
        <w:jc w:val="both"/>
      </w:pPr>
      <w:r>
        <w:t>The major components in the system architecture of the project are three in number and include Image Input, a Mobile Application, and Deep Learning Model Integration. These will classify the wheat rust diseases namely Yellow Rust and Brown Rust. The workflow is as follows:</w:t>
      </w:r>
    </w:p>
    <w:p w14:paraId="44F94FA6" w14:textId="3FB5FCA3" w:rsidR="00E029AA" w:rsidRDefault="00E029AA" w:rsidP="00E029AA">
      <w:pPr>
        <w:pStyle w:val="ListParagraph"/>
        <w:numPr>
          <w:ilvl w:val="0"/>
          <w:numId w:val="22"/>
        </w:numPr>
        <w:spacing w:line="360" w:lineRule="auto"/>
        <w:jc w:val="both"/>
      </w:pPr>
      <w:r w:rsidRPr="00E029AA">
        <w:rPr>
          <w:b/>
        </w:rPr>
        <w:t>Image Input:</w:t>
      </w:r>
      <w:r>
        <w:t xml:space="preserve"> In the interface of the mobile application, the user can upload an image of a corn leaf, which will be the input to the system for its processing and classification.</w:t>
      </w:r>
    </w:p>
    <w:p w14:paraId="21887647" w14:textId="185D4D29" w:rsidR="00E029AA" w:rsidRDefault="00E029AA" w:rsidP="00E029AA">
      <w:pPr>
        <w:pStyle w:val="ListParagraph"/>
        <w:numPr>
          <w:ilvl w:val="0"/>
          <w:numId w:val="22"/>
        </w:numPr>
        <w:spacing w:line="360" w:lineRule="auto"/>
        <w:jc w:val="both"/>
      </w:pPr>
      <w:r w:rsidRPr="00E029AA">
        <w:rPr>
          <w:b/>
        </w:rPr>
        <w:t>Mobile Application:</w:t>
      </w:r>
      <w:r>
        <w:t xml:space="preserve"> The mobile application provides the basic interface to the user. It receives the uploaded image and talks to the deep learning model. The app should be developed in such a way that it presents a very friendly user experience whereby communications between the user and the model can be as smooth as possible.</w:t>
      </w:r>
    </w:p>
    <w:p w14:paraId="74DA5F70" w14:textId="07A045F0" w:rsidR="00E029AA" w:rsidRDefault="00E029AA" w:rsidP="00E029AA">
      <w:pPr>
        <w:pStyle w:val="ListParagraph"/>
        <w:numPr>
          <w:ilvl w:val="0"/>
          <w:numId w:val="22"/>
        </w:numPr>
        <w:spacing w:line="360" w:lineRule="auto"/>
        <w:jc w:val="both"/>
      </w:pPr>
      <w:r w:rsidRPr="00E029AA">
        <w:rPr>
          <w:b/>
        </w:rPr>
        <w:t>Deep learning model:</w:t>
      </w:r>
      <w:r>
        <w:t xml:space="preserve"> In this model, the hybrid CNN analyzes an uploaded image. Then it processes and classifies this image into three major groups, namely Wheat Rust, Brown Rust and Healthy, returning the processed result to the mobile phone application.</w:t>
      </w:r>
    </w:p>
    <w:p w14:paraId="01C210F3" w14:textId="2F8FACCC" w:rsidR="00E029AA" w:rsidRDefault="00E029AA" w:rsidP="00E029AA">
      <w:pPr>
        <w:pStyle w:val="ListParagraph"/>
        <w:numPr>
          <w:ilvl w:val="0"/>
          <w:numId w:val="22"/>
        </w:numPr>
        <w:spacing w:line="360" w:lineRule="auto"/>
        <w:jc w:val="both"/>
      </w:pPr>
      <w:r w:rsidRPr="00E029AA">
        <w:rPr>
          <w:b/>
        </w:rPr>
        <w:t>Output Results:</w:t>
      </w:r>
      <w:r>
        <w:t xml:space="preserve"> The results from classification, along with confirmation through visual means and, if possible, type of disease, are reflected in the mobile application. Moreover, the output from this system is in such a format that even a person with no technical knowledge about diseases can understand. The modular architecture ensures that the system provides real-time disease detection, smooth workflow, and classifies the findings with a high degree of accuracy based on deep learning.</w:t>
      </w:r>
    </w:p>
    <w:p w14:paraId="35E4D358" w14:textId="665921F6" w:rsidR="008822FA" w:rsidRDefault="008822FA" w:rsidP="008822FA">
      <w:pPr>
        <w:spacing w:line="360" w:lineRule="auto"/>
        <w:jc w:val="both"/>
      </w:pPr>
    </w:p>
    <w:p w14:paraId="60152CE9" w14:textId="128AD596" w:rsidR="00EB3E8D" w:rsidRDefault="00EB3E8D" w:rsidP="00404C03">
      <w:pPr>
        <w:keepNext/>
        <w:spacing w:line="360" w:lineRule="auto"/>
        <w:jc w:val="both"/>
      </w:pPr>
    </w:p>
    <w:p w14:paraId="68C18F47" w14:textId="1BAB6EC2" w:rsidR="00E029AA" w:rsidRDefault="00E029AA" w:rsidP="00E029AA">
      <w:pPr>
        <w:spacing w:line="360" w:lineRule="auto"/>
        <w:jc w:val="both"/>
      </w:pPr>
    </w:p>
    <w:p w14:paraId="1AC4D2BC" w14:textId="4A750151" w:rsidR="00E029AA" w:rsidRDefault="00E029AA" w:rsidP="00E029AA">
      <w:pPr>
        <w:spacing w:line="360" w:lineRule="auto"/>
        <w:jc w:val="both"/>
      </w:pPr>
    </w:p>
    <w:p w14:paraId="05C05433" w14:textId="5BF3A133" w:rsidR="00E029AA" w:rsidRDefault="00E029AA" w:rsidP="00E029AA">
      <w:pPr>
        <w:spacing w:line="360" w:lineRule="auto"/>
        <w:jc w:val="both"/>
      </w:pPr>
    </w:p>
    <w:p w14:paraId="2C7BFF1D" w14:textId="385E926A" w:rsidR="00E029AA" w:rsidRDefault="00E029AA" w:rsidP="00E029AA">
      <w:pPr>
        <w:spacing w:line="360" w:lineRule="auto"/>
        <w:jc w:val="both"/>
      </w:pPr>
    </w:p>
    <w:p w14:paraId="1F23B32B" w14:textId="4C67F651" w:rsidR="00E029AA" w:rsidRDefault="00E029AA" w:rsidP="00E029AA">
      <w:pPr>
        <w:spacing w:line="360" w:lineRule="auto"/>
        <w:jc w:val="both"/>
      </w:pPr>
    </w:p>
    <w:p w14:paraId="4B616EF8" w14:textId="4C5C25A4" w:rsidR="00E029AA" w:rsidRDefault="00E029AA" w:rsidP="00E029AA">
      <w:pPr>
        <w:spacing w:line="360" w:lineRule="auto"/>
        <w:jc w:val="both"/>
      </w:pPr>
    </w:p>
    <w:p w14:paraId="061CE70A" w14:textId="2CB5C2A4" w:rsidR="00E029AA" w:rsidRDefault="00E029AA" w:rsidP="00E029AA">
      <w:pPr>
        <w:spacing w:line="360" w:lineRule="auto"/>
        <w:jc w:val="both"/>
      </w:pPr>
    </w:p>
    <w:p w14:paraId="53F8D5F5" w14:textId="295FD736" w:rsidR="00E029AA" w:rsidRDefault="00E029AA" w:rsidP="00E029AA">
      <w:pPr>
        <w:spacing w:line="360" w:lineRule="auto"/>
        <w:jc w:val="both"/>
      </w:pPr>
    </w:p>
    <w:p w14:paraId="5CD001F7" w14:textId="1455033E" w:rsidR="00E029AA" w:rsidRDefault="00E029AA" w:rsidP="00E029AA">
      <w:pPr>
        <w:spacing w:line="360" w:lineRule="auto"/>
        <w:jc w:val="both"/>
      </w:pPr>
    </w:p>
    <w:p w14:paraId="1C6A2CE7" w14:textId="43C0A38E" w:rsidR="00E029AA" w:rsidRDefault="00E029AA" w:rsidP="00E029AA">
      <w:pPr>
        <w:spacing w:line="360" w:lineRule="auto"/>
        <w:jc w:val="both"/>
      </w:pPr>
    </w:p>
    <w:p w14:paraId="504F6875" w14:textId="20EA0ED1" w:rsidR="00E029AA" w:rsidRDefault="00E029AA" w:rsidP="00E029AA">
      <w:pPr>
        <w:spacing w:line="360" w:lineRule="auto"/>
        <w:jc w:val="both"/>
      </w:pPr>
    </w:p>
    <w:p w14:paraId="4C285920" w14:textId="070A6A99" w:rsidR="00E029AA" w:rsidRPr="00E029AA" w:rsidRDefault="00E029AA" w:rsidP="00E029AA">
      <w:pPr>
        <w:spacing w:line="360" w:lineRule="auto"/>
        <w:jc w:val="both"/>
      </w:pPr>
    </w:p>
    <w:p w14:paraId="715189B4" w14:textId="3FF111FC" w:rsidR="005D379E" w:rsidRDefault="00F777F3" w:rsidP="00FB714F">
      <w:pPr>
        <w:pStyle w:val="Heading2"/>
      </w:pPr>
      <w:bookmarkStart w:id="86" w:name="_Toc532812923"/>
      <w:bookmarkStart w:id="87" w:name="_Toc184491702"/>
      <w:r>
        <w:lastRenderedPageBreak/>
        <w:t>Use Cases</w:t>
      </w:r>
      <w:bookmarkEnd w:id="86"/>
      <w:bookmarkEnd w:id="87"/>
    </w:p>
    <w:p w14:paraId="1E4BC777" w14:textId="214D129E" w:rsidR="0067050C" w:rsidRPr="00AE5F42" w:rsidRDefault="00B41908" w:rsidP="00B41908">
      <w:pPr>
        <w:pStyle w:val="ListParagraph"/>
        <w:numPr>
          <w:ilvl w:val="0"/>
          <w:numId w:val="16"/>
        </w:numPr>
        <w:spacing w:line="360" w:lineRule="auto"/>
        <w:jc w:val="both"/>
        <w:rPr>
          <w:b/>
        </w:rPr>
      </w:pPr>
      <w:r w:rsidRPr="00AE5F42">
        <w:rPr>
          <w:b/>
        </w:rPr>
        <w:t>User / Farmer</w:t>
      </w:r>
      <w:r w:rsidR="00DF4F85" w:rsidRPr="00AE5F42">
        <w:rPr>
          <w:b/>
        </w:rPr>
        <w:t>:</w:t>
      </w:r>
    </w:p>
    <w:p w14:paraId="5C687BFC" w14:textId="77777777" w:rsidR="00AE5F42" w:rsidRDefault="00AE5F42" w:rsidP="00AE5F42">
      <w:pPr>
        <w:keepNext/>
        <w:spacing w:line="360" w:lineRule="auto"/>
        <w:jc w:val="both"/>
      </w:pPr>
      <w:r w:rsidRPr="00AE5F42">
        <w:rPr>
          <w:noProof/>
        </w:rPr>
        <w:drawing>
          <wp:inline distT="0" distB="0" distL="0" distR="0" wp14:anchorId="01E03681" wp14:editId="0AB79EA5">
            <wp:extent cx="5733415" cy="425323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253230"/>
                    </a:xfrm>
                    <a:prstGeom prst="rect">
                      <a:avLst/>
                    </a:prstGeom>
                  </pic:spPr>
                </pic:pic>
              </a:graphicData>
            </a:graphic>
          </wp:inline>
        </w:drawing>
      </w:r>
    </w:p>
    <w:p w14:paraId="20112118" w14:textId="7F3B0EA1" w:rsidR="0067050C" w:rsidRDefault="00AE5F42" w:rsidP="00AE5F42">
      <w:pPr>
        <w:pStyle w:val="Caption"/>
      </w:pPr>
      <w:bookmarkStart w:id="88" w:name="_Toc184491590"/>
      <w:r>
        <w:t xml:space="preserve">Figure </w:t>
      </w:r>
      <w:fldSimple w:instr=" STYLEREF 2 \s ">
        <w:r w:rsidR="00D031AC">
          <w:rPr>
            <w:noProof/>
          </w:rPr>
          <w:t>3.4</w:t>
        </w:r>
      </w:fldSimple>
      <w:r w:rsidR="00D031AC">
        <w:noBreakHyphen/>
      </w:r>
      <w:fldSimple w:instr=" SEQ Figure \* ARABIC \s 2 ">
        <w:r w:rsidR="00D031AC">
          <w:rPr>
            <w:noProof/>
          </w:rPr>
          <w:t>1</w:t>
        </w:r>
      </w:fldSimple>
      <w:r w:rsidR="00161522">
        <w:t xml:space="preserve"> Use Case Diagram f</w:t>
      </w:r>
      <w:r>
        <w:t>or Farmer</w:t>
      </w:r>
      <w:bookmarkEnd w:id="88"/>
    </w:p>
    <w:p w14:paraId="350E5A7B" w14:textId="28BA6499" w:rsidR="0067050C" w:rsidRDefault="0067050C" w:rsidP="0067050C"/>
    <w:p w14:paraId="11B20F5C" w14:textId="12496D75" w:rsidR="00AE5F42" w:rsidRDefault="00AE5F42" w:rsidP="0067050C"/>
    <w:p w14:paraId="25F8EBAF" w14:textId="7D8DA9DF" w:rsidR="00AE5F42" w:rsidRDefault="00AE5F42" w:rsidP="0067050C"/>
    <w:p w14:paraId="3EBABC82" w14:textId="70DE5177" w:rsidR="00AE5F42" w:rsidRDefault="00AE5F42" w:rsidP="0067050C"/>
    <w:p w14:paraId="1BE82344" w14:textId="23AAC09C" w:rsidR="00AE5F42" w:rsidRDefault="00AE5F42" w:rsidP="0067050C"/>
    <w:p w14:paraId="68ABEAA0" w14:textId="74F5A48A" w:rsidR="00AE5F42" w:rsidRDefault="00AE5F42" w:rsidP="0067050C"/>
    <w:p w14:paraId="0EB62C89" w14:textId="4AD5A5E9" w:rsidR="00AE5F42" w:rsidRDefault="00AE5F42" w:rsidP="0067050C"/>
    <w:p w14:paraId="014AAB99" w14:textId="41B0F4FA" w:rsidR="00AE5F42" w:rsidRDefault="00AE5F42" w:rsidP="0067050C"/>
    <w:p w14:paraId="3CB2ED8B" w14:textId="6A82923B" w:rsidR="00AE5F42" w:rsidRDefault="00AE5F42" w:rsidP="0067050C"/>
    <w:p w14:paraId="2E30DEF1" w14:textId="25B51C16" w:rsidR="00AE5F42" w:rsidRDefault="00AE5F42" w:rsidP="0067050C"/>
    <w:p w14:paraId="30034180" w14:textId="66B25947" w:rsidR="00AE5F42" w:rsidRDefault="00AE5F42" w:rsidP="0067050C"/>
    <w:p w14:paraId="6317EBCE" w14:textId="4D092768" w:rsidR="00AE5F42" w:rsidRDefault="00AE5F42" w:rsidP="0067050C"/>
    <w:p w14:paraId="7339978C" w14:textId="3B9F011D" w:rsidR="00AE5F42" w:rsidRDefault="00AE5F42" w:rsidP="0067050C"/>
    <w:p w14:paraId="5DFA8A81" w14:textId="154EAE8F" w:rsidR="00AE5F42" w:rsidRDefault="00AE5F42" w:rsidP="0067050C"/>
    <w:p w14:paraId="068B5FF8" w14:textId="3301A277" w:rsidR="00AE5F42" w:rsidRDefault="00AE5F42" w:rsidP="0067050C"/>
    <w:p w14:paraId="60C28326" w14:textId="05740729" w:rsidR="00AE5F42" w:rsidRDefault="00AE5F42" w:rsidP="0067050C"/>
    <w:p w14:paraId="4F43682A" w14:textId="3D94CA61" w:rsidR="00AE5F42" w:rsidRDefault="00AE5F42" w:rsidP="0067050C"/>
    <w:p w14:paraId="1024CA67" w14:textId="037ADF4B" w:rsidR="00AE5F42" w:rsidRDefault="00AE5F42" w:rsidP="0067050C"/>
    <w:p w14:paraId="1BD4F30D" w14:textId="36C6E10B" w:rsidR="00AE5F42" w:rsidRDefault="00AE5F42" w:rsidP="0067050C"/>
    <w:p w14:paraId="06B42A8E" w14:textId="2ED0B77C" w:rsidR="00AE5F42" w:rsidRDefault="00AE5F42" w:rsidP="0067050C"/>
    <w:p w14:paraId="181BDB21" w14:textId="77777777" w:rsidR="00AE5F42" w:rsidRDefault="00AE5F42" w:rsidP="0067050C"/>
    <w:p w14:paraId="6E909935" w14:textId="2F1CD96B" w:rsidR="0067050C" w:rsidRPr="00AE5F42" w:rsidRDefault="00DF4F85" w:rsidP="00DF4F85">
      <w:pPr>
        <w:pStyle w:val="ListParagraph"/>
        <w:numPr>
          <w:ilvl w:val="0"/>
          <w:numId w:val="16"/>
        </w:numPr>
        <w:jc w:val="both"/>
        <w:rPr>
          <w:b/>
        </w:rPr>
      </w:pPr>
      <w:r w:rsidRPr="00AE5F42">
        <w:rPr>
          <w:b/>
        </w:rPr>
        <w:lastRenderedPageBreak/>
        <w:t>Admin:</w:t>
      </w:r>
    </w:p>
    <w:p w14:paraId="4AEFE11F" w14:textId="6148EF2D" w:rsidR="0067050C" w:rsidRDefault="0067050C" w:rsidP="0067050C"/>
    <w:p w14:paraId="1842426F" w14:textId="77777777" w:rsidR="00AE5F42" w:rsidRDefault="00AE5F42" w:rsidP="00AE5F42">
      <w:pPr>
        <w:keepNext/>
      </w:pPr>
      <w:r w:rsidRPr="00AE5F42">
        <w:rPr>
          <w:noProof/>
        </w:rPr>
        <w:drawing>
          <wp:inline distT="0" distB="0" distL="0" distR="0" wp14:anchorId="23712A77" wp14:editId="4776E41B">
            <wp:extent cx="5191850" cy="3534268"/>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1850" cy="3534268"/>
                    </a:xfrm>
                    <a:prstGeom prst="rect">
                      <a:avLst/>
                    </a:prstGeom>
                  </pic:spPr>
                </pic:pic>
              </a:graphicData>
            </a:graphic>
          </wp:inline>
        </w:drawing>
      </w:r>
    </w:p>
    <w:p w14:paraId="2A0E0B36" w14:textId="5782D697" w:rsidR="00161522" w:rsidRDefault="00AE5F42" w:rsidP="00161522">
      <w:pPr>
        <w:pStyle w:val="Caption"/>
      </w:pPr>
      <w:bookmarkStart w:id="89" w:name="_Toc184491591"/>
      <w:r>
        <w:t xml:space="preserve">Figure </w:t>
      </w:r>
      <w:fldSimple w:instr=" STYLEREF 2 \s ">
        <w:r w:rsidR="00D031AC">
          <w:rPr>
            <w:noProof/>
          </w:rPr>
          <w:t>3.4</w:t>
        </w:r>
      </w:fldSimple>
      <w:r w:rsidR="00D031AC">
        <w:noBreakHyphen/>
      </w:r>
      <w:fldSimple w:instr=" SEQ Figure \* ARABIC \s 2 ">
        <w:r w:rsidR="00D031AC">
          <w:rPr>
            <w:noProof/>
          </w:rPr>
          <w:t>2</w:t>
        </w:r>
      </w:fldSimple>
      <w:r>
        <w:t xml:space="preserve"> Use Case Diagram for Admin</w:t>
      </w:r>
      <w:bookmarkEnd w:id="89"/>
    </w:p>
    <w:p w14:paraId="27D653A1" w14:textId="206B2998" w:rsidR="00DF4F85" w:rsidRDefault="00DF4F85" w:rsidP="0067050C"/>
    <w:p w14:paraId="4A276E01" w14:textId="2F5E2FED" w:rsidR="00161522" w:rsidRDefault="00161522" w:rsidP="0067050C"/>
    <w:p w14:paraId="4B615E34" w14:textId="4FCC5B5E" w:rsidR="00161522" w:rsidRDefault="00161522" w:rsidP="0067050C"/>
    <w:p w14:paraId="6DDA0607" w14:textId="12C2F512" w:rsidR="00161522" w:rsidRDefault="00161522" w:rsidP="0067050C"/>
    <w:p w14:paraId="5C40746D" w14:textId="1D96FAE1" w:rsidR="00161522" w:rsidRDefault="00161522" w:rsidP="0067050C"/>
    <w:p w14:paraId="44235351" w14:textId="53291E52" w:rsidR="00161522" w:rsidRDefault="00161522" w:rsidP="0067050C"/>
    <w:p w14:paraId="6B7D2041" w14:textId="0846C89F" w:rsidR="00161522" w:rsidRDefault="00161522" w:rsidP="0067050C"/>
    <w:p w14:paraId="1E8B2B45" w14:textId="7631A26F" w:rsidR="00161522" w:rsidRDefault="00161522" w:rsidP="0067050C"/>
    <w:p w14:paraId="69316D17" w14:textId="78C3A674" w:rsidR="00161522" w:rsidRDefault="00161522" w:rsidP="0067050C"/>
    <w:p w14:paraId="04D5B06C" w14:textId="7CD05BFD" w:rsidR="00161522" w:rsidRDefault="00161522" w:rsidP="0067050C"/>
    <w:p w14:paraId="6065E9D3" w14:textId="028E6750" w:rsidR="00161522" w:rsidRDefault="00161522" w:rsidP="0067050C"/>
    <w:p w14:paraId="2C1E0F7A" w14:textId="621EF6C6" w:rsidR="00161522" w:rsidRDefault="00161522" w:rsidP="0067050C"/>
    <w:p w14:paraId="58EDEBB6" w14:textId="341A3278" w:rsidR="00161522" w:rsidRDefault="00161522" w:rsidP="0067050C"/>
    <w:p w14:paraId="6C0EE6DB" w14:textId="6A6ED003" w:rsidR="00161522" w:rsidRDefault="00161522" w:rsidP="0067050C"/>
    <w:p w14:paraId="382EEAF1" w14:textId="457424D8" w:rsidR="00161522" w:rsidRDefault="00161522" w:rsidP="0067050C"/>
    <w:p w14:paraId="13B65860" w14:textId="722CB213" w:rsidR="00161522" w:rsidRDefault="00161522" w:rsidP="0067050C"/>
    <w:p w14:paraId="37B884D4" w14:textId="7940DA95" w:rsidR="00161522" w:rsidRDefault="00161522" w:rsidP="0067050C"/>
    <w:p w14:paraId="480E8F53" w14:textId="7357C59E" w:rsidR="00161522" w:rsidRDefault="00161522" w:rsidP="0067050C"/>
    <w:p w14:paraId="09452C66" w14:textId="3A0A7F4F" w:rsidR="00161522" w:rsidRDefault="00161522" w:rsidP="0067050C"/>
    <w:p w14:paraId="3FC2DFC0" w14:textId="62FE9D62" w:rsidR="00161522" w:rsidRDefault="00161522" w:rsidP="0067050C"/>
    <w:p w14:paraId="5CE893F0" w14:textId="0E01BDC0" w:rsidR="00161522" w:rsidRDefault="00161522" w:rsidP="0067050C"/>
    <w:p w14:paraId="73D9285E" w14:textId="2EF714EC" w:rsidR="00161522" w:rsidRDefault="00161522" w:rsidP="0067050C"/>
    <w:p w14:paraId="57EA5CC7" w14:textId="08ECF10D" w:rsidR="00161522" w:rsidRDefault="00161522" w:rsidP="0067050C"/>
    <w:p w14:paraId="04E84646" w14:textId="701D1E09" w:rsidR="00161522" w:rsidRDefault="00161522" w:rsidP="0067050C"/>
    <w:p w14:paraId="28163762" w14:textId="05DBE527" w:rsidR="00161522" w:rsidRDefault="00161522" w:rsidP="0067050C"/>
    <w:p w14:paraId="1065EB29" w14:textId="1D58693B" w:rsidR="00161522" w:rsidRDefault="00161522" w:rsidP="0067050C"/>
    <w:p w14:paraId="63C9CEA1" w14:textId="77777777" w:rsidR="00161522" w:rsidRDefault="00161522" w:rsidP="0067050C"/>
    <w:p w14:paraId="3153A8F2" w14:textId="33D8519D" w:rsidR="00DF4F85" w:rsidRPr="00161522" w:rsidRDefault="00161522" w:rsidP="00161522">
      <w:pPr>
        <w:pStyle w:val="ListParagraph"/>
        <w:numPr>
          <w:ilvl w:val="0"/>
          <w:numId w:val="16"/>
        </w:numPr>
        <w:rPr>
          <w:b/>
        </w:rPr>
      </w:pPr>
      <w:r w:rsidRPr="00161522">
        <w:rPr>
          <w:b/>
        </w:rPr>
        <w:lastRenderedPageBreak/>
        <w:t>Complete Use Case Diagram:</w:t>
      </w:r>
    </w:p>
    <w:p w14:paraId="4373C53E" w14:textId="77777777" w:rsidR="00D031AC" w:rsidRDefault="00161522" w:rsidP="00D031AC">
      <w:pPr>
        <w:keepNext/>
      </w:pPr>
      <w:r>
        <w:rPr>
          <w:noProof/>
        </w:rPr>
        <w:drawing>
          <wp:inline distT="0" distB="0" distL="0" distR="0" wp14:anchorId="22538C9D" wp14:editId="6B51AC87">
            <wp:extent cx="5733415" cy="4430395"/>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_User.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4430395"/>
                    </a:xfrm>
                    <a:prstGeom prst="rect">
                      <a:avLst/>
                    </a:prstGeom>
                  </pic:spPr>
                </pic:pic>
              </a:graphicData>
            </a:graphic>
          </wp:inline>
        </w:drawing>
      </w:r>
    </w:p>
    <w:p w14:paraId="51F26DE1" w14:textId="507D80CF" w:rsidR="0067050C" w:rsidRDefault="00D031AC" w:rsidP="00D031AC">
      <w:pPr>
        <w:pStyle w:val="Caption"/>
      </w:pPr>
      <w:bookmarkStart w:id="90" w:name="_Toc184491592"/>
      <w:r>
        <w:t xml:space="preserve">Figure </w:t>
      </w:r>
      <w:fldSimple w:instr=" STYLEREF 2 \s ">
        <w:r>
          <w:rPr>
            <w:noProof/>
          </w:rPr>
          <w:t>3.4</w:t>
        </w:r>
      </w:fldSimple>
      <w:r>
        <w:noBreakHyphen/>
      </w:r>
      <w:fldSimple w:instr=" SEQ Figure \* ARABIC \s 2 ">
        <w:r>
          <w:rPr>
            <w:noProof/>
          </w:rPr>
          <w:t>3</w:t>
        </w:r>
      </w:fldSimple>
      <w:r>
        <w:t xml:space="preserve"> Complete Use Case Diagram</w:t>
      </w:r>
      <w:bookmarkEnd w:id="90"/>
    </w:p>
    <w:p w14:paraId="23402589" w14:textId="77777777" w:rsidR="0067050C" w:rsidRPr="0067050C" w:rsidRDefault="0067050C" w:rsidP="0067050C"/>
    <w:p w14:paraId="7834E2D4" w14:textId="72D394BE" w:rsidR="00D04B0E" w:rsidRPr="00D04B0E" w:rsidRDefault="00D04B0E" w:rsidP="00D04B0E">
      <w:pPr>
        <w:pStyle w:val="Heading3"/>
      </w:pPr>
      <w:bookmarkStart w:id="91" w:name="_Toc184491703"/>
      <w:r>
        <w:t>Fully Dressed Use Case</w:t>
      </w:r>
      <w:bookmarkEnd w:id="91"/>
    </w:p>
    <w:p w14:paraId="1C148A5A" w14:textId="77777777" w:rsidR="005D379E" w:rsidRPr="00FF07DD" w:rsidRDefault="005D379E" w:rsidP="005D379E">
      <w:pPr>
        <w:rPr>
          <w:color w:val="000000" w:themeColor="text1"/>
        </w:rPr>
      </w:pPr>
      <w:bookmarkStart w:id="92" w:name="_aebwwkk9zflp" w:colFirst="0" w:colLast="0"/>
      <w:bookmarkEnd w:id="92"/>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4A2E6B">
        <w:trPr>
          <w:trHeight w:val="420"/>
        </w:trPr>
        <w:tc>
          <w:tcPr>
            <w:tcW w:w="1525" w:type="dxa"/>
            <w:gridSpan w:val="2"/>
          </w:tcPr>
          <w:p w14:paraId="5B0C4E46" w14:textId="77777777" w:rsidR="005D379E" w:rsidRPr="00FF07DD" w:rsidRDefault="005D379E" w:rsidP="004A2E6B">
            <w:pPr>
              <w:pStyle w:val="TableHeader"/>
              <w:rPr>
                <w:b w:val="0"/>
              </w:rPr>
            </w:pPr>
            <w:r w:rsidRPr="00FF07DD">
              <w:t>Name</w:t>
            </w:r>
          </w:p>
        </w:tc>
        <w:tc>
          <w:tcPr>
            <w:tcW w:w="7555" w:type="dxa"/>
            <w:gridSpan w:val="3"/>
          </w:tcPr>
          <w:p w14:paraId="0223BA63" w14:textId="77777777" w:rsidR="005D379E" w:rsidRPr="00FF07DD" w:rsidRDefault="005D379E" w:rsidP="004A2E6B">
            <w:pPr>
              <w:widowControl w:val="0"/>
              <w:rPr>
                <w:color w:val="000000" w:themeColor="text1"/>
              </w:rPr>
            </w:pPr>
            <w:r>
              <w:rPr>
                <w:color w:val="000000" w:themeColor="text1"/>
              </w:rPr>
              <w:t>Sample Use Case Name Here</w:t>
            </w:r>
          </w:p>
        </w:tc>
      </w:tr>
      <w:tr w:rsidR="005D379E" w:rsidRPr="00FF07DD" w14:paraId="08B138E8" w14:textId="77777777" w:rsidTr="004A2E6B">
        <w:trPr>
          <w:trHeight w:val="420"/>
        </w:trPr>
        <w:tc>
          <w:tcPr>
            <w:tcW w:w="1525" w:type="dxa"/>
            <w:gridSpan w:val="2"/>
          </w:tcPr>
          <w:p w14:paraId="5C60EBEB" w14:textId="77777777" w:rsidR="005D379E" w:rsidRPr="00FF07DD" w:rsidRDefault="005D379E" w:rsidP="004A2E6B">
            <w:pPr>
              <w:pStyle w:val="TableHeader"/>
              <w:rPr>
                <w:b w:val="0"/>
                <w:sz w:val="18"/>
              </w:rPr>
            </w:pPr>
            <w:r w:rsidRPr="0089503A">
              <w:t>Actors</w:t>
            </w:r>
          </w:p>
        </w:tc>
        <w:tc>
          <w:tcPr>
            <w:tcW w:w="7555" w:type="dxa"/>
            <w:gridSpan w:val="3"/>
          </w:tcPr>
          <w:p w14:paraId="0D477070" w14:textId="77777777" w:rsidR="005D379E" w:rsidRPr="00FF07DD" w:rsidRDefault="005D379E" w:rsidP="004A2E6B">
            <w:pPr>
              <w:widowControl w:val="0"/>
              <w:rPr>
                <w:color w:val="000000" w:themeColor="text1"/>
              </w:rPr>
            </w:pPr>
            <w:r w:rsidRPr="00FF07DD">
              <w:rPr>
                <w:color w:val="000000" w:themeColor="text1"/>
              </w:rPr>
              <w:t>Admin, Business Owner, Store Manager</w:t>
            </w:r>
          </w:p>
        </w:tc>
      </w:tr>
      <w:tr w:rsidR="005D379E" w:rsidRPr="00FF07DD" w14:paraId="7B6F2AE3" w14:textId="77777777" w:rsidTr="004A2E6B">
        <w:trPr>
          <w:trHeight w:val="420"/>
        </w:trPr>
        <w:tc>
          <w:tcPr>
            <w:tcW w:w="1525" w:type="dxa"/>
            <w:gridSpan w:val="2"/>
          </w:tcPr>
          <w:p w14:paraId="11E0C2F3" w14:textId="77777777" w:rsidR="005D379E" w:rsidRPr="00FF07DD" w:rsidRDefault="005D379E" w:rsidP="004A2E6B">
            <w:pPr>
              <w:pStyle w:val="TableHeader"/>
              <w:rPr>
                <w:b w:val="0"/>
                <w:sz w:val="18"/>
              </w:rPr>
            </w:pPr>
            <w:r w:rsidRPr="0089503A">
              <w:t>Summary</w:t>
            </w:r>
          </w:p>
        </w:tc>
        <w:tc>
          <w:tcPr>
            <w:tcW w:w="7555" w:type="dxa"/>
            <w:gridSpan w:val="3"/>
          </w:tcPr>
          <w:p w14:paraId="76A38D43" w14:textId="77777777" w:rsidR="005D379E" w:rsidRPr="00FF07DD" w:rsidRDefault="005D379E" w:rsidP="004A2E6B">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5D379E" w:rsidRPr="00FF07DD" w14:paraId="596481F2" w14:textId="77777777" w:rsidTr="004A2E6B">
        <w:trPr>
          <w:trHeight w:val="420"/>
        </w:trPr>
        <w:tc>
          <w:tcPr>
            <w:tcW w:w="1525" w:type="dxa"/>
            <w:gridSpan w:val="2"/>
          </w:tcPr>
          <w:p w14:paraId="72CD47DD" w14:textId="77777777" w:rsidR="005D379E" w:rsidRPr="00FF07DD" w:rsidRDefault="005D379E" w:rsidP="004A2E6B">
            <w:pPr>
              <w:pStyle w:val="TableHeader"/>
              <w:rPr>
                <w:b w:val="0"/>
                <w:sz w:val="18"/>
              </w:rPr>
            </w:pPr>
            <w:r w:rsidRPr="0089503A">
              <w:t>Pre-Conditions</w:t>
            </w:r>
          </w:p>
        </w:tc>
        <w:tc>
          <w:tcPr>
            <w:tcW w:w="7555" w:type="dxa"/>
            <w:gridSpan w:val="3"/>
          </w:tcPr>
          <w:p w14:paraId="484ADDCC" w14:textId="77777777" w:rsidR="005D379E" w:rsidRPr="00FF07DD" w:rsidRDefault="005D379E" w:rsidP="004A2E6B">
            <w:pPr>
              <w:widowControl w:val="0"/>
              <w:rPr>
                <w:color w:val="000000" w:themeColor="text1"/>
              </w:rPr>
            </w:pPr>
            <w:r w:rsidRPr="00FF07DD">
              <w:rPr>
                <w:color w:val="000000" w:themeColor="text1"/>
              </w:rPr>
              <w:t>The user must be in the database records either added by any of the authorized users or added manually by a developer.</w:t>
            </w:r>
          </w:p>
          <w:p w14:paraId="7B2BC654" w14:textId="77777777" w:rsidR="005D379E" w:rsidRPr="00FF07DD" w:rsidRDefault="005D379E" w:rsidP="004A2E6B">
            <w:pPr>
              <w:widowControl w:val="0"/>
              <w:rPr>
                <w:color w:val="000000" w:themeColor="text1"/>
              </w:rPr>
            </w:pPr>
            <w:r w:rsidRPr="00FF07DD">
              <w:rPr>
                <w:color w:val="000000" w:themeColor="text1"/>
              </w:rPr>
              <w:t>The user must not already be logged in.</w:t>
            </w:r>
          </w:p>
        </w:tc>
      </w:tr>
      <w:tr w:rsidR="005D379E" w:rsidRPr="00FF07DD" w14:paraId="0300CFA0" w14:textId="77777777" w:rsidTr="004A2E6B">
        <w:trPr>
          <w:trHeight w:val="420"/>
        </w:trPr>
        <w:tc>
          <w:tcPr>
            <w:tcW w:w="1525" w:type="dxa"/>
            <w:gridSpan w:val="2"/>
          </w:tcPr>
          <w:p w14:paraId="7FD9FD72" w14:textId="77777777" w:rsidR="005D379E" w:rsidRPr="00FF07DD" w:rsidRDefault="005D379E" w:rsidP="004A2E6B">
            <w:pPr>
              <w:pStyle w:val="TableHeader"/>
              <w:rPr>
                <w:b w:val="0"/>
                <w:sz w:val="18"/>
              </w:rPr>
            </w:pPr>
            <w:r w:rsidRPr="0089503A">
              <w:t>Post-Conditions</w:t>
            </w:r>
          </w:p>
        </w:tc>
        <w:tc>
          <w:tcPr>
            <w:tcW w:w="7555" w:type="dxa"/>
            <w:gridSpan w:val="3"/>
          </w:tcPr>
          <w:p w14:paraId="68DD0B21" w14:textId="77777777" w:rsidR="005D379E" w:rsidRPr="00FF07DD" w:rsidRDefault="005D379E" w:rsidP="004A2E6B">
            <w:pPr>
              <w:widowControl w:val="0"/>
              <w:rPr>
                <w:color w:val="000000" w:themeColor="text1"/>
              </w:rPr>
            </w:pPr>
            <w:r w:rsidRPr="00FF07DD">
              <w:rPr>
                <w:color w:val="000000" w:themeColor="text1"/>
              </w:rPr>
              <w:t>The user’s session is successfully established and shall be redirected to the home page.</w:t>
            </w:r>
          </w:p>
        </w:tc>
      </w:tr>
      <w:tr w:rsidR="005D379E" w:rsidRPr="00FF07DD" w14:paraId="7376F5B8" w14:textId="77777777" w:rsidTr="004A2E6B">
        <w:trPr>
          <w:trHeight w:val="420"/>
        </w:trPr>
        <w:tc>
          <w:tcPr>
            <w:tcW w:w="1525" w:type="dxa"/>
            <w:gridSpan w:val="2"/>
          </w:tcPr>
          <w:p w14:paraId="5129F069" w14:textId="77777777" w:rsidR="005D379E" w:rsidRPr="0089503A" w:rsidRDefault="005D379E" w:rsidP="004A2E6B">
            <w:pPr>
              <w:pStyle w:val="TableHeader"/>
            </w:pPr>
            <w:r>
              <w:t>Special Requirements</w:t>
            </w:r>
          </w:p>
        </w:tc>
        <w:tc>
          <w:tcPr>
            <w:tcW w:w="7555" w:type="dxa"/>
            <w:gridSpan w:val="3"/>
          </w:tcPr>
          <w:p w14:paraId="50F8CA55" w14:textId="77777777" w:rsidR="005D379E" w:rsidRPr="00FF07DD" w:rsidRDefault="005D379E" w:rsidP="004A2E6B">
            <w:pPr>
              <w:widowControl w:val="0"/>
              <w:rPr>
                <w:color w:val="000000" w:themeColor="text1"/>
              </w:rPr>
            </w:pPr>
            <w:r>
              <w:rPr>
                <w:color w:val="000000" w:themeColor="text1"/>
              </w:rPr>
              <w:t>None</w:t>
            </w:r>
          </w:p>
        </w:tc>
      </w:tr>
      <w:tr w:rsidR="005D379E" w:rsidRPr="00FF07DD" w14:paraId="422521DE" w14:textId="77777777" w:rsidTr="004A2E6B">
        <w:trPr>
          <w:trHeight w:val="420"/>
        </w:trPr>
        <w:tc>
          <w:tcPr>
            <w:tcW w:w="9080" w:type="dxa"/>
            <w:gridSpan w:val="5"/>
          </w:tcPr>
          <w:p w14:paraId="35BD81B1" w14:textId="77777777" w:rsidR="005D379E" w:rsidRPr="00FF07DD" w:rsidRDefault="005D379E" w:rsidP="004A2E6B">
            <w:pPr>
              <w:pStyle w:val="TableHeader"/>
              <w:jc w:val="center"/>
              <w:rPr>
                <w:b w:val="0"/>
              </w:rPr>
            </w:pPr>
            <w:r>
              <w:t>Basic Flow</w:t>
            </w:r>
          </w:p>
        </w:tc>
      </w:tr>
      <w:tr w:rsidR="005D379E" w:rsidRPr="00FF07DD" w14:paraId="1CD58380" w14:textId="77777777" w:rsidTr="004A2E6B">
        <w:trPr>
          <w:trHeight w:val="420"/>
        </w:trPr>
        <w:tc>
          <w:tcPr>
            <w:tcW w:w="4405" w:type="dxa"/>
            <w:gridSpan w:val="3"/>
          </w:tcPr>
          <w:p w14:paraId="25910ED4" w14:textId="77777777" w:rsidR="005D379E" w:rsidRPr="0089503A" w:rsidRDefault="005D379E" w:rsidP="004A2E6B">
            <w:pPr>
              <w:pStyle w:val="TableHeader"/>
              <w:jc w:val="center"/>
            </w:pPr>
            <w:r w:rsidRPr="0089503A">
              <w:t>Actor Action</w:t>
            </w:r>
          </w:p>
        </w:tc>
        <w:tc>
          <w:tcPr>
            <w:tcW w:w="4675" w:type="dxa"/>
            <w:gridSpan w:val="2"/>
          </w:tcPr>
          <w:p w14:paraId="48F291F0" w14:textId="77777777" w:rsidR="005D379E" w:rsidRPr="0089503A" w:rsidRDefault="005D379E" w:rsidP="004A2E6B">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4A2E6B">
        <w:trPr>
          <w:trHeight w:val="420"/>
        </w:trPr>
        <w:tc>
          <w:tcPr>
            <w:tcW w:w="535" w:type="dxa"/>
          </w:tcPr>
          <w:p w14:paraId="46227AC6" w14:textId="77777777" w:rsidR="005D379E" w:rsidRPr="00FF07DD" w:rsidRDefault="005D379E" w:rsidP="004A2E6B">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4A2E6B">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4A2E6B">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4A2E6B">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4A2E6B">
        <w:trPr>
          <w:trHeight w:val="420"/>
        </w:trPr>
        <w:tc>
          <w:tcPr>
            <w:tcW w:w="535" w:type="dxa"/>
          </w:tcPr>
          <w:p w14:paraId="199FD235" w14:textId="77777777" w:rsidR="005D379E" w:rsidRPr="00FF07DD" w:rsidRDefault="005D379E" w:rsidP="004A2E6B">
            <w:pPr>
              <w:widowControl w:val="0"/>
              <w:jc w:val="center"/>
              <w:rPr>
                <w:color w:val="000000" w:themeColor="text1"/>
              </w:rPr>
            </w:pPr>
            <w:r w:rsidRPr="00FF07DD">
              <w:rPr>
                <w:color w:val="000000" w:themeColor="text1"/>
              </w:rPr>
              <w:lastRenderedPageBreak/>
              <w:t>3</w:t>
            </w:r>
          </w:p>
        </w:tc>
        <w:tc>
          <w:tcPr>
            <w:tcW w:w="3870" w:type="dxa"/>
            <w:gridSpan w:val="2"/>
          </w:tcPr>
          <w:p w14:paraId="234FFC85" w14:textId="77777777" w:rsidR="005D379E" w:rsidRPr="00FF07DD" w:rsidRDefault="005D379E" w:rsidP="004A2E6B">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4A2E6B">
            <w:pPr>
              <w:widowControl w:val="0"/>
              <w:jc w:val="center"/>
              <w:rPr>
                <w:color w:val="000000" w:themeColor="text1"/>
              </w:rPr>
            </w:pPr>
            <w:r w:rsidRPr="00FF07DD">
              <w:rPr>
                <w:color w:val="000000" w:themeColor="text1"/>
              </w:rPr>
              <w:t>4</w:t>
            </w:r>
          </w:p>
        </w:tc>
        <w:tc>
          <w:tcPr>
            <w:tcW w:w="4225" w:type="dxa"/>
          </w:tcPr>
          <w:p w14:paraId="19F82895" w14:textId="77777777" w:rsidR="005D379E" w:rsidRPr="00FF07DD" w:rsidRDefault="005D379E" w:rsidP="004A2E6B">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5D379E" w:rsidRPr="00FF07DD" w14:paraId="094762EA" w14:textId="77777777" w:rsidTr="004A2E6B">
        <w:trPr>
          <w:trHeight w:val="420"/>
        </w:trPr>
        <w:tc>
          <w:tcPr>
            <w:tcW w:w="9080" w:type="dxa"/>
            <w:gridSpan w:val="5"/>
          </w:tcPr>
          <w:p w14:paraId="1E1E3E43" w14:textId="77777777" w:rsidR="005D379E" w:rsidRPr="00FF07DD" w:rsidRDefault="005D379E" w:rsidP="004A2E6B">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4A2E6B">
        <w:trPr>
          <w:trHeight w:val="420"/>
        </w:trPr>
        <w:tc>
          <w:tcPr>
            <w:tcW w:w="535" w:type="dxa"/>
          </w:tcPr>
          <w:p w14:paraId="12AA64EE" w14:textId="77777777" w:rsidR="005D379E" w:rsidRPr="00FF07DD" w:rsidRDefault="005D379E" w:rsidP="004A2E6B">
            <w:pPr>
              <w:widowControl w:val="0"/>
              <w:jc w:val="center"/>
              <w:rPr>
                <w:color w:val="000000" w:themeColor="text1"/>
              </w:rPr>
            </w:pPr>
            <w:r w:rsidRPr="00FF07DD">
              <w:rPr>
                <w:color w:val="000000" w:themeColor="text1"/>
              </w:rPr>
              <w:t>3</w:t>
            </w:r>
          </w:p>
        </w:tc>
        <w:tc>
          <w:tcPr>
            <w:tcW w:w="3870" w:type="dxa"/>
            <w:gridSpan w:val="2"/>
          </w:tcPr>
          <w:p w14:paraId="2DEEC199" w14:textId="77777777" w:rsidR="005D379E" w:rsidRPr="00FF07DD" w:rsidRDefault="005D379E" w:rsidP="004A2E6B">
            <w:pPr>
              <w:widowControl w:val="0"/>
              <w:rPr>
                <w:color w:val="000000" w:themeColor="text1"/>
              </w:rPr>
            </w:pPr>
            <w:r w:rsidRPr="00FF07DD">
              <w:rPr>
                <w:color w:val="000000" w:themeColor="text1"/>
              </w:rPr>
              <w:t>The user enters invalid email or password.</w:t>
            </w:r>
          </w:p>
        </w:tc>
        <w:tc>
          <w:tcPr>
            <w:tcW w:w="450" w:type="dxa"/>
          </w:tcPr>
          <w:p w14:paraId="3B85DAD5" w14:textId="77777777" w:rsidR="005D379E" w:rsidRPr="00FF07DD" w:rsidRDefault="005D379E" w:rsidP="004A2E6B">
            <w:pPr>
              <w:widowControl w:val="0"/>
              <w:jc w:val="center"/>
              <w:rPr>
                <w:b/>
                <w:color w:val="000000" w:themeColor="text1"/>
              </w:rPr>
            </w:pPr>
            <w:r w:rsidRPr="00FD1CBA">
              <w:rPr>
                <w:color w:val="000000" w:themeColor="text1"/>
              </w:rPr>
              <w:t>4-A</w:t>
            </w:r>
          </w:p>
        </w:tc>
        <w:tc>
          <w:tcPr>
            <w:tcW w:w="4225" w:type="dxa"/>
          </w:tcPr>
          <w:p w14:paraId="1928E576" w14:textId="77777777" w:rsidR="005D379E" w:rsidRPr="00FF07DD" w:rsidRDefault="005D379E" w:rsidP="004A2E6B">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14:paraId="491AF7C1" w14:textId="77777777" w:rsidR="005D379E" w:rsidRPr="0089503A" w:rsidRDefault="005D379E" w:rsidP="005D379E"/>
    <w:p w14:paraId="42BB9ED7" w14:textId="1937201E" w:rsidR="00F777F3" w:rsidRDefault="00F777F3" w:rsidP="0055155B">
      <w:pPr>
        <w:pStyle w:val="Heading2"/>
      </w:pPr>
      <w:bookmarkStart w:id="93" w:name="_Toc532812925"/>
      <w:bookmarkStart w:id="94" w:name="_Toc184491704"/>
      <w:r>
        <w:t>Database Design</w:t>
      </w:r>
      <w:bookmarkEnd w:id="93"/>
      <w:r w:rsidR="005D379E">
        <w:t xml:space="preserve"> </w:t>
      </w:r>
      <w:r w:rsidR="005D379E" w:rsidRPr="005D379E">
        <w:rPr>
          <w:i/>
        </w:rPr>
        <w:t>(Optional)</w:t>
      </w:r>
      <w:bookmarkEnd w:id="94"/>
    </w:p>
    <w:p w14:paraId="7F90A4FC" w14:textId="2C68C6C9" w:rsidR="00F777F3" w:rsidRDefault="00F777F3" w:rsidP="0055155B">
      <w:pPr>
        <w:pStyle w:val="Heading2"/>
      </w:pPr>
      <w:bookmarkStart w:id="95" w:name="_Toc532812929"/>
      <w:bookmarkStart w:id="96" w:name="_Toc184491705"/>
      <w:r>
        <w:t xml:space="preserve">Class </w:t>
      </w:r>
      <w:bookmarkEnd w:id="95"/>
      <w:r w:rsidR="00F54642">
        <w:t>D</w:t>
      </w:r>
      <w:r w:rsidR="00B718B1">
        <w:t>iagram (</w:t>
      </w:r>
      <w:r w:rsidR="00CD6F1B" w:rsidRPr="005D379E">
        <w:rPr>
          <w:i/>
        </w:rPr>
        <w:t>Optional)</w:t>
      </w:r>
      <w:bookmarkEnd w:id="96"/>
    </w:p>
    <w:p w14:paraId="59D8D5C6" w14:textId="77777777" w:rsidR="00CD6F1B" w:rsidRDefault="00F777F3" w:rsidP="0055155B">
      <w:pPr>
        <w:pStyle w:val="Heading2"/>
      </w:pPr>
      <w:bookmarkStart w:id="97" w:name="_Toc532812930"/>
      <w:bookmarkStart w:id="98" w:name="_Toc184491706"/>
      <w:r>
        <w:t>Sequence diagram</w:t>
      </w:r>
      <w:bookmarkStart w:id="99" w:name="_Toc5527844"/>
      <w:bookmarkStart w:id="100" w:name="_Toc975479"/>
      <w:bookmarkEnd w:id="60"/>
      <w:bookmarkEnd w:id="97"/>
      <w:r w:rsidR="00CD6F1B">
        <w:t xml:space="preserve"> </w:t>
      </w:r>
      <w:r w:rsidR="00CD6F1B" w:rsidRPr="005D379E">
        <w:rPr>
          <w:i/>
        </w:rPr>
        <w:t>(Optional)</w:t>
      </w:r>
      <w:bookmarkEnd w:id="98"/>
    </w:p>
    <w:p w14:paraId="466738F1" w14:textId="53CF8B44" w:rsidR="00CD6F1B" w:rsidRDefault="00CD6F1B" w:rsidP="0055155B">
      <w:pPr>
        <w:pStyle w:val="Heading2"/>
      </w:pPr>
      <w:bookmarkStart w:id="101" w:name="_Toc184491707"/>
      <w:r>
        <w:t>Any Other Artifact…</w:t>
      </w:r>
      <w:bookmarkEnd w:id="101"/>
    </w:p>
    <w:p w14:paraId="112E2A9B" w14:textId="77777777" w:rsidR="00CD6F1B" w:rsidRPr="008B57AF" w:rsidRDefault="00CD6F1B" w:rsidP="00CD6F1B">
      <w:pPr>
        <w:pStyle w:val="Heading2"/>
      </w:pPr>
      <w:bookmarkStart w:id="102" w:name="_Toc532812924"/>
      <w:bookmarkStart w:id="103" w:name="_Toc184491708"/>
      <w:r>
        <w:t>GUI</w:t>
      </w:r>
      <w:bookmarkStart w:id="104" w:name="_Toc19544173"/>
      <w:bookmarkStart w:id="105" w:name="_Toc19544217"/>
      <w:bookmarkStart w:id="106" w:name="_Toc23500820"/>
      <w:bookmarkEnd w:id="102"/>
      <w:r w:rsidRPr="005D379E">
        <w:t xml:space="preserve"> </w:t>
      </w:r>
      <w:r w:rsidRPr="008B57AF">
        <w:t>Graphical User Interfaces</w:t>
      </w:r>
      <w:bookmarkEnd w:id="104"/>
      <w:bookmarkEnd w:id="105"/>
      <w:r>
        <w:t xml:space="preserve"> (</w:t>
      </w:r>
      <w:r w:rsidRPr="004D4433">
        <w:rPr>
          <w:i/>
        </w:rPr>
        <w:t>Optional)</w:t>
      </w:r>
      <w:bookmarkEnd w:id="103"/>
      <w:bookmarkEnd w:id="106"/>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EC0B26" w14:textId="0E75AFB9" w:rsidR="003F7083" w:rsidRPr="006D128F" w:rsidRDefault="003F7083" w:rsidP="000F61AA">
      <w:pPr>
        <w:pStyle w:val="Heading1"/>
      </w:pPr>
      <w:bookmarkStart w:id="107" w:name="_Toc532812932"/>
      <w:bookmarkStart w:id="108" w:name="_Toc184491709"/>
      <w:bookmarkStart w:id="109" w:name="_Toc19544171"/>
      <w:bookmarkStart w:id="110" w:name="_Toc19544206"/>
      <w:r>
        <w:lastRenderedPageBreak/>
        <w:t>Implementation</w:t>
      </w:r>
      <w:bookmarkEnd w:id="107"/>
      <w:r w:rsidR="001F3E25">
        <w:t xml:space="preserve"> and Test Cases</w:t>
      </w:r>
      <w:bookmarkEnd w:id="108"/>
    </w:p>
    <w:p w14:paraId="217485A0" w14:textId="788408A7" w:rsidR="001F3E25" w:rsidRDefault="001F3E25" w:rsidP="001F3E25">
      <w:pPr>
        <w:pStyle w:val="Heading2"/>
      </w:pPr>
      <w:bookmarkStart w:id="111" w:name="_Toc184491710"/>
      <w:r>
        <w:t>Implementation</w:t>
      </w:r>
      <w:bookmarkEnd w:id="111"/>
    </w:p>
    <w:p w14:paraId="725E82BF" w14:textId="7BEE6D24" w:rsidR="003F7083" w:rsidRDefault="006D128F" w:rsidP="006D128F">
      <w:pPr>
        <w:pStyle w:val="BodyText"/>
        <w:spacing w:line="360" w:lineRule="auto"/>
      </w:pPr>
      <w:r>
        <w:t>This chapter details the steps involved in implementing the proposed wheat disease detection system using (methodology/technology). It covers the model selection, confusion matrix and performance assessment.</w:t>
      </w:r>
    </w:p>
    <w:p w14:paraId="25BFB22A" w14:textId="05D338DA" w:rsidR="006D128F" w:rsidRDefault="006D128F" w:rsidP="006D128F">
      <w:pPr>
        <w:pStyle w:val="Heading3"/>
      </w:pPr>
      <w:bookmarkStart w:id="112" w:name="_Toc184491711"/>
      <w:r>
        <w:t xml:space="preserve">Model Performance Analysis: </w:t>
      </w:r>
      <w:proofErr w:type="spellStart"/>
      <w:r>
        <w:t>MobileNet</w:t>
      </w:r>
      <w:proofErr w:type="spellEnd"/>
      <w:r>
        <w:t xml:space="preserve"> with </w:t>
      </w:r>
      <w:proofErr w:type="spellStart"/>
      <w:r>
        <w:t>Relu</w:t>
      </w:r>
      <w:proofErr w:type="spellEnd"/>
      <w:r>
        <w:t xml:space="preserve"> Activation</w:t>
      </w:r>
      <w:bookmarkEnd w:id="112"/>
    </w:p>
    <w:p w14:paraId="6A950E75" w14:textId="1E77D735" w:rsidR="006D128F" w:rsidRDefault="002445E7" w:rsidP="002445E7">
      <w:pPr>
        <w:spacing w:line="360" w:lineRule="auto"/>
        <w:jc w:val="both"/>
      </w:pPr>
      <w:r>
        <w:t>The model used the RELU (Rectified Linear Unit) activation function in its convolutional layers to introduce non-linearity and enhance feature learning. The following results were obtained during evaluation:</w:t>
      </w:r>
    </w:p>
    <w:p w14:paraId="03FD1B19" w14:textId="0467CEE6" w:rsidR="002445E7" w:rsidRPr="006B5A7F" w:rsidRDefault="002445E7" w:rsidP="002445E7">
      <w:pPr>
        <w:spacing w:line="360" w:lineRule="auto"/>
        <w:jc w:val="both"/>
        <w:rPr>
          <w:b/>
        </w:rPr>
      </w:pPr>
      <w:r w:rsidRPr="006B5A7F">
        <w:rPr>
          <w:b/>
        </w:rPr>
        <w:t>Confusion Matrix:</w:t>
      </w:r>
    </w:p>
    <w:p w14:paraId="1D78F7D1" w14:textId="7FE84C70" w:rsidR="002445E7" w:rsidRDefault="002445E7" w:rsidP="002445E7">
      <w:pPr>
        <w:spacing w:line="360" w:lineRule="auto"/>
        <w:jc w:val="both"/>
      </w:pPr>
      <w:r>
        <w:t>The confusion matrix provides insights into the model’s predictions across the three categories:</w:t>
      </w:r>
    </w:p>
    <w:p w14:paraId="1596EA25" w14:textId="6C56CD61" w:rsidR="006B5A7F" w:rsidRDefault="006B5A7F" w:rsidP="006B5A7F">
      <w:pPr>
        <w:pStyle w:val="Caption"/>
        <w:keepNext/>
      </w:pPr>
      <w:r>
        <w:t xml:space="preserve">Table </w:t>
      </w:r>
      <w:fldSimple w:instr=" STYLEREF 3 \s ">
        <w:r w:rsidR="00B41908">
          <w:rPr>
            <w:noProof/>
          </w:rPr>
          <w:t>4.1.1</w:t>
        </w:r>
      </w:fldSimple>
      <w:r w:rsidR="00B41908">
        <w:noBreakHyphen/>
      </w:r>
      <w:fldSimple w:instr=" SEQ Table \* ARABIC \s 3 ">
        <w:r w:rsidR="00B41908">
          <w:rPr>
            <w:noProof/>
          </w:rPr>
          <w:t>1</w:t>
        </w:r>
      </w:fldSimple>
      <w:r>
        <w:t xml:space="preserve"> </w:t>
      </w:r>
      <w:r w:rsidR="0029010C">
        <w:t>Performance Assessment</w:t>
      </w:r>
      <w:r>
        <w:t xml:space="preserve"> </w:t>
      </w:r>
      <w:proofErr w:type="spellStart"/>
      <w:r>
        <w:t>MobileNet-Relu</w:t>
      </w:r>
      <w:proofErr w:type="spellEnd"/>
    </w:p>
    <w:tbl>
      <w:tblPr>
        <w:tblStyle w:val="TableGrid"/>
        <w:tblW w:w="0" w:type="auto"/>
        <w:tblLook w:val="04A0" w:firstRow="1" w:lastRow="0" w:firstColumn="1" w:lastColumn="0" w:noHBand="0" w:noVBand="1"/>
      </w:tblPr>
      <w:tblGrid>
        <w:gridCol w:w="2254"/>
        <w:gridCol w:w="2255"/>
        <w:gridCol w:w="2255"/>
        <w:gridCol w:w="2255"/>
      </w:tblGrid>
      <w:tr w:rsidR="002445E7" w14:paraId="189355D5" w14:textId="77777777" w:rsidTr="002445E7">
        <w:tc>
          <w:tcPr>
            <w:tcW w:w="2254" w:type="dxa"/>
          </w:tcPr>
          <w:p w14:paraId="3ECD418C" w14:textId="51BE45BF" w:rsidR="002445E7" w:rsidRDefault="002445E7" w:rsidP="002445E7">
            <w:pPr>
              <w:spacing w:line="360" w:lineRule="auto"/>
              <w:jc w:val="both"/>
            </w:pPr>
            <w:r>
              <w:t>Actual / Predicted</w:t>
            </w:r>
          </w:p>
        </w:tc>
        <w:tc>
          <w:tcPr>
            <w:tcW w:w="2255" w:type="dxa"/>
          </w:tcPr>
          <w:p w14:paraId="6358754B" w14:textId="7C0226CC" w:rsidR="002445E7" w:rsidRDefault="002445E7" w:rsidP="002445E7">
            <w:pPr>
              <w:spacing w:line="360" w:lineRule="auto"/>
              <w:jc w:val="both"/>
            </w:pPr>
            <w:r>
              <w:t>Brown Rust</w:t>
            </w:r>
          </w:p>
        </w:tc>
        <w:tc>
          <w:tcPr>
            <w:tcW w:w="2255" w:type="dxa"/>
          </w:tcPr>
          <w:p w14:paraId="5398AB7E" w14:textId="3AFBED78" w:rsidR="002445E7" w:rsidRDefault="002445E7" w:rsidP="002445E7">
            <w:pPr>
              <w:spacing w:line="360" w:lineRule="auto"/>
              <w:jc w:val="both"/>
            </w:pPr>
            <w:r>
              <w:t>Healthy</w:t>
            </w:r>
          </w:p>
        </w:tc>
        <w:tc>
          <w:tcPr>
            <w:tcW w:w="2255" w:type="dxa"/>
          </w:tcPr>
          <w:p w14:paraId="22F7D42C" w14:textId="2B949441" w:rsidR="002445E7" w:rsidRDefault="002445E7" w:rsidP="002445E7">
            <w:pPr>
              <w:spacing w:line="360" w:lineRule="auto"/>
              <w:jc w:val="both"/>
            </w:pPr>
            <w:r>
              <w:t>Yellow Rust</w:t>
            </w:r>
          </w:p>
        </w:tc>
      </w:tr>
      <w:tr w:rsidR="002445E7" w14:paraId="4E3F644B" w14:textId="77777777" w:rsidTr="002445E7">
        <w:tc>
          <w:tcPr>
            <w:tcW w:w="2254" w:type="dxa"/>
          </w:tcPr>
          <w:p w14:paraId="6750888B" w14:textId="026D1AC9" w:rsidR="002445E7" w:rsidRDefault="002445E7" w:rsidP="002445E7">
            <w:pPr>
              <w:spacing w:line="360" w:lineRule="auto"/>
              <w:jc w:val="both"/>
            </w:pPr>
            <w:r>
              <w:t>Brown Rust</w:t>
            </w:r>
          </w:p>
        </w:tc>
        <w:tc>
          <w:tcPr>
            <w:tcW w:w="2255" w:type="dxa"/>
          </w:tcPr>
          <w:p w14:paraId="1793373B" w14:textId="3738BC62" w:rsidR="002445E7" w:rsidRDefault="002445E7" w:rsidP="002445E7">
            <w:pPr>
              <w:spacing w:line="360" w:lineRule="auto"/>
              <w:jc w:val="both"/>
            </w:pPr>
            <w:r>
              <w:t>183</w:t>
            </w:r>
          </w:p>
        </w:tc>
        <w:tc>
          <w:tcPr>
            <w:tcW w:w="2255" w:type="dxa"/>
          </w:tcPr>
          <w:p w14:paraId="05BA9A25" w14:textId="1F71546B" w:rsidR="002445E7" w:rsidRDefault="002445E7" w:rsidP="002445E7">
            <w:pPr>
              <w:spacing w:line="360" w:lineRule="auto"/>
              <w:jc w:val="both"/>
            </w:pPr>
            <w:r>
              <w:t>12</w:t>
            </w:r>
          </w:p>
        </w:tc>
        <w:tc>
          <w:tcPr>
            <w:tcW w:w="2255" w:type="dxa"/>
          </w:tcPr>
          <w:p w14:paraId="62B82A66" w14:textId="58E740C8" w:rsidR="002445E7" w:rsidRDefault="002445E7" w:rsidP="002445E7">
            <w:pPr>
              <w:spacing w:line="360" w:lineRule="auto"/>
              <w:jc w:val="both"/>
            </w:pPr>
            <w:r>
              <w:t>1</w:t>
            </w:r>
          </w:p>
        </w:tc>
      </w:tr>
      <w:tr w:rsidR="002445E7" w14:paraId="3FDEDBA6" w14:textId="77777777" w:rsidTr="002445E7">
        <w:tc>
          <w:tcPr>
            <w:tcW w:w="2254" w:type="dxa"/>
          </w:tcPr>
          <w:p w14:paraId="70F777E5" w14:textId="10ED060E" w:rsidR="002445E7" w:rsidRDefault="002445E7" w:rsidP="002445E7">
            <w:pPr>
              <w:spacing w:line="360" w:lineRule="auto"/>
              <w:jc w:val="both"/>
            </w:pPr>
            <w:r>
              <w:t>Healthy</w:t>
            </w:r>
          </w:p>
        </w:tc>
        <w:tc>
          <w:tcPr>
            <w:tcW w:w="2255" w:type="dxa"/>
          </w:tcPr>
          <w:p w14:paraId="60BF868C" w14:textId="4C624732" w:rsidR="002445E7" w:rsidRDefault="002445E7" w:rsidP="002445E7">
            <w:pPr>
              <w:spacing w:line="360" w:lineRule="auto"/>
              <w:jc w:val="both"/>
            </w:pPr>
            <w:r>
              <w:t>6</w:t>
            </w:r>
          </w:p>
        </w:tc>
        <w:tc>
          <w:tcPr>
            <w:tcW w:w="2255" w:type="dxa"/>
          </w:tcPr>
          <w:p w14:paraId="2E999A87" w14:textId="33A6E194" w:rsidR="002445E7" w:rsidRDefault="002445E7" w:rsidP="002445E7">
            <w:pPr>
              <w:spacing w:line="360" w:lineRule="auto"/>
              <w:jc w:val="both"/>
            </w:pPr>
            <w:r>
              <w:t>191</w:t>
            </w:r>
          </w:p>
        </w:tc>
        <w:tc>
          <w:tcPr>
            <w:tcW w:w="2255" w:type="dxa"/>
          </w:tcPr>
          <w:p w14:paraId="55C9F593" w14:textId="670C0C71" w:rsidR="002445E7" w:rsidRDefault="002445E7" w:rsidP="002445E7">
            <w:pPr>
              <w:spacing w:line="360" w:lineRule="auto"/>
              <w:jc w:val="both"/>
            </w:pPr>
            <w:r>
              <w:t>0</w:t>
            </w:r>
          </w:p>
        </w:tc>
      </w:tr>
      <w:tr w:rsidR="002445E7" w14:paraId="4DD5F0B6" w14:textId="77777777" w:rsidTr="002445E7">
        <w:tc>
          <w:tcPr>
            <w:tcW w:w="2254" w:type="dxa"/>
          </w:tcPr>
          <w:p w14:paraId="639D4193" w14:textId="54F0DEF7" w:rsidR="002445E7" w:rsidRDefault="002445E7" w:rsidP="002445E7">
            <w:pPr>
              <w:spacing w:line="360" w:lineRule="auto"/>
              <w:jc w:val="both"/>
            </w:pPr>
            <w:r>
              <w:t>Yellow Rust</w:t>
            </w:r>
          </w:p>
        </w:tc>
        <w:tc>
          <w:tcPr>
            <w:tcW w:w="2255" w:type="dxa"/>
          </w:tcPr>
          <w:p w14:paraId="22E98F2D" w14:textId="401AD485" w:rsidR="002445E7" w:rsidRDefault="002445E7" w:rsidP="002445E7">
            <w:pPr>
              <w:spacing w:line="360" w:lineRule="auto"/>
              <w:jc w:val="both"/>
            </w:pPr>
            <w:r>
              <w:t>52</w:t>
            </w:r>
          </w:p>
        </w:tc>
        <w:tc>
          <w:tcPr>
            <w:tcW w:w="2255" w:type="dxa"/>
          </w:tcPr>
          <w:p w14:paraId="752684F7" w14:textId="13E360B8" w:rsidR="002445E7" w:rsidRDefault="002445E7" w:rsidP="002445E7">
            <w:pPr>
              <w:spacing w:line="360" w:lineRule="auto"/>
              <w:jc w:val="both"/>
            </w:pPr>
            <w:r>
              <w:t>58</w:t>
            </w:r>
          </w:p>
        </w:tc>
        <w:tc>
          <w:tcPr>
            <w:tcW w:w="2255" w:type="dxa"/>
          </w:tcPr>
          <w:p w14:paraId="61C7ECD7" w14:textId="750D13DB" w:rsidR="002445E7" w:rsidRDefault="002445E7" w:rsidP="002445E7">
            <w:pPr>
              <w:spacing w:line="360" w:lineRule="auto"/>
              <w:jc w:val="both"/>
            </w:pPr>
            <w:r>
              <w:t>91</w:t>
            </w:r>
          </w:p>
        </w:tc>
      </w:tr>
    </w:tbl>
    <w:p w14:paraId="0DC96292" w14:textId="77777777" w:rsidR="002445E7" w:rsidRPr="006D128F" w:rsidRDefault="002445E7" w:rsidP="006D128F"/>
    <w:p w14:paraId="1BE35284" w14:textId="77777777" w:rsidR="006B5A7F" w:rsidRDefault="006B5A7F" w:rsidP="006B5A7F">
      <w:pPr>
        <w:keepNext/>
        <w:spacing w:line="360" w:lineRule="auto"/>
        <w:jc w:val="both"/>
      </w:pPr>
      <w:r>
        <w:rPr>
          <w:noProof/>
        </w:rPr>
        <w:drawing>
          <wp:inline distT="0" distB="0" distL="0" distR="0" wp14:anchorId="53B35B70" wp14:editId="7CA28EBD">
            <wp:extent cx="307086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 (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70860" cy="2628900"/>
                    </a:xfrm>
                    <a:prstGeom prst="rect">
                      <a:avLst/>
                    </a:prstGeom>
                  </pic:spPr>
                </pic:pic>
              </a:graphicData>
            </a:graphic>
          </wp:inline>
        </w:drawing>
      </w:r>
    </w:p>
    <w:p w14:paraId="1E726292" w14:textId="3AB7F4EF" w:rsidR="006B5A7F" w:rsidRDefault="006B5A7F" w:rsidP="006B5A7F">
      <w:pPr>
        <w:pStyle w:val="Caption"/>
        <w:jc w:val="both"/>
      </w:pPr>
      <w:bookmarkStart w:id="113" w:name="_Toc184491593"/>
      <w:r>
        <w:t xml:space="preserve">Figure </w:t>
      </w:r>
      <w:fldSimple w:instr=" STYLEREF 2 \s ">
        <w:r w:rsidR="00D031AC">
          <w:rPr>
            <w:noProof/>
          </w:rPr>
          <w:t>4.1</w:t>
        </w:r>
      </w:fldSimple>
      <w:r w:rsidR="00D031AC">
        <w:noBreakHyphen/>
      </w:r>
      <w:fldSimple w:instr=" SEQ Figure \* ARABIC \s 2 ">
        <w:r w:rsidR="00D031AC">
          <w:rPr>
            <w:noProof/>
          </w:rPr>
          <w:t>1</w:t>
        </w:r>
      </w:fldSimple>
      <w:r>
        <w:t xml:space="preserve"> Confusion Matrix </w:t>
      </w:r>
      <w:proofErr w:type="spellStart"/>
      <w:r>
        <w:t>MobileNet-Relu</w:t>
      </w:r>
      <w:bookmarkEnd w:id="113"/>
      <w:proofErr w:type="spellEnd"/>
    </w:p>
    <w:p w14:paraId="1DEF48F4" w14:textId="77777777" w:rsidR="006B5A7F" w:rsidRDefault="006B5A7F" w:rsidP="006D128F">
      <w:pPr>
        <w:spacing w:line="360" w:lineRule="auto"/>
        <w:jc w:val="both"/>
      </w:pPr>
    </w:p>
    <w:p w14:paraId="12086C7A" w14:textId="5655356C" w:rsidR="006D128F" w:rsidRDefault="002445E7" w:rsidP="006D128F">
      <w:pPr>
        <w:spacing w:line="360" w:lineRule="auto"/>
        <w:jc w:val="both"/>
      </w:pPr>
      <w:r>
        <w:t>From the confusion matrix:</w:t>
      </w:r>
    </w:p>
    <w:p w14:paraId="11225ABD" w14:textId="2851C11F" w:rsidR="002445E7" w:rsidRDefault="002445E7" w:rsidP="002445E7">
      <w:pPr>
        <w:pStyle w:val="ListParagraph"/>
        <w:numPr>
          <w:ilvl w:val="0"/>
          <w:numId w:val="28"/>
        </w:numPr>
        <w:spacing w:line="360" w:lineRule="auto"/>
        <w:jc w:val="both"/>
      </w:pPr>
      <w:r>
        <w:t>Brown Rust was correctly identified in 183 cases, with 12 misclassified as Healthy and 1 as Yellow Rust.</w:t>
      </w:r>
    </w:p>
    <w:p w14:paraId="636A90DC" w14:textId="45CF2AAB" w:rsidR="002445E7" w:rsidRDefault="002445E7" w:rsidP="002445E7">
      <w:pPr>
        <w:pStyle w:val="ListParagraph"/>
        <w:numPr>
          <w:ilvl w:val="0"/>
          <w:numId w:val="28"/>
        </w:numPr>
        <w:spacing w:line="360" w:lineRule="auto"/>
        <w:jc w:val="both"/>
      </w:pPr>
      <w:r>
        <w:lastRenderedPageBreak/>
        <w:t>Healthy images achieved high precision with only 6 misclassifications as Brown Rust and none as Yellow Rust.</w:t>
      </w:r>
    </w:p>
    <w:p w14:paraId="4CD3FE42" w14:textId="4C6A02EE" w:rsidR="002445E7" w:rsidRDefault="002445E7" w:rsidP="006B5A7F">
      <w:pPr>
        <w:pStyle w:val="ListParagraph"/>
        <w:numPr>
          <w:ilvl w:val="0"/>
          <w:numId w:val="28"/>
        </w:numPr>
        <w:spacing w:line="360" w:lineRule="auto"/>
        <w:jc w:val="both"/>
      </w:pPr>
      <w:r>
        <w:t>Yellow Rust faced challenges, with only 91 correct predictions and 52 misclassified as Brown Rust and 58 as Healthy.</w:t>
      </w:r>
    </w:p>
    <w:p w14:paraId="19FF35D6" w14:textId="588FEEC4" w:rsidR="006B5A7F" w:rsidRDefault="006B5A7F" w:rsidP="006B5A7F">
      <w:pPr>
        <w:spacing w:line="360" w:lineRule="auto"/>
        <w:jc w:val="both"/>
        <w:rPr>
          <w:b/>
        </w:rPr>
      </w:pPr>
      <w:r w:rsidRPr="006B5A7F">
        <w:rPr>
          <w:b/>
        </w:rPr>
        <w:t>Performance Evaluation:</w:t>
      </w:r>
    </w:p>
    <w:p w14:paraId="5C1D4BD0" w14:textId="5006B12B" w:rsidR="00C74C57" w:rsidRDefault="00C74C57" w:rsidP="00C74C57">
      <w:pPr>
        <w:pStyle w:val="Caption"/>
        <w:keepNext/>
      </w:pPr>
      <w:r>
        <w:t xml:space="preserve">Table </w:t>
      </w:r>
      <w:fldSimple w:instr=" STYLEREF 3 \s ">
        <w:r w:rsidR="00B41908">
          <w:rPr>
            <w:noProof/>
          </w:rPr>
          <w:t>4.1.1</w:t>
        </w:r>
      </w:fldSimple>
      <w:r w:rsidR="00B41908">
        <w:noBreakHyphen/>
      </w:r>
      <w:fldSimple w:instr=" SEQ Table \* ARABIC \s 3 ">
        <w:r w:rsidR="00B41908">
          <w:rPr>
            <w:noProof/>
          </w:rPr>
          <w:t>2</w:t>
        </w:r>
      </w:fldSimple>
      <w:r>
        <w:t xml:space="preserve"> Performance Evaluation </w:t>
      </w:r>
      <w:proofErr w:type="spellStart"/>
      <w:r>
        <w:t>MobileNet-Relu</w:t>
      </w:r>
      <w:proofErr w:type="spellEnd"/>
    </w:p>
    <w:tbl>
      <w:tblPr>
        <w:tblW w:w="4492" w:type="dxa"/>
        <w:tblInd w:w="2334" w:type="dxa"/>
        <w:tblCellMar>
          <w:top w:w="15" w:type="dxa"/>
          <w:left w:w="15" w:type="dxa"/>
          <w:bottom w:w="15" w:type="dxa"/>
          <w:right w:w="15" w:type="dxa"/>
        </w:tblCellMar>
        <w:tblLook w:val="04A0" w:firstRow="1" w:lastRow="0" w:firstColumn="1" w:lastColumn="0" w:noHBand="0" w:noVBand="1"/>
      </w:tblPr>
      <w:tblGrid>
        <w:gridCol w:w="1202"/>
        <w:gridCol w:w="885"/>
        <w:gridCol w:w="1175"/>
        <w:gridCol w:w="1230"/>
      </w:tblGrid>
      <w:tr w:rsidR="006B5A7F" w:rsidRPr="001333EA" w14:paraId="48F79565" w14:textId="77777777" w:rsidTr="00C74C57">
        <w:trPr>
          <w:trHeight w:val="298"/>
        </w:trPr>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730AD5A4" w14:textId="77777777" w:rsidR="006B5A7F" w:rsidRPr="001333EA" w:rsidRDefault="006B5A7F" w:rsidP="008822FA">
            <w:pPr>
              <w:jc w:val="center"/>
            </w:pPr>
            <w:r w:rsidRPr="001333EA">
              <w:rPr>
                <w:b/>
                <w:bCs/>
                <w:color w:val="000000"/>
              </w:rPr>
              <w:t>Precision</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01B2EF3D" w14:textId="77777777" w:rsidR="006B5A7F" w:rsidRPr="001333EA" w:rsidRDefault="006B5A7F" w:rsidP="008822FA">
            <w:pPr>
              <w:jc w:val="center"/>
            </w:pPr>
            <w:r w:rsidRPr="001333EA">
              <w:rPr>
                <w:b/>
                <w:bCs/>
                <w:color w:val="000000"/>
              </w:rPr>
              <w:t>Recall</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4890B7F9" w14:textId="77777777" w:rsidR="006B5A7F" w:rsidRPr="001333EA" w:rsidRDefault="006B5A7F" w:rsidP="008822FA">
            <w:pPr>
              <w:jc w:val="center"/>
            </w:pPr>
            <w:r w:rsidRPr="001333EA">
              <w:rPr>
                <w:b/>
                <w:bCs/>
                <w:color w:val="000000"/>
              </w:rPr>
              <w:t>F1-Score</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72EEA9DE" w14:textId="77777777" w:rsidR="006B5A7F" w:rsidRPr="001333EA" w:rsidRDefault="006B5A7F" w:rsidP="008822FA">
            <w:pPr>
              <w:jc w:val="center"/>
            </w:pPr>
            <w:r w:rsidRPr="001333EA">
              <w:rPr>
                <w:b/>
                <w:bCs/>
                <w:color w:val="000000"/>
              </w:rPr>
              <w:t>Accuracy</w:t>
            </w:r>
          </w:p>
        </w:tc>
      </w:tr>
      <w:tr w:rsidR="006B5A7F" w:rsidRPr="001333EA" w14:paraId="6FC0A11A" w14:textId="77777777" w:rsidTr="00C74C57">
        <w:trPr>
          <w:trHeight w:val="2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2B2552" w14:textId="77777777" w:rsidR="006B5A7F" w:rsidRPr="001333EA" w:rsidRDefault="006B5A7F" w:rsidP="008822FA">
            <w:pPr>
              <w:jc w:val="center"/>
            </w:pPr>
            <w:r>
              <w:t>82.79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3AEA0" w14:textId="77777777" w:rsidR="006B5A7F" w:rsidRPr="001333EA" w:rsidRDefault="006B5A7F" w:rsidP="008822FA">
            <w:pPr>
              <w:jc w:val="center"/>
            </w:pPr>
            <w:r>
              <w:t>78.28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8F2949" w14:textId="77777777" w:rsidR="006B5A7F" w:rsidRPr="001333EA" w:rsidRDefault="006B5A7F" w:rsidP="008822FA">
            <w:pPr>
              <w:jc w:val="center"/>
            </w:pPr>
            <w:r>
              <w:t>76.31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2FA458" w14:textId="77777777" w:rsidR="006B5A7F" w:rsidRPr="001333EA" w:rsidRDefault="006B5A7F" w:rsidP="006B5A7F">
            <w:pPr>
              <w:keepNext/>
              <w:jc w:val="center"/>
            </w:pPr>
            <w:r>
              <w:t>78.28</w:t>
            </w:r>
          </w:p>
        </w:tc>
      </w:tr>
    </w:tbl>
    <w:p w14:paraId="094BD5CE" w14:textId="59190851" w:rsidR="006D128F" w:rsidRPr="006D128F" w:rsidRDefault="006D128F" w:rsidP="006D128F"/>
    <w:p w14:paraId="374984C2" w14:textId="7607C2B4" w:rsidR="00B659E0" w:rsidRDefault="0029010C" w:rsidP="0029010C">
      <w:pPr>
        <w:pStyle w:val="Heading3"/>
      </w:pPr>
      <w:bookmarkStart w:id="114" w:name="_Toc184491712"/>
      <w:r>
        <w:t xml:space="preserve">Model Performance Analysis: </w:t>
      </w:r>
      <w:proofErr w:type="spellStart"/>
      <w:r>
        <w:t>MobileNet</w:t>
      </w:r>
      <w:proofErr w:type="spellEnd"/>
      <w:r>
        <w:t xml:space="preserve"> with Swish Activation</w:t>
      </w:r>
      <w:bookmarkEnd w:id="114"/>
    </w:p>
    <w:p w14:paraId="22C5631C" w14:textId="05D1D16E" w:rsidR="0029010C" w:rsidRDefault="0029010C" w:rsidP="0029010C">
      <w:pPr>
        <w:spacing w:line="360" w:lineRule="auto"/>
        <w:jc w:val="both"/>
      </w:pPr>
      <w:r>
        <w:t xml:space="preserve">The </w:t>
      </w:r>
      <w:proofErr w:type="spellStart"/>
      <w:r>
        <w:t>MobileNet</w:t>
      </w:r>
      <w:proofErr w:type="spellEnd"/>
      <w:r>
        <w:t xml:space="preserve"> model with the Swish activation was utilized to enhance non-linearity and improve gradient flow during training, thereby improving the learning process. The evaluation results are as follow:</w:t>
      </w:r>
    </w:p>
    <w:p w14:paraId="5D5C1FE2" w14:textId="2A967E68" w:rsidR="0029010C" w:rsidRDefault="0029010C" w:rsidP="0029010C">
      <w:pPr>
        <w:spacing w:line="360" w:lineRule="auto"/>
        <w:jc w:val="both"/>
      </w:pPr>
      <w:r>
        <w:t>Confusion Matrix:</w:t>
      </w:r>
    </w:p>
    <w:p w14:paraId="6A7C23EF" w14:textId="123BF849" w:rsidR="0029010C" w:rsidRDefault="0029010C" w:rsidP="0029010C">
      <w:pPr>
        <w:spacing w:line="360" w:lineRule="auto"/>
        <w:jc w:val="both"/>
      </w:pPr>
      <w:r>
        <w:t>The confusion matrix demonstrates the model’s classification performance across three categories:</w:t>
      </w:r>
    </w:p>
    <w:p w14:paraId="7E880316" w14:textId="3E27BD72" w:rsidR="0029010C" w:rsidRDefault="0029010C" w:rsidP="00C74C57">
      <w:pPr>
        <w:pStyle w:val="Caption"/>
        <w:keepNext/>
        <w:spacing w:line="360" w:lineRule="auto"/>
      </w:pPr>
      <w:r>
        <w:t xml:space="preserve">Table </w:t>
      </w:r>
      <w:fldSimple w:instr=" STYLEREF 3 \s ">
        <w:r w:rsidR="00B41908">
          <w:rPr>
            <w:noProof/>
          </w:rPr>
          <w:t>4.1.2</w:t>
        </w:r>
      </w:fldSimple>
      <w:r w:rsidR="00B41908">
        <w:noBreakHyphen/>
      </w:r>
      <w:fldSimple w:instr=" SEQ Table \* ARABIC \s 3 ">
        <w:r w:rsidR="00B41908">
          <w:rPr>
            <w:noProof/>
          </w:rPr>
          <w:t>1</w:t>
        </w:r>
      </w:fldSimple>
      <w:r>
        <w:t xml:space="preserve"> Performance Assessment </w:t>
      </w:r>
      <w:proofErr w:type="spellStart"/>
      <w:r>
        <w:t>MobileNet</w:t>
      </w:r>
      <w:proofErr w:type="spellEnd"/>
      <w:r>
        <w:t>-Swish</w:t>
      </w:r>
    </w:p>
    <w:tbl>
      <w:tblPr>
        <w:tblStyle w:val="TableGrid"/>
        <w:tblW w:w="0" w:type="auto"/>
        <w:tblLook w:val="04A0" w:firstRow="1" w:lastRow="0" w:firstColumn="1" w:lastColumn="0" w:noHBand="0" w:noVBand="1"/>
      </w:tblPr>
      <w:tblGrid>
        <w:gridCol w:w="2254"/>
        <w:gridCol w:w="2255"/>
        <w:gridCol w:w="2255"/>
        <w:gridCol w:w="2255"/>
      </w:tblGrid>
      <w:tr w:rsidR="0029010C" w14:paraId="660D295A" w14:textId="77777777" w:rsidTr="008822FA">
        <w:tc>
          <w:tcPr>
            <w:tcW w:w="2254" w:type="dxa"/>
          </w:tcPr>
          <w:p w14:paraId="2E10776A" w14:textId="77777777" w:rsidR="0029010C" w:rsidRDefault="0029010C" w:rsidP="0029010C">
            <w:pPr>
              <w:spacing w:line="360" w:lineRule="auto"/>
              <w:jc w:val="both"/>
            </w:pPr>
            <w:r>
              <w:t>Actual / Predicted</w:t>
            </w:r>
          </w:p>
        </w:tc>
        <w:tc>
          <w:tcPr>
            <w:tcW w:w="2255" w:type="dxa"/>
          </w:tcPr>
          <w:p w14:paraId="48C1F7B9" w14:textId="77777777" w:rsidR="0029010C" w:rsidRDefault="0029010C" w:rsidP="0029010C">
            <w:pPr>
              <w:spacing w:line="360" w:lineRule="auto"/>
              <w:jc w:val="both"/>
            </w:pPr>
            <w:r>
              <w:t>Brown Rust</w:t>
            </w:r>
          </w:p>
        </w:tc>
        <w:tc>
          <w:tcPr>
            <w:tcW w:w="2255" w:type="dxa"/>
          </w:tcPr>
          <w:p w14:paraId="5449425B" w14:textId="77777777" w:rsidR="0029010C" w:rsidRDefault="0029010C" w:rsidP="0029010C">
            <w:pPr>
              <w:spacing w:line="360" w:lineRule="auto"/>
              <w:jc w:val="both"/>
            </w:pPr>
            <w:r>
              <w:t>Healthy</w:t>
            </w:r>
          </w:p>
        </w:tc>
        <w:tc>
          <w:tcPr>
            <w:tcW w:w="2255" w:type="dxa"/>
          </w:tcPr>
          <w:p w14:paraId="19838835" w14:textId="77777777" w:rsidR="0029010C" w:rsidRDefault="0029010C" w:rsidP="0029010C">
            <w:pPr>
              <w:spacing w:line="360" w:lineRule="auto"/>
              <w:jc w:val="both"/>
            </w:pPr>
            <w:r>
              <w:t>Yellow Rust</w:t>
            </w:r>
          </w:p>
        </w:tc>
      </w:tr>
      <w:tr w:rsidR="0029010C" w14:paraId="177BE864" w14:textId="77777777" w:rsidTr="008822FA">
        <w:tc>
          <w:tcPr>
            <w:tcW w:w="2254" w:type="dxa"/>
          </w:tcPr>
          <w:p w14:paraId="21F84235" w14:textId="77777777" w:rsidR="0029010C" w:rsidRDefault="0029010C" w:rsidP="0029010C">
            <w:pPr>
              <w:spacing w:line="360" w:lineRule="auto"/>
              <w:jc w:val="both"/>
            </w:pPr>
            <w:r>
              <w:t>Brown Rust</w:t>
            </w:r>
          </w:p>
        </w:tc>
        <w:tc>
          <w:tcPr>
            <w:tcW w:w="2255" w:type="dxa"/>
          </w:tcPr>
          <w:p w14:paraId="4C109CEE" w14:textId="6953DF0C" w:rsidR="0029010C" w:rsidRDefault="0029010C" w:rsidP="0029010C">
            <w:pPr>
              <w:spacing w:line="360" w:lineRule="auto"/>
              <w:jc w:val="both"/>
            </w:pPr>
            <w:r>
              <w:t>145</w:t>
            </w:r>
          </w:p>
        </w:tc>
        <w:tc>
          <w:tcPr>
            <w:tcW w:w="2255" w:type="dxa"/>
          </w:tcPr>
          <w:p w14:paraId="346140B6" w14:textId="1BA78409" w:rsidR="0029010C" w:rsidRDefault="0029010C" w:rsidP="0029010C">
            <w:pPr>
              <w:spacing w:line="360" w:lineRule="auto"/>
              <w:jc w:val="both"/>
            </w:pPr>
            <w:r>
              <w:t>36</w:t>
            </w:r>
          </w:p>
        </w:tc>
        <w:tc>
          <w:tcPr>
            <w:tcW w:w="2255" w:type="dxa"/>
          </w:tcPr>
          <w:p w14:paraId="11FC4F53" w14:textId="01F5E927" w:rsidR="0029010C" w:rsidRDefault="0029010C" w:rsidP="0029010C">
            <w:pPr>
              <w:spacing w:line="360" w:lineRule="auto"/>
              <w:jc w:val="both"/>
            </w:pPr>
            <w:r>
              <w:t>15</w:t>
            </w:r>
          </w:p>
        </w:tc>
      </w:tr>
      <w:tr w:rsidR="0029010C" w14:paraId="55B9D4E2" w14:textId="77777777" w:rsidTr="008822FA">
        <w:tc>
          <w:tcPr>
            <w:tcW w:w="2254" w:type="dxa"/>
          </w:tcPr>
          <w:p w14:paraId="078EF183" w14:textId="77777777" w:rsidR="0029010C" w:rsidRDefault="0029010C" w:rsidP="0029010C">
            <w:pPr>
              <w:spacing w:line="360" w:lineRule="auto"/>
              <w:jc w:val="both"/>
            </w:pPr>
            <w:r>
              <w:t>Healthy</w:t>
            </w:r>
          </w:p>
        </w:tc>
        <w:tc>
          <w:tcPr>
            <w:tcW w:w="2255" w:type="dxa"/>
          </w:tcPr>
          <w:p w14:paraId="11D3F660" w14:textId="42CFDAB6" w:rsidR="0029010C" w:rsidRDefault="0029010C" w:rsidP="0029010C">
            <w:pPr>
              <w:spacing w:line="360" w:lineRule="auto"/>
              <w:jc w:val="both"/>
            </w:pPr>
            <w:r>
              <w:t>2</w:t>
            </w:r>
          </w:p>
        </w:tc>
        <w:tc>
          <w:tcPr>
            <w:tcW w:w="2255" w:type="dxa"/>
          </w:tcPr>
          <w:p w14:paraId="0B9F74CE" w14:textId="1E5A8955" w:rsidR="0029010C" w:rsidRDefault="0029010C" w:rsidP="0029010C">
            <w:pPr>
              <w:spacing w:line="360" w:lineRule="auto"/>
              <w:jc w:val="both"/>
            </w:pPr>
            <w:r>
              <w:t>189</w:t>
            </w:r>
          </w:p>
        </w:tc>
        <w:tc>
          <w:tcPr>
            <w:tcW w:w="2255" w:type="dxa"/>
          </w:tcPr>
          <w:p w14:paraId="7F50B196" w14:textId="30F05454" w:rsidR="0029010C" w:rsidRDefault="0029010C" w:rsidP="0029010C">
            <w:pPr>
              <w:spacing w:line="360" w:lineRule="auto"/>
              <w:jc w:val="both"/>
            </w:pPr>
            <w:r>
              <w:t>6</w:t>
            </w:r>
          </w:p>
        </w:tc>
      </w:tr>
      <w:tr w:rsidR="0029010C" w14:paraId="62EB63B2" w14:textId="77777777" w:rsidTr="008822FA">
        <w:tc>
          <w:tcPr>
            <w:tcW w:w="2254" w:type="dxa"/>
          </w:tcPr>
          <w:p w14:paraId="5528B2A6" w14:textId="5262759D" w:rsidR="0029010C" w:rsidRDefault="00C74C57" w:rsidP="0029010C">
            <w:pPr>
              <w:spacing w:line="360" w:lineRule="auto"/>
              <w:jc w:val="both"/>
            </w:pPr>
            <w:r>
              <w:t>Yell</w:t>
            </w:r>
            <w:r w:rsidR="0029010C">
              <w:t>ow Rust</w:t>
            </w:r>
          </w:p>
        </w:tc>
        <w:tc>
          <w:tcPr>
            <w:tcW w:w="2255" w:type="dxa"/>
          </w:tcPr>
          <w:p w14:paraId="155A6E43" w14:textId="6CD799A3" w:rsidR="0029010C" w:rsidRDefault="0029010C" w:rsidP="0029010C">
            <w:pPr>
              <w:spacing w:line="360" w:lineRule="auto"/>
              <w:jc w:val="both"/>
            </w:pPr>
            <w:r>
              <w:t>8</w:t>
            </w:r>
          </w:p>
        </w:tc>
        <w:tc>
          <w:tcPr>
            <w:tcW w:w="2255" w:type="dxa"/>
          </w:tcPr>
          <w:p w14:paraId="4944BFA7" w14:textId="497501BB" w:rsidR="0029010C" w:rsidRDefault="0029010C" w:rsidP="0029010C">
            <w:pPr>
              <w:spacing w:line="360" w:lineRule="auto"/>
              <w:jc w:val="both"/>
            </w:pPr>
            <w:r>
              <w:t>29</w:t>
            </w:r>
          </w:p>
        </w:tc>
        <w:tc>
          <w:tcPr>
            <w:tcW w:w="2255" w:type="dxa"/>
          </w:tcPr>
          <w:p w14:paraId="6D795629" w14:textId="694DFB41" w:rsidR="0029010C" w:rsidRDefault="0029010C" w:rsidP="0029010C">
            <w:pPr>
              <w:spacing w:line="360" w:lineRule="auto"/>
              <w:jc w:val="both"/>
            </w:pPr>
            <w:r>
              <w:t>164</w:t>
            </w:r>
          </w:p>
        </w:tc>
      </w:tr>
    </w:tbl>
    <w:p w14:paraId="3A25584E" w14:textId="77777777" w:rsidR="0029010C" w:rsidRDefault="0029010C" w:rsidP="0029010C">
      <w:pPr>
        <w:keepNext/>
        <w:spacing w:line="360" w:lineRule="auto"/>
        <w:jc w:val="both"/>
      </w:pPr>
      <w:r>
        <w:rPr>
          <w:b/>
          <w:bCs/>
          <w:noProof/>
          <w:color w:val="000000"/>
        </w:rPr>
        <w:drawing>
          <wp:inline distT="0" distB="0" distL="0" distR="0" wp14:anchorId="0893CD8B" wp14:editId="637E3355">
            <wp:extent cx="3530032"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42358" cy="2771895"/>
                    </a:xfrm>
                    <a:prstGeom prst="rect">
                      <a:avLst/>
                    </a:prstGeom>
                  </pic:spPr>
                </pic:pic>
              </a:graphicData>
            </a:graphic>
          </wp:inline>
        </w:drawing>
      </w:r>
    </w:p>
    <w:p w14:paraId="21B0B76D" w14:textId="2DBA1943" w:rsidR="0029010C" w:rsidRDefault="0029010C" w:rsidP="0029010C">
      <w:pPr>
        <w:pStyle w:val="Caption"/>
        <w:spacing w:line="360" w:lineRule="auto"/>
        <w:jc w:val="both"/>
      </w:pPr>
      <w:bookmarkStart w:id="115" w:name="_Toc184491594"/>
      <w:r>
        <w:t xml:space="preserve">Figure </w:t>
      </w:r>
      <w:fldSimple w:instr=" STYLEREF 2 \s ">
        <w:r w:rsidR="00D031AC">
          <w:rPr>
            <w:noProof/>
          </w:rPr>
          <w:t>4.1</w:t>
        </w:r>
      </w:fldSimple>
      <w:r w:rsidR="00D031AC">
        <w:noBreakHyphen/>
      </w:r>
      <w:fldSimple w:instr=" SEQ Figure \* ARABIC \s 2 ">
        <w:r w:rsidR="00D031AC">
          <w:rPr>
            <w:noProof/>
          </w:rPr>
          <w:t>2</w:t>
        </w:r>
      </w:fldSimple>
      <w:r>
        <w:t xml:space="preserve"> Confusion Matrix </w:t>
      </w:r>
      <w:proofErr w:type="spellStart"/>
      <w:r>
        <w:t>MobileNet</w:t>
      </w:r>
      <w:proofErr w:type="spellEnd"/>
      <w:r>
        <w:t>-Swish</w:t>
      </w:r>
      <w:bookmarkEnd w:id="115"/>
    </w:p>
    <w:p w14:paraId="39B908AA" w14:textId="77777777" w:rsidR="00C74C57" w:rsidRDefault="00C74C57" w:rsidP="0029010C">
      <w:pPr>
        <w:pStyle w:val="Caption"/>
        <w:spacing w:line="360" w:lineRule="auto"/>
        <w:jc w:val="both"/>
        <w:rPr>
          <w:sz w:val="24"/>
        </w:rPr>
      </w:pPr>
    </w:p>
    <w:p w14:paraId="4E29CD21" w14:textId="2612C916" w:rsidR="0029010C" w:rsidRDefault="0029010C" w:rsidP="0029010C">
      <w:pPr>
        <w:pStyle w:val="Caption"/>
        <w:spacing w:line="360" w:lineRule="auto"/>
        <w:jc w:val="both"/>
        <w:rPr>
          <w:sz w:val="24"/>
        </w:rPr>
      </w:pPr>
      <w:r>
        <w:rPr>
          <w:sz w:val="24"/>
        </w:rPr>
        <w:lastRenderedPageBreak/>
        <w:t>Observations:</w:t>
      </w:r>
    </w:p>
    <w:p w14:paraId="295FBF0F" w14:textId="319CFF6B" w:rsidR="0029010C" w:rsidRPr="0029010C" w:rsidRDefault="0029010C" w:rsidP="0029010C">
      <w:pPr>
        <w:pStyle w:val="ListParagraph"/>
        <w:numPr>
          <w:ilvl w:val="0"/>
          <w:numId w:val="29"/>
        </w:numPr>
        <w:spacing w:line="360" w:lineRule="auto"/>
        <w:jc w:val="both"/>
      </w:pPr>
      <w:r w:rsidRPr="0029010C">
        <w:rPr>
          <w:b/>
          <w:bCs/>
        </w:rPr>
        <w:t>Brown Rust</w:t>
      </w:r>
      <w:r w:rsidRPr="0029010C">
        <w:t>: Correctly classified 145 instances, with 36 images misclassified as Healthy and 15 as Yellow Rust.</w:t>
      </w:r>
    </w:p>
    <w:p w14:paraId="5931619D" w14:textId="7C8D0D6C" w:rsidR="0029010C" w:rsidRPr="0029010C" w:rsidRDefault="0029010C" w:rsidP="0029010C">
      <w:pPr>
        <w:pStyle w:val="ListParagraph"/>
        <w:numPr>
          <w:ilvl w:val="0"/>
          <w:numId w:val="29"/>
        </w:numPr>
        <w:spacing w:line="360" w:lineRule="auto"/>
        <w:jc w:val="both"/>
      </w:pPr>
      <w:r w:rsidRPr="0029010C">
        <w:rPr>
          <w:b/>
          <w:bCs/>
        </w:rPr>
        <w:t>Healthy</w:t>
      </w:r>
      <w:r w:rsidRPr="0029010C">
        <w:t>: Achieved strong performance, correctly identifying 189 cases, with only 2 misclassified as Brown Rust and 6 as Yellow Rust.</w:t>
      </w:r>
    </w:p>
    <w:p w14:paraId="6C1E67FB" w14:textId="77043C98" w:rsidR="0029010C" w:rsidRPr="0029010C" w:rsidRDefault="0029010C" w:rsidP="0029010C">
      <w:pPr>
        <w:pStyle w:val="Caption"/>
        <w:numPr>
          <w:ilvl w:val="0"/>
          <w:numId w:val="29"/>
        </w:numPr>
        <w:spacing w:line="360" w:lineRule="auto"/>
        <w:jc w:val="both"/>
        <w:rPr>
          <w:sz w:val="24"/>
        </w:rPr>
      </w:pPr>
      <w:r w:rsidRPr="0029010C">
        <w:rPr>
          <w:sz w:val="24"/>
          <w:szCs w:val="24"/>
        </w:rPr>
        <w:t>Yellow Rust</w:t>
      </w:r>
      <w:r w:rsidRPr="0029010C">
        <w:rPr>
          <w:b w:val="0"/>
          <w:bCs w:val="0"/>
          <w:sz w:val="24"/>
          <w:szCs w:val="24"/>
        </w:rPr>
        <w:t>: The model performed well in this category, correctly predicting 164 cases, but with 8 misclassifications as Brown Rust and 29 as Healthy.</w:t>
      </w:r>
    </w:p>
    <w:p w14:paraId="3EDF973E" w14:textId="34C8F779" w:rsidR="0029010C" w:rsidRDefault="0029010C" w:rsidP="00C74C57">
      <w:pPr>
        <w:pStyle w:val="Caption"/>
        <w:spacing w:line="360" w:lineRule="auto"/>
        <w:jc w:val="both"/>
        <w:rPr>
          <w:sz w:val="24"/>
        </w:rPr>
      </w:pPr>
      <w:r>
        <w:rPr>
          <w:sz w:val="24"/>
        </w:rPr>
        <w:t>Performance Evaluation:</w:t>
      </w:r>
    </w:p>
    <w:p w14:paraId="6CEFCB9C" w14:textId="39F3309F" w:rsidR="00C74C57" w:rsidRDefault="00C74C57" w:rsidP="00C74C57">
      <w:pPr>
        <w:pStyle w:val="Caption"/>
        <w:keepNext/>
      </w:pPr>
      <w:r>
        <w:t xml:space="preserve">Table </w:t>
      </w:r>
      <w:fldSimple w:instr=" STYLEREF 3 \s ">
        <w:r w:rsidR="00B41908">
          <w:rPr>
            <w:noProof/>
          </w:rPr>
          <w:t>4.1.2</w:t>
        </w:r>
      </w:fldSimple>
      <w:r w:rsidR="00B41908">
        <w:noBreakHyphen/>
      </w:r>
      <w:fldSimple w:instr=" SEQ Table \* ARABIC \s 3 ">
        <w:r w:rsidR="00B41908">
          <w:rPr>
            <w:noProof/>
          </w:rPr>
          <w:t>2</w:t>
        </w:r>
      </w:fldSimple>
      <w:r>
        <w:t xml:space="preserve"> Performance Evaluation </w:t>
      </w:r>
      <w:proofErr w:type="spellStart"/>
      <w:r>
        <w:t>MobileNet</w:t>
      </w:r>
      <w:proofErr w:type="spellEnd"/>
      <w:r>
        <w:t>-Swish</w:t>
      </w:r>
    </w:p>
    <w:tbl>
      <w:tblPr>
        <w:tblW w:w="4447" w:type="dxa"/>
        <w:tblInd w:w="2334" w:type="dxa"/>
        <w:tblCellMar>
          <w:top w:w="15" w:type="dxa"/>
          <w:left w:w="15" w:type="dxa"/>
          <w:bottom w:w="15" w:type="dxa"/>
          <w:right w:w="15" w:type="dxa"/>
        </w:tblCellMar>
        <w:tblLook w:val="04A0" w:firstRow="1" w:lastRow="0" w:firstColumn="1" w:lastColumn="0" w:noHBand="0" w:noVBand="1"/>
      </w:tblPr>
      <w:tblGrid>
        <w:gridCol w:w="1191"/>
        <w:gridCol w:w="876"/>
        <w:gridCol w:w="1163"/>
        <w:gridCol w:w="1217"/>
      </w:tblGrid>
      <w:tr w:rsidR="00C74C57" w:rsidRPr="001333EA" w14:paraId="0D1F9D9F" w14:textId="77777777" w:rsidTr="00C74C57">
        <w:trPr>
          <w:trHeight w:val="319"/>
        </w:trPr>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451507F2" w14:textId="77777777" w:rsidR="00C74C57" w:rsidRPr="001333EA" w:rsidRDefault="00C74C57" w:rsidP="008822FA">
            <w:pPr>
              <w:jc w:val="center"/>
            </w:pPr>
            <w:r w:rsidRPr="001333EA">
              <w:rPr>
                <w:b/>
                <w:bCs/>
                <w:color w:val="000000"/>
              </w:rPr>
              <w:t>Precision</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52DEA2D3" w14:textId="77777777" w:rsidR="00C74C57" w:rsidRPr="001333EA" w:rsidRDefault="00C74C57" w:rsidP="008822FA">
            <w:pPr>
              <w:jc w:val="center"/>
            </w:pPr>
            <w:r w:rsidRPr="001333EA">
              <w:rPr>
                <w:b/>
                <w:bCs/>
                <w:color w:val="000000"/>
              </w:rPr>
              <w:t>Recall</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421953FD" w14:textId="77777777" w:rsidR="00C74C57" w:rsidRPr="001333EA" w:rsidRDefault="00C74C57" w:rsidP="008822FA">
            <w:pPr>
              <w:jc w:val="center"/>
            </w:pPr>
            <w:r w:rsidRPr="001333EA">
              <w:rPr>
                <w:b/>
                <w:bCs/>
                <w:color w:val="000000"/>
              </w:rPr>
              <w:t>F1-Score</w:t>
            </w:r>
          </w:p>
        </w:tc>
        <w:tc>
          <w:tcPr>
            <w:tcW w:w="0" w:type="auto"/>
            <w:tcBorders>
              <w:top w:val="single" w:sz="4" w:space="0" w:color="000000"/>
              <w:left w:val="single" w:sz="4" w:space="0" w:color="000000"/>
              <w:bottom w:val="single" w:sz="4" w:space="0" w:color="000000"/>
              <w:right w:val="single" w:sz="4" w:space="0" w:color="000000"/>
            </w:tcBorders>
            <w:shd w:val="clear" w:color="auto" w:fill="B3E5A1"/>
            <w:tcMar>
              <w:top w:w="0" w:type="dxa"/>
              <w:left w:w="108" w:type="dxa"/>
              <w:bottom w:w="0" w:type="dxa"/>
              <w:right w:w="108" w:type="dxa"/>
            </w:tcMar>
            <w:hideMark/>
          </w:tcPr>
          <w:p w14:paraId="60B7FADB" w14:textId="77777777" w:rsidR="00C74C57" w:rsidRPr="001333EA" w:rsidRDefault="00C74C57" w:rsidP="008822FA">
            <w:pPr>
              <w:jc w:val="center"/>
            </w:pPr>
            <w:r w:rsidRPr="001333EA">
              <w:rPr>
                <w:b/>
                <w:bCs/>
                <w:color w:val="000000"/>
              </w:rPr>
              <w:t>Accuracy</w:t>
            </w:r>
          </w:p>
        </w:tc>
      </w:tr>
      <w:tr w:rsidR="00C74C57" w:rsidRPr="001333EA" w14:paraId="60B25634" w14:textId="77777777" w:rsidTr="00C74C57">
        <w:trPr>
          <w:trHeight w:val="3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E8C1F" w14:textId="77777777" w:rsidR="00C74C57" w:rsidRPr="001333EA" w:rsidRDefault="00C74C57" w:rsidP="008822FA">
            <w:pPr>
              <w:jc w:val="center"/>
            </w:pPr>
            <w:r>
              <w:t>85.54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22CF2" w14:textId="77777777" w:rsidR="00C74C57" w:rsidRPr="001333EA" w:rsidRDefault="00C74C57" w:rsidP="008822FA">
            <w:pPr>
              <w:jc w:val="center"/>
            </w:pPr>
            <w:r>
              <w:t>83.83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315C8" w14:textId="77777777" w:rsidR="00C74C57" w:rsidRPr="001333EA" w:rsidRDefault="00C74C57" w:rsidP="008822FA">
            <w:pPr>
              <w:jc w:val="center"/>
            </w:pPr>
            <w:r>
              <w:t>83.81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6779A4" w14:textId="77777777" w:rsidR="00C74C57" w:rsidRPr="001333EA" w:rsidRDefault="00C74C57" w:rsidP="008822FA">
            <w:pPr>
              <w:jc w:val="center"/>
            </w:pPr>
            <w:r>
              <w:t>83.83</w:t>
            </w:r>
          </w:p>
        </w:tc>
      </w:tr>
    </w:tbl>
    <w:p w14:paraId="1CCABB12" w14:textId="77777777" w:rsidR="00C74C57" w:rsidRPr="00C74C57" w:rsidRDefault="00C74C57" w:rsidP="00C74C57">
      <w:pPr>
        <w:pStyle w:val="Caption"/>
        <w:spacing w:line="360" w:lineRule="auto"/>
        <w:jc w:val="both"/>
        <w:rPr>
          <w:sz w:val="24"/>
        </w:rPr>
      </w:pPr>
    </w:p>
    <w:p w14:paraId="1A76D8E6" w14:textId="7B1A7CAA" w:rsidR="001F3E25" w:rsidRDefault="001F3E25" w:rsidP="001F3E25">
      <w:pPr>
        <w:pStyle w:val="Heading2"/>
        <w:rPr>
          <w:rStyle w:val="Heading2Char"/>
          <w:b/>
          <w:bCs/>
          <w:iCs/>
        </w:rPr>
      </w:pPr>
      <w:bookmarkStart w:id="116" w:name="_Toc184491713"/>
      <w:r w:rsidRPr="006B6459">
        <w:rPr>
          <w:rStyle w:val="Heading2Char"/>
          <w:b/>
          <w:bCs/>
          <w:iCs/>
        </w:rPr>
        <w:t>Test case Design and description</w:t>
      </w:r>
      <w:bookmarkEnd w:id="116"/>
    </w:p>
    <w:p w14:paraId="5C6BC1E6" w14:textId="0EE734A6"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117" w:name="_Toc21608379"/>
      <w:bookmarkStart w:id="118" w:name="_Toc184491714"/>
      <w:r>
        <w:t xml:space="preserve">Sample Test case </w:t>
      </w:r>
      <w:bookmarkEnd w:id="117"/>
      <w:r>
        <w:t>No.1</w:t>
      </w:r>
      <w:bookmarkEnd w:id="11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119" w:name="Passed"/>
            <w:r w:rsidRPr="00A9218A">
              <w:rPr>
                <w:i/>
                <w:sz w:val="20"/>
              </w:rPr>
              <w:instrText xml:space="preserve"> FORMCHECKBOX </w:instrText>
            </w:r>
            <w:r w:rsidRPr="00A9218A">
              <w:rPr>
                <w:i/>
                <w:sz w:val="20"/>
              </w:rPr>
            </w:r>
            <w:r w:rsidRPr="00A9218A">
              <w:rPr>
                <w:i/>
                <w:sz w:val="20"/>
              </w:rPr>
              <w:fldChar w:fldCharType="separate"/>
            </w:r>
            <w:r w:rsidRPr="00A9218A">
              <w:rPr>
                <w:i/>
                <w:sz w:val="20"/>
              </w:rPr>
              <w:fldChar w:fldCharType="end"/>
            </w:r>
            <w:bookmarkEnd w:id="119"/>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120" w:name="Failed"/>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120"/>
            <w:r w:rsidRPr="001F3E25">
              <w:rPr>
                <w:i/>
                <w:sz w:val="22"/>
                <w:szCs w:val="28"/>
              </w:rPr>
              <w:t xml:space="preserve">Failed </w:t>
            </w:r>
            <w:bookmarkStart w:id="121"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121"/>
            <w:r w:rsidRPr="001F3E25">
              <w:rPr>
                <w:i/>
                <w:sz w:val="22"/>
                <w:szCs w:val="28"/>
              </w:rPr>
              <w:t>Not Executed</w:t>
            </w:r>
          </w:p>
        </w:tc>
      </w:tr>
    </w:tbl>
    <w:p w14:paraId="24229170" w14:textId="77777777" w:rsidR="00EA5556" w:rsidRPr="001F3E25" w:rsidRDefault="00EA5556" w:rsidP="00EA5556">
      <w:pPr>
        <w:pStyle w:val="Heading3"/>
      </w:pPr>
      <w:bookmarkStart w:id="122" w:name="_Toc184491715"/>
      <w:r>
        <w:lastRenderedPageBreak/>
        <w:t>Sample Test case No.2</w:t>
      </w:r>
      <w:bookmarkEnd w:id="122"/>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123" w:name="_Toc184491716"/>
      <w:r>
        <w:t>Test Metrics</w:t>
      </w:r>
      <w:bookmarkEnd w:id="123"/>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124" w:name="_Toc184491717"/>
      <w:r>
        <w:t>Sample Test case Matric.No.1</w:t>
      </w:r>
      <w:bookmarkEnd w:id="124"/>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125" w:name="_Toc184491718"/>
      <w:r>
        <w:t xml:space="preserve">Sample Test case </w:t>
      </w:r>
      <w:r w:rsidR="00EA5556">
        <w:t>Me</w:t>
      </w:r>
      <w:r>
        <w:t>tric.No.2</w:t>
      </w:r>
      <w:bookmarkEnd w:id="125"/>
    </w:p>
    <w:p w14:paraId="02A68D16" w14:textId="77777777" w:rsidR="00560284" w:rsidRDefault="00560284" w:rsidP="00560284">
      <w:pPr>
        <w:pStyle w:val="Heading3"/>
      </w:pPr>
      <w:bookmarkStart w:id="126" w:name="_Toc184491719"/>
      <w:r>
        <w:t xml:space="preserve">Sample Test case </w:t>
      </w:r>
      <w:r w:rsidR="00EA5556">
        <w:t>Me</w:t>
      </w:r>
      <w:r>
        <w:t>tric.No.3</w:t>
      </w:r>
      <w:bookmarkEnd w:id="126"/>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127" w:name="_Toc184491720"/>
      <w:bookmarkStart w:id="128" w:name="_Toc5527845"/>
      <w:bookmarkEnd w:id="99"/>
      <w:bookmarkEnd w:id="109"/>
      <w:bookmarkEnd w:id="110"/>
      <w:r>
        <w:lastRenderedPageBreak/>
        <w:t>Experimental Results and Analysis</w:t>
      </w:r>
      <w:bookmarkEnd w:id="127"/>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129" w:name="_Toc532812933"/>
      <w:bookmarkStart w:id="130" w:name="_Toc184491721"/>
      <w:bookmarkStart w:id="131" w:name="_Toc19544172"/>
      <w:bookmarkStart w:id="132" w:name="_Toc19544207"/>
      <w:r>
        <w:lastRenderedPageBreak/>
        <w:t>Conclusion</w:t>
      </w:r>
      <w:bookmarkEnd w:id="129"/>
      <w:r w:rsidR="00D71319">
        <w:t xml:space="preserve"> and Future Directions</w:t>
      </w:r>
      <w:bookmarkEnd w:id="130"/>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33" w:name="_Toc19544177"/>
      <w:bookmarkStart w:id="134" w:name="_Toc19544225"/>
      <w:bookmarkEnd w:id="11"/>
      <w:bookmarkEnd w:id="100"/>
      <w:bookmarkEnd w:id="128"/>
      <w:bookmarkEnd w:id="131"/>
      <w:bookmarkEnd w:id="132"/>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223E9F56" w14:textId="77777777" w:rsidR="004D4433" w:rsidRDefault="004D4433" w:rsidP="004D4433"/>
    <w:p w14:paraId="52EA7FE8" w14:textId="77777777" w:rsidR="00150E62" w:rsidRPr="00150E62" w:rsidRDefault="00150E62" w:rsidP="00150E62">
      <w:pPr>
        <w:rPr>
          <w:b/>
          <w:u w:val="single"/>
        </w:rPr>
      </w:pPr>
      <w:r w:rsidRPr="00150E62">
        <w:rPr>
          <w:b/>
          <w:u w:val="single"/>
        </w:rPr>
        <w:t>Future Work for FYP Part-II:</w:t>
      </w:r>
    </w:p>
    <w:p w14:paraId="0939CB17" w14:textId="77777777" w:rsidR="00150E62" w:rsidRPr="00150E62" w:rsidRDefault="00150E62" w:rsidP="00150E62"/>
    <w:p w14:paraId="0930E2BD" w14:textId="77777777" w:rsidR="00150E62" w:rsidRPr="00150E62" w:rsidRDefault="00150E62" w:rsidP="00150E62">
      <w:pPr>
        <w:numPr>
          <w:ilvl w:val="0"/>
          <w:numId w:val="30"/>
        </w:numPr>
      </w:pPr>
      <w:r w:rsidRPr="00150E62">
        <w:t>Enrich the dataset by including an "unknown" class with pictures of leaves from other than wheat but looking similar to the wheat leaves.</w:t>
      </w:r>
    </w:p>
    <w:p w14:paraId="337714AC" w14:textId="77777777" w:rsidR="00150E62" w:rsidRPr="00150E62" w:rsidRDefault="00150E62" w:rsidP="00150E62">
      <w:pPr>
        <w:numPr>
          <w:ilvl w:val="0"/>
          <w:numId w:val="30"/>
        </w:numPr>
      </w:pPr>
      <w:r w:rsidRPr="00150E62">
        <w:t>Diversify the data collection for the unknown class in order to improve model robustness.</w:t>
      </w:r>
    </w:p>
    <w:p w14:paraId="7A60E42C" w14:textId="77777777" w:rsidR="00150E62" w:rsidRPr="00150E62" w:rsidRDefault="00150E62" w:rsidP="00150E62">
      <w:pPr>
        <w:numPr>
          <w:ilvl w:val="0"/>
          <w:numId w:val="30"/>
        </w:numPr>
      </w:pPr>
      <w:r w:rsidRPr="00150E62">
        <w:t>Make the application interface more friendly and accessible to farmers.</w:t>
      </w:r>
    </w:p>
    <w:p w14:paraId="721E5615" w14:textId="77777777" w:rsidR="00150E62" w:rsidRPr="00150E62" w:rsidRDefault="00150E62" w:rsidP="00150E62">
      <w:pPr>
        <w:numPr>
          <w:ilvl w:val="0"/>
          <w:numId w:val="30"/>
        </w:numPr>
      </w:pPr>
      <w:r w:rsidRPr="00150E62">
        <w:t>Employ deep learning to optimize the model in such a way that it enhances the accuracy of disease detection.</w:t>
      </w:r>
    </w:p>
    <w:p w14:paraId="10D94544" w14:textId="77777777" w:rsidR="00150E62" w:rsidRPr="00150E62" w:rsidRDefault="00150E62" w:rsidP="00150E62">
      <w:pPr>
        <w:numPr>
          <w:ilvl w:val="0"/>
          <w:numId w:val="30"/>
        </w:numPr>
      </w:pPr>
      <w:r w:rsidRPr="00150E62">
        <w:t>Implement lightweight architectures for efficient performance on mobile devices.</w:t>
      </w:r>
    </w:p>
    <w:p w14:paraId="7A42E8E3" w14:textId="77777777" w:rsidR="00150E62" w:rsidRPr="00150E62" w:rsidRDefault="00150E62" w:rsidP="00150E62">
      <w:pPr>
        <w:numPr>
          <w:ilvl w:val="0"/>
          <w:numId w:val="30"/>
        </w:numPr>
      </w:pPr>
      <w:r w:rsidRPr="00150E62">
        <w:t>Real-time processing for quick identification of disease by the application.</w:t>
      </w:r>
    </w:p>
    <w:p w14:paraId="73ED4C97" w14:textId="77777777" w:rsidR="00150E62" w:rsidRPr="00150E62" w:rsidRDefault="00150E62" w:rsidP="00150E62">
      <w:pPr>
        <w:numPr>
          <w:ilvl w:val="0"/>
          <w:numId w:val="30"/>
        </w:numPr>
      </w:pPr>
      <w:r w:rsidRPr="00150E62">
        <w:t>Perform the integration of the deep learning model with a mobile app for seamless disease detection.</w:t>
      </w:r>
    </w:p>
    <w:p w14:paraId="32AC33B6" w14:textId="77777777" w:rsidR="00150E62" w:rsidRPr="004D4433" w:rsidRDefault="00150E62" w:rsidP="00150E62">
      <w:pPr>
        <w:sectPr w:rsidR="00150E62" w:rsidRPr="004D4433" w:rsidSect="003D48EB">
          <w:pgSz w:w="11909" w:h="16834" w:code="9"/>
          <w:pgMar w:top="1440" w:right="1440" w:bottom="1440" w:left="1440" w:header="720" w:footer="720" w:gutter="0"/>
          <w:cols w:space="720"/>
          <w:docGrid w:linePitch="360"/>
        </w:sectPr>
      </w:pPr>
    </w:p>
    <w:p w14:paraId="1348A636" w14:textId="5E50E043" w:rsidR="007A0BDA" w:rsidRPr="00070126" w:rsidRDefault="007A0BDA" w:rsidP="00A21858">
      <w:pPr>
        <w:pStyle w:val="Heading1"/>
        <w:numPr>
          <w:ilvl w:val="0"/>
          <w:numId w:val="0"/>
        </w:numPr>
      </w:pPr>
      <w:bookmarkStart w:id="135" w:name="_Toc184491722"/>
      <w:r w:rsidRPr="00070126">
        <w:lastRenderedPageBreak/>
        <w:t>References</w:t>
      </w:r>
      <w:bookmarkEnd w:id="133"/>
      <w:bookmarkEnd w:id="134"/>
      <w:bookmarkEnd w:id="135"/>
    </w:p>
    <w:p w14:paraId="24195ACE" w14:textId="77777777" w:rsidR="00E468F3" w:rsidRDefault="00E468F3" w:rsidP="00E468F3">
      <w:pPr>
        <w:pStyle w:val="BodyText"/>
      </w:pPr>
    </w:p>
    <w:sdt>
      <w:sdtPr>
        <w:rPr>
          <w:color w:val="000000"/>
        </w:rPr>
        <w:tag w:val="MENDELEY_BIBLIOGRAPHY"/>
        <w:id w:val="1290783749"/>
        <w:placeholder>
          <w:docPart w:val="DefaultPlaceholder_-1854013440"/>
        </w:placeholder>
      </w:sdtPr>
      <w:sdtContent>
        <w:p w14:paraId="2933379B" w14:textId="77777777" w:rsidR="00841A91" w:rsidRPr="00841A91" w:rsidRDefault="00841A91">
          <w:pPr>
            <w:autoSpaceDE w:val="0"/>
            <w:autoSpaceDN w:val="0"/>
            <w:ind w:hanging="640"/>
            <w:divId w:val="274556244"/>
            <w:rPr>
              <w:color w:val="000000"/>
            </w:rPr>
          </w:pPr>
          <w:r w:rsidRPr="00841A91">
            <w:rPr>
              <w:color w:val="000000"/>
            </w:rPr>
            <w:t>[1]</w:t>
          </w:r>
          <w:r w:rsidRPr="00841A91">
            <w:rPr>
              <w:color w:val="000000"/>
            </w:rPr>
            <w:tab/>
            <w:t xml:space="preserve">R. </w:t>
          </w:r>
          <w:proofErr w:type="spellStart"/>
          <w:r w:rsidRPr="00841A91">
            <w:rPr>
              <w:color w:val="000000"/>
            </w:rPr>
            <w:t>Bebronne</w:t>
          </w:r>
          <w:proofErr w:type="spellEnd"/>
          <w:r w:rsidRPr="00841A91">
            <w:rPr>
              <w:color w:val="000000"/>
            </w:rPr>
            <w:t xml:space="preserve"> </w:t>
          </w:r>
          <w:r w:rsidRPr="00841A91">
            <w:rPr>
              <w:i/>
              <w:iCs/>
              <w:color w:val="000000"/>
            </w:rPr>
            <w:t>et al.</w:t>
          </w:r>
          <w:r w:rsidRPr="00841A91">
            <w:rPr>
              <w:color w:val="000000"/>
            </w:rPr>
            <w:t xml:space="preserve">, “In-field proximal sensing of septoria tritici blotch, stripe rust and brown rust in winter wheat by means of reflectance and textural features from multispectral imagery,” </w:t>
          </w:r>
          <w:proofErr w:type="spellStart"/>
          <w:r w:rsidRPr="00841A91">
            <w:rPr>
              <w:i/>
              <w:iCs/>
              <w:color w:val="000000"/>
            </w:rPr>
            <w:t>Biosyst</w:t>
          </w:r>
          <w:proofErr w:type="spellEnd"/>
          <w:r w:rsidRPr="00841A91">
            <w:rPr>
              <w:i/>
              <w:iCs/>
              <w:color w:val="000000"/>
            </w:rPr>
            <w:t xml:space="preserve"> Eng</w:t>
          </w:r>
          <w:r w:rsidRPr="00841A91">
            <w:rPr>
              <w:color w:val="000000"/>
            </w:rPr>
            <w:t xml:space="preserve">, vol. 197, pp. 257–269, Sep. 2020, </w:t>
          </w:r>
          <w:proofErr w:type="spellStart"/>
          <w:r w:rsidRPr="00841A91">
            <w:rPr>
              <w:color w:val="000000"/>
            </w:rPr>
            <w:t>doi</w:t>
          </w:r>
          <w:proofErr w:type="spellEnd"/>
          <w:r w:rsidRPr="00841A91">
            <w:rPr>
              <w:color w:val="000000"/>
            </w:rPr>
            <w:t>: 10.1016/j.biosystemseng.2020.06.011.</w:t>
          </w:r>
        </w:p>
        <w:p w14:paraId="2CE8FA2B" w14:textId="77777777" w:rsidR="00841A91" w:rsidRPr="00841A91" w:rsidRDefault="00841A91">
          <w:pPr>
            <w:autoSpaceDE w:val="0"/>
            <w:autoSpaceDN w:val="0"/>
            <w:ind w:hanging="640"/>
            <w:divId w:val="1572233313"/>
            <w:rPr>
              <w:color w:val="000000"/>
            </w:rPr>
          </w:pPr>
          <w:r w:rsidRPr="00841A91">
            <w:rPr>
              <w:color w:val="000000"/>
            </w:rPr>
            <w:t>[2]</w:t>
          </w:r>
          <w:r w:rsidRPr="00841A91">
            <w:rPr>
              <w:color w:val="000000"/>
            </w:rPr>
            <w:tab/>
            <w:t xml:space="preserve">M. Mandava, S. R. Vinta, H. Ghosh, and I. S. Rahat, “Identification and Categorization of Yellow Rust Infection in Wheat through Deep Learning Techniques,” </w:t>
          </w:r>
          <w:r w:rsidRPr="00841A91">
            <w:rPr>
              <w:i/>
              <w:iCs/>
              <w:color w:val="000000"/>
            </w:rPr>
            <w:t>EAI Endorsed Transactions on Internet of Things</w:t>
          </w:r>
          <w:r w:rsidRPr="00841A91">
            <w:rPr>
              <w:color w:val="000000"/>
            </w:rPr>
            <w:t xml:space="preserve">, vol. 10, 2024, </w:t>
          </w:r>
          <w:proofErr w:type="spellStart"/>
          <w:r w:rsidRPr="00841A91">
            <w:rPr>
              <w:color w:val="000000"/>
            </w:rPr>
            <w:t>doi</w:t>
          </w:r>
          <w:proofErr w:type="spellEnd"/>
          <w:r w:rsidRPr="00841A91">
            <w:rPr>
              <w:color w:val="000000"/>
            </w:rPr>
            <w:t>: 10.4108/eetiot.4603.</w:t>
          </w:r>
        </w:p>
        <w:p w14:paraId="00D21AB1" w14:textId="77777777" w:rsidR="00841A91" w:rsidRPr="00841A91" w:rsidRDefault="00841A91">
          <w:pPr>
            <w:autoSpaceDE w:val="0"/>
            <w:autoSpaceDN w:val="0"/>
            <w:ind w:hanging="640"/>
            <w:divId w:val="1818837200"/>
            <w:rPr>
              <w:color w:val="000000"/>
            </w:rPr>
          </w:pPr>
          <w:r w:rsidRPr="00841A91">
            <w:rPr>
              <w:color w:val="000000"/>
            </w:rPr>
            <w:t>[3]</w:t>
          </w:r>
          <w:r w:rsidRPr="00841A91">
            <w:rPr>
              <w:color w:val="000000"/>
            </w:rPr>
            <w:tab/>
            <w:t xml:space="preserve">H. Khan, I. U. Haq, M. Munsif, Mustaqeem, S. U. Khan, and M. Y. Lee, “Automated Wheat Diseases Classification Framework Using Advanced Machine Learning Technique,” </w:t>
          </w:r>
          <w:r w:rsidRPr="00841A91">
            <w:rPr>
              <w:i/>
              <w:iCs/>
              <w:color w:val="000000"/>
            </w:rPr>
            <w:t>Agriculture (Switzerland)</w:t>
          </w:r>
          <w:r w:rsidRPr="00841A91">
            <w:rPr>
              <w:color w:val="000000"/>
            </w:rPr>
            <w:t xml:space="preserve">, vol. 12, no. 8, Aug. 2022, </w:t>
          </w:r>
          <w:proofErr w:type="spellStart"/>
          <w:r w:rsidRPr="00841A91">
            <w:rPr>
              <w:color w:val="000000"/>
            </w:rPr>
            <w:t>doi</w:t>
          </w:r>
          <w:proofErr w:type="spellEnd"/>
          <w:r w:rsidRPr="00841A91">
            <w:rPr>
              <w:color w:val="000000"/>
            </w:rPr>
            <w:t>: 10.3390/agriculture12081226.</w:t>
          </w:r>
        </w:p>
        <w:p w14:paraId="1756AE54" w14:textId="77777777" w:rsidR="00841A91" w:rsidRPr="00841A91" w:rsidRDefault="00841A91">
          <w:pPr>
            <w:autoSpaceDE w:val="0"/>
            <w:autoSpaceDN w:val="0"/>
            <w:ind w:hanging="640"/>
            <w:divId w:val="1664970151"/>
            <w:rPr>
              <w:color w:val="000000"/>
            </w:rPr>
          </w:pPr>
          <w:r w:rsidRPr="00841A91">
            <w:rPr>
              <w:color w:val="000000"/>
            </w:rPr>
            <w:t>[4]</w:t>
          </w:r>
          <w:r w:rsidRPr="00841A91">
            <w:rPr>
              <w:color w:val="000000"/>
            </w:rPr>
            <w:tab/>
            <w:t xml:space="preserve">H. Wang, Q. Jiang, Z. Sun, S. Cao, and H. Wang, “Identification of Stripe Rust and Leaf Rust on Different Wheat Varieties Based on Image Processing Technology,” </w:t>
          </w:r>
          <w:r w:rsidRPr="00841A91">
            <w:rPr>
              <w:i/>
              <w:iCs/>
              <w:color w:val="000000"/>
            </w:rPr>
            <w:t>Agronomy</w:t>
          </w:r>
          <w:r w:rsidRPr="00841A91">
            <w:rPr>
              <w:color w:val="000000"/>
            </w:rPr>
            <w:t xml:space="preserve">, vol. 13, no. 1, Jan. 2023, </w:t>
          </w:r>
          <w:proofErr w:type="spellStart"/>
          <w:r w:rsidRPr="00841A91">
            <w:rPr>
              <w:color w:val="000000"/>
            </w:rPr>
            <w:t>doi</w:t>
          </w:r>
          <w:proofErr w:type="spellEnd"/>
          <w:r w:rsidRPr="00841A91">
            <w:rPr>
              <w:color w:val="000000"/>
            </w:rPr>
            <w:t>: 10.3390/agronomy13010260.</w:t>
          </w:r>
        </w:p>
        <w:p w14:paraId="736A7E91" w14:textId="77777777" w:rsidR="00841A91" w:rsidRPr="00841A91" w:rsidRDefault="00841A91">
          <w:pPr>
            <w:autoSpaceDE w:val="0"/>
            <w:autoSpaceDN w:val="0"/>
            <w:ind w:hanging="640"/>
            <w:divId w:val="348337388"/>
            <w:rPr>
              <w:color w:val="000000"/>
            </w:rPr>
          </w:pPr>
          <w:r w:rsidRPr="00841A91">
            <w:rPr>
              <w:color w:val="000000"/>
            </w:rPr>
            <w:t>[5]</w:t>
          </w:r>
          <w:r w:rsidRPr="00841A91">
            <w:rPr>
              <w:color w:val="000000"/>
            </w:rPr>
            <w:tab/>
            <w:t xml:space="preserve">U. Shafi </w:t>
          </w:r>
          <w:r w:rsidRPr="00841A91">
            <w:rPr>
              <w:i/>
              <w:iCs/>
              <w:color w:val="000000"/>
            </w:rPr>
            <w:t>et al.</w:t>
          </w:r>
          <w:r w:rsidRPr="00841A91">
            <w:rPr>
              <w:color w:val="000000"/>
            </w:rPr>
            <w:t xml:space="preserve">, “Embedded AI for Wheat Yellow Rust Infection Type Classification,” </w:t>
          </w:r>
          <w:r w:rsidRPr="00841A91">
            <w:rPr>
              <w:i/>
              <w:iCs/>
              <w:color w:val="000000"/>
            </w:rPr>
            <w:t>IEEE Access</w:t>
          </w:r>
          <w:r w:rsidRPr="00841A91">
            <w:rPr>
              <w:color w:val="000000"/>
            </w:rPr>
            <w:t xml:space="preserve">, vol. 11, pp. 23726–23738, 2023, </w:t>
          </w:r>
          <w:proofErr w:type="spellStart"/>
          <w:r w:rsidRPr="00841A91">
            <w:rPr>
              <w:color w:val="000000"/>
            </w:rPr>
            <w:t>doi</w:t>
          </w:r>
          <w:proofErr w:type="spellEnd"/>
          <w:r w:rsidRPr="00841A91">
            <w:rPr>
              <w:color w:val="000000"/>
            </w:rPr>
            <w:t>: 10.1109/ACCESS.2023.3254430.</w:t>
          </w:r>
        </w:p>
        <w:p w14:paraId="578672E7" w14:textId="77777777" w:rsidR="00841A91" w:rsidRPr="00841A91" w:rsidRDefault="00841A91">
          <w:pPr>
            <w:autoSpaceDE w:val="0"/>
            <w:autoSpaceDN w:val="0"/>
            <w:ind w:hanging="640"/>
            <w:divId w:val="707414886"/>
            <w:rPr>
              <w:color w:val="000000"/>
            </w:rPr>
          </w:pPr>
          <w:r w:rsidRPr="00841A91">
            <w:rPr>
              <w:color w:val="000000"/>
            </w:rPr>
            <w:t>[6]</w:t>
          </w:r>
          <w:r w:rsidRPr="00841A91">
            <w:rPr>
              <w:color w:val="000000"/>
            </w:rPr>
            <w:tab/>
            <w:t xml:space="preserve">C. Cuenca-Romero, O. E. Apolo-Apolo, J. N. Rodríguez Vázquez, G. Egea, and M. Pérez-Ruiz, “Tackling unbalanced datasets for yellow and brown rust detection in wheat,” </w:t>
          </w:r>
          <w:r w:rsidRPr="00841A91">
            <w:rPr>
              <w:i/>
              <w:iCs/>
              <w:color w:val="000000"/>
            </w:rPr>
            <w:t>Front Plant Sci</w:t>
          </w:r>
          <w:r w:rsidRPr="00841A91">
            <w:rPr>
              <w:color w:val="000000"/>
            </w:rPr>
            <w:t xml:space="preserve">, vol. 15, 2024, </w:t>
          </w:r>
          <w:proofErr w:type="spellStart"/>
          <w:r w:rsidRPr="00841A91">
            <w:rPr>
              <w:color w:val="000000"/>
            </w:rPr>
            <w:t>doi</w:t>
          </w:r>
          <w:proofErr w:type="spellEnd"/>
          <w:r w:rsidRPr="00841A91">
            <w:rPr>
              <w:color w:val="000000"/>
            </w:rPr>
            <w:t>: 10.3389/fpls.2024.1392409.</w:t>
          </w:r>
        </w:p>
        <w:p w14:paraId="5BF2F1A4" w14:textId="77777777" w:rsidR="00841A91" w:rsidRPr="00841A91" w:rsidRDefault="00841A91">
          <w:pPr>
            <w:autoSpaceDE w:val="0"/>
            <w:autoSpaceDN w:val="0"/>
            <w:ind w:hanging="640"/>
            <w:divId w:val="397628264"/>
            <w:rPr>
              <w:color w:val="000000"/>
            </w:rPr>
          </w:pPr>
          <w:r w:rsidRPr="00841A91">
            <w:rPr>
              <w:color w:val="000000"/>
            </w:rPr>
            <w:t>[7]</w:t>
          </w:r>
          <w:r w:rsidRPr="00841A91">
            <w:rPr>
              <w:color w:val="000000"/>
            </w:rPr>
            <w:tab/>
            <w:t xml:space="preserve">C. Nguyen, V. Sagan, J. </w:t>
          </w:r>
          <w:proofErr w:type="spellStart"/>
          <w:r w:rsidRPr="00841A91">
            <w:rPr>
              <w:color w:val="000000"/>
            </w:rPr>
            <w:t>Skobalski</w:t>
          </w:r>
          <w:proofErr w:type="spellEnd"/>
          <w:r w:rsidRPr="00841A91">
            <w:rPr>
              <w:color w:val="000000"/>
            </w:rPr>
            <w:t xml:space="preserve">, and J. I. Severo, “Early Detection of Wheat Yellow Rust Disease and Its Impact on Terminal Yield with Multi-Spectral UAV-Imagery,” </w:t>
          </w:r>
          <w:r w:rsidRPr="00841A91">
            <w:rPr>
              <w:i/>
              <w:iCs/>
              <w:color w:val="000000"/>
            </w:rPr>
            <w:t>Remote Sens (Basel)</w:t>
          </w:r>
          <w:r w:rsidRPr="00841A91">
            <w:rPr>
              <w:color w:val="000000"/>
            </w:rPr>
            <w:t xml:space="preserve">, vol. 15, no. 13, Jul. 2023, </w:t>
          </w:r>
          <w:proofErr w:type="spellStart"/>
          <w:r w:rsidRPr="00841A91">
            <w:rPr>
              <w:color w:val="000000"/>
            </w:rPr>
            <w:t>doi</w:t>
          </w:r>
          <w:proofErr w:type="spellEnd"/>
          <w:r w:rsidRPr="00841A91">
            <w:rPr>
              <w:color w:val="000000"/>
            </w:rPr>
            <w:t>: 10.3390/rs15133301.</w:t>
          </w:r>
        </w:p>
        <w:p w14:paraId="122D05BC" w14:textId="77777777" w:rsidR="00841A91" w:rsidRPr="00841A91" w:rsidRDefault="00841A91">
          <w:pPr>
            <w:autoSpaceDE w:val="0"/>
            <w:autoSpaceDN w:val="0"/>
            <w:ind w:hanging="640"/>
            <w:divId w:val="1639650146"/>
            <w:rPr>
              <w:color w:val="000000"/>
            </w:rPr>
          </w:pPr>
          <w:r w:rsidRPr="00841A91">
            <w:rPr>
              <w:color w:val="000000"/>
            </w:rPr>
            <w:t>[8]</w:t>
          </w:r>
          <w:r w:rsidRPr="00841A91">
            <w:rPr>
              <w:color w:val="000000"/>
            </w:rPr>
            <w:tab/>
            <w:t xml:space="preserve">W. Liu </w:t>
          </w:r>
          <w:r w:rsidRPr="00841A91">
            <w:rPr>
              <w:i/>
              <w:iCs/>
              <w:color w:val="000000"/>
            </w:rPr>
            <w:t>et al.</w:t>
          </w:r>
          <w:r w:rsidRPr="00841A91">
            <w:rPr>
              <w:color w:val="000000"/>
            </w:rPr>
            <w:t>, “</w:t>
          </w:r>
          <w:proofErr w:type="spellStart"/>
          <w:r w:rsidRPr="00841A91">
            <w:rPr>
              <w:color w:val="000000"/>
            </w:rPr>
            <w:t>StripeRust</w:t>
          </w:r>
          <w:proofErr w:type="spellEnd"/>
          <w:r w:rsidRPr="00841A91">
            <w:rPr>
              <w:color w:val="000000"/>
            </w:rPr>
            <w:t xml:space="preserve">-Pocket: A Mobile-Based Deep Learning Application for Efficient Disease Severity Assessment of Wheat Stripe Rust,” </w:t>
          </w:r>
          <w:r w:rsidRPr="00841A91">
            <w:rPr>
              <w:i/>
              <w:iCs/>
              <w:color w:val="000000"/>
            </w:rPr>
            <w:t>Plant Phenomics</w:t>
          </w:r>
          <w:r w:rsidRPr="00841A91">
            <w:rPr>
              <w:color w:val="000000"/>
            </w:rPr>
            <w:t xml:space="preserve">, vol. 6, 2024, </w:t>
          </w:r>
          <w:proofErr w:type="spellStart"/>
          <w:r w:rsidRPr="00841A91">
            <w:rPr>
              <w:color w:val="000000"/>
            </w:rPr>
            <w:t>doi</w:t>
          </w:r>
          <w:proofErr w:type="spellEnd"/>
          <w:r w:rsidRPr="00841A91">
            <w:rPr>
              <w:color w:val="000000"/>
            </w:rPr>
            <w:t>: 10.34133/plantphenomics.0201.</w:t>
          </w:r>
        </w:p>
        <w:p w14:paraId="6441B903" w14:textId="77777777" w:rsidR="00841A91" w:rsidRPr="00841A91" w:rsidRDefault="00841A91">
          <w:pPr>
            <w:autoSpaceDE w:val="0"/>
            <w:autoSpaceDN w:val="0"/>
            <w:ind w:hanging="640"/>
            <w:divId w:val="1413509921"/>
            <w:rPr>
              <w:color w:val="000000"/>
            </w:rPr>
          </w:pPr>
          <w:r w:rsidRPr="00841A91">
            <w:rPr>
              <w:color w:val="000000"/>
            </w:rPr>
            <w:t>[9]</w:t>
          </w:r>
          <w:r w:rsidRPr="00841A91">
            <w:rPr>
              <w:color w:val="000000"/>
            </w:rPr>
            <w:tab/>
            <w:t xml:space="preserve">A. Alharbi, M. U. G. Khan, and B. Tayyaba, “Wheat Disease Classification Using Continual Learning,” </w:t>
          </w:r>
          <w:r w:rsidRPr="00841A91">
            <w:rPr>
              <w:i/>
              <w:iCs/>
              <w:color w:val="000000"/>
            </w:rPr>
            <w:t>IEEE Access</w:t>
          </w:r>
          <w:r w:rsidRPr="00841A91">
            <w:rPr>
              <w:color w:val="000000"/>
            </w:rPr>
            <w:t xml:space="preserve">, vol. 11, pp. 90016–90026, 2023, </w:t>
          </w:r>
          <w:proofErr w:type="spellStart"/>
          <w:r w:rsidRPr="00841A91">
            <w:rPr>
              <w:color w:val="000000"/>
            </w:rPr>
            <w:t>doi</w:t>
          </w:r>
          <w:proofErr w:type="spellEnd"/>
          <w:r w:rsidRPr="00841A91">
            <w:rPr>
              <w:color w:val="000000"/>
            </w:rPr>
            <w:t>: 10.1109/ACCESS.2023.3304358.</w:t>
          </w:r>
        </w:p>
        <w:p w14:paraId="48639F60" w14:textId="77777777" w:rsidR="00841A91" w:rsidRPr="00841A91" w:rsidRDefault="00841A91">
          <w:pPr>
            <w:autoSpaceDE w:val="0"/>
            <w:autoSpaceDN w:val="0"/>
            <w:ind w:hanging="640"/>
            <w:divId w:val="1705325411"/>
            <w:rPr>
              <w:color w:val="000000"/>
            </w:rPr>
          </w:pPr>
          <w:r w:rsidRPr="00841A91">
            <w:rPr>
              <w:color w:val="000000"/>
            </w:rPr>
            <w:t>[10]</w:t>
          </w:r>
          <w:r w:rsidRPr="00841A91">
            <w:rPr>
              <w:color w:val="000000"/>
            </w:rPr>
            <w:tab/>
            <w:t xml:space="preserve">D. Kumar and V. Kukreja, “Combined CNN with STARGAN for Wheat Yellow Rust Disease Classification,” </w:t>
          </w:r>
          <w:r w:rsidRPr="00841A91">
            <w:rPr>
              <w:i/>
              <w:iCs/>
              <w:color w:val="000000"/>
            </w:rPr>
            <w:t>International Journal of Computing and Digital Systems</w:t>
          </w:r>
          <w:r w:rsidRPr="00841A91">
            <w:rPr>
              <w:color w:val="000000"/>
            </w:rPr>
            <w:t xml:space="preserve">, vol. 13, no. 1, pp. 1081–1095, 2023, </w:t>
          </w:r>
          <w:proofErr w:type="spellStart"/>
          <w:r w:rsidRPr="00841A91">
            <w:rPr>
              <w:color w:val="000000"/>
            </w:rPr>
            <w:t>doi</w:t>
          </w:r>
          <w:proofErr w:type="spellEnd"/>
          <w:r w:rsidRPr="00841A91">
            <w:rPr>
              <w:color w:val="000000"/>
            </w:rPr>
            <w:t>: 10.12785/</w:t>
          </w:r>
          <w:proofErr w:type="spellStart"/>
          <w:r w:rsidRPr="00841A91">
            <w:rPr>
              <w:color w:val="000000"/>
            </w:rPr>
            <w:t>ijcds</w:t>
          </w:r>
          <w:proofErr w:type="spellEnd"/>
          <w:r w:rsidRPr="00841A91">
            <w:rPr>
              <w:color w:val="000000"/>
            </w:rPr>
            <w:t>/130187.</w:t>
          </w:r>
        </w:p>
        <w:p w14:paraId="30E6064F" w14:textId="77777777" w:rsidR="00841A91" w:rsidRPr="00841A91" w:rsidRDefault="00841A91">
          <w:pPr>
            <w:autoSpaceDE w:val="0"/>
            <w:autoSpaceDN w:val="0"/>
            <w:ind w:hanging="640"/>
            <w:divId w:val="1628467826"/>
            <w:rPr>
              <w:color w:val="000000"/>
            </w:rPr>
          </w:pPr>
          <w:r w:rsidRPr="00841A91">
            <w:rPr>
              <w:color w:val="000000"/>
            </w:rPr>
            <w:t>[11]</w:t>
          </w:r>
          <w:r w:rsidRPr="00841A91">
            <w:rPr>
              <w:color w:val="000000"/>
            </w:rPr>
            <w:tab/>
            <w:t xml:space="preserve">A. Tolba and N. Talal, “An Interpretable Deep Learning for Early Detection and Diagnosis of Wheat Leaf Diseases,” </w:t>
          </w:r>
          <w:r w:rsidRPr="00841A91">
            <w:rPr>
              <w:i/>
              <w:iCs/>
              <w:color w:val="000000"/>
            </w:rPr>
            <w:t>Optimization in Agriculture</w:t>
          </w:r>
          <w:r w:rsidRPr="00841A91">
            <w:rPr>
              <w:color w:val="000000"/>
            </w:rPr>
            <w:t xml:space="preserve">, vol. 1, pp. 81–93, May 2024, </w:t>
          </w:r>
          <w:proofErr w:type="spellStart"/>
          <w:r w:rsidRPr="00841A91">
            <w:rPr>
              <w:color w:val="000000"/>
            </w:rPr>
            <w:t>doi</w:t>
          </w:r>
          <w:proofErr w:type="spellEnd"/>
          <w:r w:rsidRPr="00841A91">
            <w:rPr>
              <w:color w:val="000000"/>
            </w:rPr>
            <w:t>: 10.61356/j.oia.2024.1257.</w:t>
          </w:r>
        </w:p>
        <w:p w14:paraId="038CD5C7" w14:textId="77777777" w:rsidR="00841A91" w:rsidRPr="00841A91" w:rsidRDefault="00841A91">
          <w:pPr>
            <w:autoSpaceDE w:val="0"/>
            <w:autoSpaceDN w:val="0"/>
            <w:ind w:hanging="640"/>
            <w:divId w:val="1032149619"/>
            <w:rPr>
              <w:color w:val="000000"/>
            </w:rPr>
          </w:pPr>
          <w:r w:rsidRPr="00841A91">
            <w:rPr>
              <w:color w:val="000000"/>
            </w:rPr>
            <w:t>[12]</w:t>
          </w:r>
          <w:r w:rsidRPr="00841A91">
            <w:rPr>
              <w:color w:val="000000"/>
            </w:rPr>
            <w:tab/>
            <w:t xml:space="preserve">J. Jiang </w:t>
          </w:r>
          <w:r w:rsidRPr="00841A91">
            <w:rPr>
              <w:i/>
              <w:iCs/>
              <w:color w:val="000000"/>
            </w:rPr>
            <w:t>et al.</w:t>
          </w:r>
          <w:r w:rsidRPr="00841A91">
            <w:rPr>
              <w:color w:val="000000"/>
            </w:rPr>
            <w:t xml:space="preserve">, “Evaluation of Diverse Convolutional Neural Networks and Training Strategies for Wheat Leaf Disease Identification with Field-Acquired Photographs,” </w:t>
          </w:r>
          <w:r w:rsidRPr="00841A91">
            <w:rPr>
              <w:i/>
              <w:iCs/>
              <w:color w:val="000000"/>
            </w:rPr>
            <w:t>Remote Sens (Basel)</w:t>
          </w:r>
          <w:r w:rsidRPr="00841A91">
            <w:rPr>
              <w:color w:val="000000"/>
            </w:rPr>
            <w:t xml:space="preserve">, vol. 14, no. 14, Jul. 2022, </w:t>
          </w:r>
          <w:proofErr w:type="spellStart"/>
          <w:r w:rsidRPr="00841A91">
            <w:rPr>
              <w:color w:val="000000"/>
            </w:rPr>
            <w:t>doi</w:t>
          </w:r>
          <w:proofErr w:type="spellEnd"/>
          <w:r w:rsidRPr="00841A91">
            <w:rPr>
              <w:color w:val="000000"/>
            </w:rPr>
            <w:t>: 10.3390/rs14143446.</w:t>
          </w:r>
        </w:p>
        <w:p w14:paraId="282D6155" w14:textId="4CF1D4EF" w:rsidR="00E468F3" w:rsidRDefault="00841A91" w:rsidP="00E468F3">
          <w:pPr>
            <w:pStyle w:val="BodyText"/>
            <w:sectPr w:rsidR="00E468F3" w:rsidSect="003D48EB">
              <w:pgSz w:w="11909" w:h="16834" w:code="9"/>
              <w:pgMar w:top="1440" w:right="1440" w:bottom="1440" w:left="1440" w:header="720" w:footer="720" w:gutter="0"/>
              <w:cols w:space="720"/>
              <w:docGrid w:linePitch="360"/>
            </w:sectPr>
          </w:pPr>
          <w:r w:rsidRPr="00841A91">
            <w:rPr>
              <w:color w:val="000000"/>
            </w:rPr>
            <w:t> </w:t>
          </w:r>
        </w:p>
      </w:sdtContent>
    </w:sdt>
    <w:p w14:paraId="50BEE4FC" w14:textId="13E72C18" w:rsidR="00DD279C" w:rsidRPr="009235AA" w:rsidRDefault="00DD279C" w:rsidP="007D76C3">
      <w:pPr>
        <w:pStyle w:val="Code"/>
        <w:ind w:left="0"/>
      </w:pPr>
    </w:p>
    <w:sectPr w:rsidR="00DD279C" w:rsidRPr="009235AA"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B3C49" w14:textId="77777777" w:rsidR="005243BB" w:rsidRDefault="005243BB">
      <w:r>
        <w:separator/>
      </w:r>
    </w:p>
  </w:endnote>
  <w:endnote w:type="continuationSeparator" w:id="0">
    <w:p w14:paraId="764E81D0" w14:textId="77777777" w:rsidR="005243BB" w:rsidRDefault="00524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ACD18" w14:textId="77777777" w:rsidR="005243BB" w:rsidRDefault="005243BB">
      <w:r>
        <w:separator/>
      </w:r>
    </w:p>
  </w:footnote>
  <w:footnote w:type="continuationSeparator" w:id="0">
    <w:p w14:paraId="4DEDD25A" w14:textId="77777777" w:rsidR="005243BB" w:rsidRDefault="00524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AD35A" w14:textId="77777777" w:rsidR="008822FA" w:rsidRDefault="008822FA"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99552" w14:textId="042EB8D1" w:rsidR="008822FA" w:rsidRDefault="008822FA" w:rsidP="004C3191">
    <w:pPr>
      <w:pStyle w:val="Header"/>
    </w:pPr>
    <w:r>
      <w:rPr>
        <w:noProof/>
      </w:rPr>
      <w:fldChar w:fldCharType="begin"/>
    </w:r>
    <w:r>
      <w:rPr>
        <w:noProof/>
      </w:rPr>
      <w:instrText xml:space="preserve"> STYLEREF  Subtitle  \* MERGEFORMAT </w:instrText>
    </w:r>
    <w:r>
      <w:rPr>
        <w:noProof/>
      </w:rPr>
      <w:fldChar w:fldCharType="separate"/>
    </w:r>
    <w:r w:rsidR="00E468F3">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031A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79BF" w14:textId="2AD84F05" w:rsidR="008822FA" w:rsidRDefault="008822FA" w:rsidP="004C3191">
    <w:pPr>
      <w:pStyle w:val="Header"/>
    </w:pPr>
    <w:r>
      <w:rPr>
        <w:noProof/>
      </w:rPr>
      <w:fldChar w:fldCharType="begin"/>
    </w:r>
    <w:r>
      <w:rPr>
        <w:noProof/>
      </w:rPr>
      <w:instrText xml:space="preserve"> STYLEREF  Subtitle  \* MERGEFORMAT </w:instrText>
    </w:r>
    <w:r>
      <w:rPr>
        <w:noProof/>
      </w:rPr>
      <w:fldChar w:fldCharType="separate"/>
    </w:r>
    <w:r w:rsidR="00C06FE7">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031AC">
      <w:rPr>
        <w:noProof/>
      </w:rPr>
      <w:t>iii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B8A63" w14:textId="372CE649" w:rsidR="008822FA" w:rsidRDefault="008822FA" w:rsidP="004C3191">
    <w:pPr>
      <w:pStyle w:val="Header"/>
    </w:pPr>
    <w:r>
      <w:rPr>
        <w:noProof/>
      </w:rPr>
      <w:fldChar w:fldCharType="begin"/>
    </w:r>
    <w:r>
      <w:rPr>
        <w:noProof/>
      </w:rPr>
      <w:instrText xml:space="preserve"> STYLEREF  Subtitle  \* MERGEFORMAT </w:instrText>
    </w:r>
    <w:r>
      <w:rPr>
        <w:noProof/>
      </w:rPr>
      <w:fldChar w:fldCharType="separate"/>
    </w:r>
    <w:r w:rsidR="00C06FE7">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031AC">
      <w:rPr>
        <w:noProof/>
      </w:rP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4793D" w14:textId="2E152531" w:rsidR="008822FA" w:rsidRDefault="008822FA"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31AC">
      <w:rPr>
        <w:rStyle w:val="PageNumber"/>
        <w:noProof/>
      </w:rPr>
      <w:t>2</w:t>
    </w:r>
    <w:r>
      <w:rPr>
        <w:rStyle w:val="PageNumber"/>
      </w:rPr>
      <w:fldChar w:fldCharType="end"/>
    </w:r>
  </w:p>
  <w:p w14:paraId="47EC0402" w14:textId="7A7FB66E" w:rsidR="008822FA" w:rsidRDefault="008822FA">
    <w:pPr>
      <w:pStyle w:val="Header"/>
    </w:pPr>
    <w:r>
      <w:rPr>
        <w:noProof/>
      </w:rPr>
      <w:fldChar w:fldCharType="begin"/>
    </w:r>
    <w:r>
      <w:rPr>
        <w:noProof/>
      </w:rPr>
      <w:instrText xml:space="preserve"> STYLEREF  "Heading 1"  \* MERGEFORMAT </w:instrText>
    </w:r>
    <w:r>
      <w:rPr>
        <w:noProof/>
      </w:rPr>
      <w:fldChar w:fldCharType="separate"/>
    </w:r>
    <w:r w:rsidR="00841A91">
      <w:rPr>
        <w:noProof/>
      </w:rPr>
      <w:t>References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2FCCC" w14:textId="066E304C" w:rsidR="008822FA" w:rsidRDefault="008822FA"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31AC">
      <w:rPr>
        <w:rStyle w:val="PageNumber"/>
        <w:noProof/>
      </w:rPr>
      <w:t>1</w:t>
    </w:r>
    <w:r>
      <w:rPr>
        <w:rStyle w:val="PageNumber"/>
      </w:rPr>
      <w:fldChar w:fldCharType="end"/>
    </w:r>
  </w:p>
  <w:p w14:paraId="25D8EC69" w14:textId="72EF7291" w:rsidR="008822FA" w:rsidRDefault="008822FA" w:rsidP="00AC2975">
    <w:pPr>
      <w:pStyle w:val="Header"/>
      <w:ind w:right="360"/>
    </w:pPr>
    <w:r>
      <w:t>Wheat Rust Guard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EEE82" w14:textId="77777777" w:rsidR="008822FA" w:rsidRDefault="00000000" w:rsidP="00BC1EE0">
    <w:pPr>
      <w:pStyle w:val="Header"/>
    </w:pPr>
    <w:sdt>
      <w:sdtPr>
        <w:alias w:val="Title"/>
        <w:tag w:val=""/>
        <w:id w:val="-1010211937"/>
        <w:placeholder>
          <w:docPart w:val="F0F6A8975BA4416DADCD57F1EF52FF15"/>
        </w:placeholder>
        <w:dataBinding w:prefixMappings="xmlns:ns0='http://purl.org/dc/elements/1.1/' xmlns:ns1='http://schemas.openxmlformats.org/package/2006/metadata/core-properties' " w:xpath="/ns1:coreProperties[1]/ns0:title[1]" w:storeItemID="{6C3C8BC8-F283-45AE-878A-BAB7291924A1}"/>
        <w:text/>
      </w:sdtPr>
      <w:sdtContent>
        <w:r w:rsidR="008822FA" w:rsidRPr="00BC1EE0">
          <w:t>Your Project Title Here</w:t>
        </w:r>
      </w:sdtContent>
    </w:sdt>
    <w:r w:rsidR="008822FA">
      <w:ptab w:relativeTo="margin" w:alignment="center" w:leader="none"/>
    </w:r>
    <w:r w:rsidR="008822FA">
      <w:ptab w:relativeTo="margin" w:alignment="right" w:leader="none"/>
    </w:r>
    <w:r w:rsidR="008822FA">
      <w:fldChar w:fldCharType="begin"/>
    </w:r>
    <w:r w:rsidR="008822FA">
      <w:instrText xml:space="preserve"> PAGE  \* Arabic  \* MERGEFORMAT </w:instrText>
    </w:r>
    <w:r w:rsidR="008822FA">
      <w:fldChar w:fldCharType="separate"/>
    </w:r>
    <w:r w:rsidR="008822FA">
      <w:rPr>
        <w:noProof/>
      </w:rPr>
      <w:t>1</w:t>
    </w:r>
    <w:r w:rsidR="008822FA">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7F243" w14:textId="585F03CC" w:rsidR="008822FA" w:rsidRDefault="008822FA"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31AC">
      <w:rPr>
        <w:rStyle w:val="PageNumber"/>
        <w:noProof/>
      </w:rPr>
      <w:t>7</w:t>
    </w:r>
    <w:r>
      <w:rPr>
        <w:rStyle w:val="PageNumber"/>
      </w:rPr>
      <w:fldChar w:fldCharType="end"/>
    </w:r>
  </w:p>
  <w:p w14:paraId="69F5B560" w14:textId="2B321E95" w:rsidR="008822FA" w:rsidRDefault="008822FA" w:rsidP="00AC2975">
    <w:pPr>
      <w:pStyle w:val="Header"/>
      <w:ind w:right="360"/>
    </w:pPr>
    <w:r>
      <w:t>Wheat Rust Guard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0DD5BB3"/>
    <w:multiLevelType w:val="hybridMultilevel"/>
    <w:tmpl w:val="5E6CE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C07D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6F043A"/>
    <w:multiLevelType w:val="hybridMultilevel"/>
    <w:tmpl w:val="8EA273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A03809"/>
    <w:multiLevelType w:val="multilevel"/>
    <w:tmpl w:val="F6A6D014"/>
    <w:lvl w:ilvl="0">
      <w:start w:val="1"/>
      <w:numFmt w:val="none"/>
      <w:lvlText w:val="3.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FF56D4"/>
    <w:multiLevelType w:val="hybridMultilevel"/>
    <w:tmpl w:val="72B61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B0E32"/>
    <w:multiLevelType w:val="hybridMultilevel"/>
    <w:tmpl w:val="E7C64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E2CEB"/>
    <w:multiLevelType w:val="hybridMultilevel"/>
    <w:tmpl w:val="D42AE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9" w15:restartNumberingAfterBreak="0">
    <w:nsid w:val="25365104"/>
    <w:multiLevelType w:val="hybridMultilevel"/>
    <w:tmpl w:val="8124E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BB9"/>
    <w:multiLevelType w:val="multilevel"/>
    <w:tmpl w:val="BBD8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D49D7"/>
    <w:multiLevelType w:val="hybridMultilevel"/>
    <w:tmpl w:val="E4F08F2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4" w15:restartNumberingAfterBreak="0">
    <w:nsid w:val="30B415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3EA484A"/>
    <w:multiLevelType w:val="multilevel"/>
    <w:tmpl w:val="B8C859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1440" w:hanging="1440"/>
      </w:pPr>
      <w:rPr>
        <w:rFonts w:ascii="Times New Roman" w:hAnsi="Times New Roman"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9ED7361"/>
    <w:multiLevelType w:val="hybridMultilevel"/>
    <w:tmpl w:val="F0604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340B62"/>
    <w:multiLevelType w:val="multilevel"/>
    <w:tmpl w:val="F7C2695E"/>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3C5419A0"/>
    <w:multiLevelType w:val="hybridMultilevel"/>
    <w:tmpl w:val="5E9E28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3F25F7B"/>
    <w:multiLevelType w:val="hybridMultilevel"/>
    <w:tmpl w:val="21DE860E"/>
    <w:lvl w:ilvl="0" w:tplc="04090001">
      <w:start w:val="1"/>
      <w:numFmt w:val="bullet"/>
      <w:lvlText w:val=""/>
      <w:lvlJc w:val="left"/>
      <w:pPr>
        <w:ind w:left="720" w:hanging="360"/>
      </w:pPr>
      <w:rPr>
        <w:rFonts w:ascii="Symbol" w:hAnsi="Symbol" w:hint="default"/>
      </w:rPr>
    </w:lvl>
    <w:lvl w:ilvl="1" w:tplc="5DB68036">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C377659"/>
    <w:multiLevelType w:val="hybridMultilevel"/>
    <w:tmpl w:val="0C22D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A3A5D"/>
    <w:multiLevelType w:val="hybridMultilevel"/>
    <w:tmpl w:val="C7661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0491835">
    <w:abstractNumId w:val="0"/>
  </w:num>
  <w:num w:numId="2" w16cid:durableId="343022842">
    <w:abstractNumId w:val="8"/>
  </w:num>
  <w:num w:numId="3" w16cid:durableId="1667437189">
    <w:abstractNumId w:val="23"/>
  </w:num>
  <w:num w:numId="4" w16cid:durableId="8161918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7754174">
    <w:abstractNumId w:val="17"/>
  </w:num>
  <w:num w:numId="6" w16cid:durableId="8376981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5970577">
    <w:abstractNumId w:val="19"/>
  </w:num>
  <w:num w:numId="8" w16cid:durableId="16963447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83156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6250496">
    <w:abstractNumId w:val="12"/>
  </w:num>
  <w:num w:numId="11" w16cid:durableId="1731072849">
    <w:abstractNumId w:val="17"/>
  </w:num>
  <w:num w:numId="12" w16cid:durableId="592662059">
    <w:abstractNumId w:val="17"/>
  </w:num>
  <w:num w:numId="13" w16cid:durableId="1101031746">
    <w:abstractNumId w:val="13"/>
  </w:num>
  <w:num w:numId="14" w16cid:durableId="1551457580">
    <w:abstractNumId w:val="11"/>
  </w:num>
  <w:num w:numId="15" w16cid:durableId="371463471">
    <w:abstractNumId w:val="9"/>
  </w:num>
  <w:num w:numId="16" w16cid:durableId="1057044386">
    <w:abstractNumId w:val="18"/>
  </w:num>
  <w:num w:numId="17" w16cid:durableId="33433414">
    <w:abstractNumId w:val="6"/>
  </w:num>
  <w:num w:numId="18" w16cid:durableId="1003357213">
    <w:abstractNumId w:val="14"/>
  </w:num>
  <w:num w:numId="19" w16cid:durableId="1582788159">
    <w:abstractNumId w:val="4"/>
  </w:num>
  <w:num w:numId="20" w16cid:durableId="453796313">
    <w:abstractNumId w:val="2"/>
  </w:num>
  <w:num w:numId="21" w16cid:durableId="370225557">
    <w:abstractNumId w:val="15"/>
  </w:num>
  <w:num w:numId="22" w16cid:durableId="490172463">
    <w:abstractNumId w:val="1"/>
  </w:num>
  <w:num w:numId="23" w16cid:durableId="1589542093">
    <w:abstractNumId w:val="16"/>
  </w:num>
  <w:num w:numId="24" w16cid:durableId="441344135">
    <w:abstractNumId w:val="21"/>
  </w:num>
  <w:num w:numId="25" w16cid:durableId="1295596591">
    <w:abstractNumId w:val="10"/>
  </w:num>
  <w:num w:numId="26" w16cid:durableId="1310210332">
    <w:abstractNumId w:val="3"/>
  </w:num>
  <w:num w:numId="27" w16cid:durableId="704718143">
    <w:abstractNumId w:val="22"/>
  </w:num>
  <w:num w:numId="28" w16cid:durableId="1781409524">
    <w:abstractNumId w:val="7"/>
  </w:num>
  <w:num w:numId="29" w16cid:durableId="149559708">
    <w:abstractNumId w:val="5"/>
  </w:num>
  <w:num w:numId="30" w16cid:durableId="194394382">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19"/>
    <w:rsid w:val="00001AF9"/>
    <w:rsid w:val="000047D5"/>
    <w:rsid w:val="00011B9F"/>
    <w:rsid w:val="00011F6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0C91"/>
    <w:rsid w:val="000626D6"/>
    <w:rsid w:val="00065284"/>
    <w:rsid w:val="00070126"/>
    <w:rsid w:val="00075ACA"/>
    <w:rsid w:val="00076505"/>
    <w:rsid w:val="00080B6F"/>
    <w:rsid w:val="000872CB"/>
    <w:rsid w:val="000912D7"/>
    <w:rsid w:val="000941DA"/>
    <w:rsid w:val="000A13FB"/>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65EF"/>
    <w:rsid w:val="0010752B"/>
    <w:rsid w:val="0010780B"/>
    <w:rsid w:val="00107B29"/>
    <w:rsid w:val="00111E3C"/>
    <w:rsid w:val="0011269D"/>
    <w:rsid w:val="00114A04"/>
    <w:rsid w:val="001157B4"/>
    <w:rsid w:val="00116B39"/>
    <w:rsid w:val="001202BF"/>
    <w:rsid w:val="001224B7"/>
    <w:rsid w:val="00131129"/>
    <w:rsid w:val="00131A45"/>
    <w:rsid w:val="00141299"/>
    <w:rsid w:val="00150E62"/>
    <w:rsid w:val="00153EBF"/>
    <w:rsid w:val="00161522"/>
    <w:rsid w:val="0017168C"/>
    <w:rsid w:val="00176FB0"/>
    <w:rsid w:val="00191B25"/>
    <w:rsid w:val="0019310B"/>
    <w:rsid w:val="00195730"/>
    <w:rsid w:val="00196B97"/>
    <w:rsid w:val="001A1560"/>
    <w:rsid w:val="001B4561"/>
    <w:rsid w:val="001C009C"/>
    <w:rsid w:val="001C214C"/>
    <w:rsid w:val="001C4C75"/>
    <w:rsid w:val="001D1D43"/>
    <w:rsid w:val="001D7AAE"/>
    <w:rsid w:val="001E3C78"/>
    <w:rsid w:val="001E7D62"/>
    <w:rsid w:val="001F095F"/>
    <w:rsid w:val="001F3E25"/>
    <w:rsid w:val="001F4A51"/>
    <w:rsid w:val="001F515D"/>
    <w:rsid w:val="0020123F"/>
    <w:rsid w:val="002019F7"/>
    <w:rsid w:val="00204622"/>
    <w:rsid w:val="00206263"/>
    <w:rsid w:val="00227B3F"/>
    <w:rsid w:val="0023679A"/>
    <w:rsid w:val="002415D5"/>
    <w:rsid w:val="0024195A"/>
    <w:rsid w:val="00242A9C"/>
    <w:rsid w:val="002445E7"/>
    <w:rsid w:val="00245971"/>
    <w:rsid w:val="00255EB0"/>
    <w:rsid w:val="00262028"/>
    <w:rsid w:val="00265780"/>
    <w:rsid w:val="002664B3"/>
    <w:rsid w:val="002754C8"/>
    <w:rsid w:val="0027744C"/>
    <w:rsid w:val="0029010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0121"/>
    <w:rsid w:val="00324F92"/>
    <w:rsid w:val="003266FF"/>
    <w:rsid w:val="00327104"/>
    <w:rsid w:val="00330DFB"/>
    <w:rsid w:val="00333515"/>
    <w:rsid w:val="0033585A"/>
    <w:rsid w:val="0033613A"/>
    <w:rsid w:val="00342DA7"/>
    <w:rsid w:val="00342F3B"/>
    <w:rsid w:val="003434B2"/>
    <w:rsid w:val="003463B7"/>
    <w:rsid w:val="00351F74"/>
    <w:rsid w:val="00354468"/>
    <w:rsid w:val="0037195A"/>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4C03"/>
    <w:rsid w:val="004064FD"/>
    <w:rsid w:val="0041499F"/>
    <w:rsid w:val="00426937"/>
    <w:rsid w:val="00432A04"/>
    <w:rsid w:val="0043432F"/>
    <w:rsid w:val="00441F04"/>
    <w:rsid w:val="00446331"/>
    <w:rsid w:val="0045373F"/>
    <w:rsid w:val="00456988"/>
    <w:rsid w:val="00462664"/>
    <w:rsid w:val="00465E36"/>
    <w:rsid w:val="00467503"/>
    <w:rsid w:val="0047112F"/>
    <w:rsid w:val="00482E9A"/>
    <w:rsid w:val="004835B2"/>
    <w:rsid w:val="00490824"/>
    <w:rsid w:val="00490E64"/>
    <w:rsid w:val="004A2E6B"/>
    <w:rsid w:val="004B48AD"/>
    <w:rsid w:val="004B73B0"/>
    <w:rsid w:val="004C3191"/>
    <w:rsid w:val="004D2F7B"/>
    <w:rsid w:val="004D4433"/>
    <w:rsid w:val="004E166E"/>
    <w:rsid w:val="004E3046"/>
    <w:rsid w:val="004E5FC8"/>
    <w:rsid w:val="004F67C7"/>
    <w:rsid w:val="005006ED"/>
    <w:rsid w:val="005007AB"/>
    <w:rsid w:val="005034E2"/>
    <w:rsid w:val="005064B1"/>
    <w:rsid w:val="005068F0"/>
    <w:rsid w:val="0051048A"/>
    <w:rsid w:val="00511B7D"/>
    <w:rsid w:val="005153C1"/>
    <w:rsid w:val="0051773C"/>
    <w:rsid w:val="0052222B"/>
    <w:rsid w:val="005243BB"/>
    <w:rsid w:val="00526AC8"/>
    <w:rsid w:val="00527EA8"/>
    <w:rsid w:val="00531271"/>
    <w:rsid w:val="0053171F"/>
    <w:rsid w:val="005332CC"/>
    <w:rsid w:val="00536F82"/>
    <w:rsid w:val="00543E45"/>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07BF"/>
    <w:rsid w:val="005F2E00"/>
    <w:rsid w:val="005F4823"/>
    <w:rsid w:val="00601ACC"/>
    <w:rsid w:val="00616C6D"/>
    <w:rsid w:val="00616DDE"/>
    <w:rsid w:val="00626F9E"/>
    <w:rsid w:val="00627A2C"/>
    <w:rsid w:val="00630BF2"/>
    <w:rsid w:val="00644C0D"/>
    <w:rsid w:val="00657421"/>
    <w:rsid w:val="00657558"/>
    <w:rsid w:val="00661554"/>
    <w:rsid w:val="00663046"/>
    <w:rsid w:val="006704B8"/>
    <w:rsid w:val="0067050C"/>
    <w:rsid w:val="00673C06"/>
    <w:rsid w:val="00677028"/>
    <w:rsid w:val="00681BC3"/>
    <w:rsid w:val="00693665"/>
    <w:rsid w:val="00696C6E"/>
    <w:rsid w:val="006B07A6"/>
    <w:rsid w:val="006B0B48"/>
    <w:rsid w:val="006B3B6B"/>
    <w:rsid w:val="006B5A7F"/>
    <w:rsid w:val="006B6459"/>
    <w:rsid w:val="006C00C6"/>
    <w:rsid w:val="006C7471"/>
    <w:rsid w:val="006D0F16"/>
    <w:rsid w:val="006D128F"/>
    <w:rsid w:val="006E1EF1"/>
    <w:rsid w:val="006E3E8D"/>
    <w:rsid w:val="006E5F6E"/>
    <w:rsid w:val="006E62D5"/>
    <w:rsid w:val="006F1841"/>
    <w:rsid w:val="0070059D"/>
    <w:rsid w:val="007112E9"/>
    <w:rsid w:val="007143DE"/>
    <w:rsid w:val="00714A84"/>
    <w:rsid w:val="00717E3A"/>
    <w:rsid w:val="007218AF"/>
    <w:rsid w:val="00723D89"/>
    <w:rsid w:val="00732026"/>
    <w:rsid w:val="00733565"/>
    <w:rsid w:val="0075462C"/>
    <w:rsid w:val="00761D3C"/>
    <w:rsid w:val="00763551"/>
    <w:rsid w:val="0077171C"/>
    <w:rsid w:val="00771CF5"/>
    <w:rsid w:val="00772C5D"/>
    <w:rsid w:val="007732D1"/>
    <w:rsid w:val="0077363B"/>
    <w:rsid w:val="00776AA4"/>
    <w:rsid w:val="00780C62"/>
    <w:rsid w:val="0078543E"/>
    <w:rsid w:val="007865DB"/>
    <w:rsid w:val="007865E8"/>
    <w:rsid w:val="007877B4"/>
    <w:rsid w:val="007A0869"/>
    <w:rsid w:val="007A0BDA"/>
    <w:rsid w:val="007A674B"/>
    <w:rsid w:val="007A762C"/>
    <w:rsid w:val="007C24E1"/>
    <w:rsid w:val="007C4B72"/>
    <w:rsid w:val="007C6E78"/>
    <w:rsid w:val="007C7B5D"/>
    <w:rsid w:val="007D0570"/>
    <w:rsid w:val="007D34CA"/>
    <w:rsid w:val="007D76C3"/>
    <w:rsid w:val="007E20B5"/>
    <w:rsid w:val="007E2752"/>
    <w:rsid w:val="007E3A6B"/>
    <w:rsid w:val="007E6522"/>
    <w:rsid w:val="007E71BF"/>
    <w:rsid w:val="007E72C7"/>
    <w:rsid w:val="007F09B2"/>
    <w:rsid w:val="007F4A00"/>
    <w:rsid w:val="007F7208"/>
    <w:rsid w:val="008007F5"/>
    <w:rsid w:val="00804A0B"/>
    <w:rsid w:val="0080553D"/>
    <w:rsid w:val="00810885"/>
    <w:rsid w:val="008201D3"/>
    <w:rsid w:val="00820648"/>
    <w:rsid w:val="00821C63"/>
    <w:rsid w:val="00827CF8"/>
    <w:rsid w:val="00832BE1"/>
    <w:rsid w:val="0083660C"/>
    <w:rsid w:val="00841A91"/>
    <w:rsid w:val="008529AA"/>
    <w:rsid w:val="008552FC"/>
    <w:rsid w:val="00856562"/>
    <w:rsid w:val="00862200"/>
    <w:rsid w:val="008672BD"/>
    <w:rsid w:val="008719AF"/>
    <w:rsid w:val="00872E68"/>
    <w:rsid w:val="008743D2"/>
    <w:rsid w:val="00875A93"/>
    <w:rsid w:val="00875EAB"/>
    <w:rsid w:val="008822FA"/>
    <w:rsid w:val="00884C85"/>
    <w:rsid w:val="00885886"/>
    <w:rsid w:val="008A1D0F"/>
    <w:rsid w:val="008A7926"/>
    <w:rsid w:val="008B57AF"/>
    <w:rsid w:val="008C0688"/>
    <w:rsid w:val="008C6CC8"/>
    <w:rsid w:val="008D413B"/>
    <w:rsid w:val="008E052F"/>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B6D28"/>
    <w:rsid w:val="009C0868"/>
    <w:rsid w:val="009D19A7"/>
    <w:rsid w:val="009D3E64"/>
    <w:rsid w:val="009D5048"/>
    <w:rsid w:val="009D6B84"/>
    <w:rsid w:val="009E0E52"/>
    <w:rsid w:val="009E6E06"/>
    <w:rsid w:val="009F0161"/>
    <w:rsid w:val="00A01044"/>
    <w:rsid w:val="00A04249"/>
    <w:rsid w:val="00A0607E"/>
    <w:rsid w:val="00A1032A"/>
    <w:rsid w:val="00A11546"/>
    <w:rsid w:val="00A11B83"/>
    <w:rsid w:val="00A12229"/>
    <w:rsid w:val="00A21858"/>
    <w:rsid w:val="00A26E97"/>
    <w:rsid w:val="00A31617"/>
    <w:rsid w:val="00A4084A"/>
    <w:rsid w:val="00A40D67"/>
    <w:rsid w:val="00A44128"/>
    <w:rsid w:val="00A53A83"/>
    <w:rsid w:val="00A60F52"/>
    <w:rsid w:val="00A65724"/>
    <w:rsid w:val="00A8316F"/>
    <w:rsid w:val="00A93A3C"/>
    <w:rsid w:val="00A97387"/>
    <w:rsid w:val="00AA1824"/>
    <w:rsid w:val="00AA2E3F"/>
    <w:rsid w:val="00AA728B"/>
    <w:rsid w:val="00AC2211"/>
    <w:rsid w:val="00AC2975"/>
    <w:rsid w:val="00AC44DF"/>
    <w:rsid w:val="00AD2448"/>
    <w:rsid w:val="00AD385C"/>
    <w:rsid w:val="00AD396F"/>
    <w:rsid w:val="00AD6AD6"/>
    <w:rsid w:val="00AE0BAE"/>
    <w:rsid w:val="00AE5F42"/>
    <w:rsid w:val="00AF0038"/>
    <w:rsid w:val="00AF7737"/>
    <w:rsid w:val="00B02AF8"/>
    <w:rsid w:val="00B108F6"/>
    <w:rsid w:val="00B10FBD"/>
    <w:rsid w:val="00B1123E"/>
    <w:rsid w:val="00B1213E"/>
    <w:rsid w:val="00B12F09"/>
    <w:rsid w:val="00B14C6D"/>
    <w:rsid w:val="00B17408"/>
    <w:rsid w:val="00B17CBA"/>
    <w:rsid w:val="00B17FFE"/>
    <w:rsid w:val="00B25862"/>
    <w:rsid w:val="00B31E54"/>
    <w:rsid w:val="00B34215"/>
    <w:rsid w:val="00B34C4F"/>
    <w:rsid w:val="00B37D8A"/>
    <w:rsid w:val="00B41908"/>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06FE7"/>
    <w:rsid w:val="00C124CB"/>
    <w:rsid w:val="00C132E0"/>
    <w:rsid w:val="00C149D3"/>
    <w:rsid w:val="00C15DAF"/>
    <w:rsid w:val="00C168A7"/>
    <w:rsid w:val="00C2206A"/>
    <w:rsid w:val="00C22961"/>
    <w:rsid w:val="00C25ECC"/>
    <w:rsid w:val="00C26B91"/>
    <w:rsid w:val="00C37F1A"/>
    <w:rsid w:val="00C40AC6"/>
    <w:rsid w:val="00C46F0D"/>
    <w:rsid w:val="00C51239"/>
    <w:rsid w:val="00C51B71"/>
    <w:rsid w:val="00C60724"/>
    <w:rsid w:val="00C618D9"/>
    <w:rsid w:val="00C630B0"/>
    <w:rsid w:val="00C732B8"/>
    <w:rsid w:val="00C74C57"/>
    <w:rsid w:val="00C77A08"/>
    <w:rsid w:val="00C804E9"/>
    <w:rsid w:val="00C80A9D"/>
    <w:rsid w:val="00C8338A"/>
    <w:rsid w:val="00C86C0F"/>
    <w:rsid w:val="00C921AB"/>
    <w:rsid w:val="00CA0F66"/>
    <w:rsid w:val="00CB22CB"/>
    <w:rsid w:val="00CB3F8E"/>
    <w:rsid w:val="00CC4462"/>
    <w:rsid w:val="00CC70A0"/>
    <w:rsid w:val="00CD2147"/>
    <w:rsid w:val="00CD6E94"/>
    <w:rsid w:val="00CD6F1B"/>
    <w:rsid w:val="00CE2203"/>
    <w:rsid w:val="00CF01E7"/>
    <w:rsid w:val="00CF73CC"/>
    <w:rsid w:val="00D0011C"/>
    <w:rsid w:val="00D031AC"/>
    <w:rsid w:val="00D0410C"/>
    <w:rsid w:val="00D04B0E"/>
    <w:rsid w:val="00D1398C"/>
    <w:rsid w:val="00D1422F"/>
    <w:rsid w:val="00D142A1"/>
    <w:rsid w:val="00D15452"/>
    <w:rsid w:val="00D206D7"/>
    <w:rsid w:val="00D26A3E"/>
    <w:rsid w:val="00D3171C"/>
    <w:rsid w:val="00D42606"/>
    <w:rsid w:val="00D50EC6"/>
    <w:rsid w:val="00D5369C"/>
    <w:rsid w:val="00D54E8F"/>
    <w:rsid w:val="00D56B4D"/>
    <w:rsid w:val="00D57002"/>
    <w:rsid w:val="00D572D3"/>
    <w:rsid w:val="00D573F7"/>
    <w:rsid w:val="00D67F47"/>
    <w:rsid w:val="00D71319"/>
    <w:rsid w:val="00D7233E"/>
    <w:rsid w:val="00D743D5"/>
    <w:rsid w:val="00D77367"/>
    <w:rsid w:val="00D8060D"/>
    <w:rsid w:val="00D81770"/>
    <w:rsid w:val="00D92F8E"/>
    <w:rsid w:val="00D9714A"/>
    <w:rsid w:val="00DA1D5F"/>
    <w:rsid w:val="00DA613E"/>
    <w:rsid w:val="00DD07AD"/>
    <w:rsid w:val="00DD279C"/>
    <w:rsid w:val="00DE104C"/>
    <w:rsid w:val="00DE1923"/>
    <w:rsid w:val="00DF2095"/>
    <w:rsid w:val="00DF2A74"/>
    <w:rsid w:val="00DF4F85"/>
    <w:rsid w:val="00DF771F"/>
    <w:rsid w:val="00E029AA"/>
    <w:rsid w:val="00E101FB"/>
    <w:rsid w:val="00E226A0"/>
    <w:rsid w:val="00E24A3F"/>
    <w:rsid w:val="00E33C79"/>
    <w:rsid w:val="00E347B5"/>
    <w:rsid w:val="00E35722"/>
    <w:rsid w:val="00E36741"/>
    <w:rsid w:val="00E40EF5"/>
    <w:rsid w:val="00E4192D"/>
    <w:rsid w:val="00E43A92"/>
    <w:rsid w:val="00E46022"/>
    <w:rsid w:val="00E468F3"/>
    <w:rsid w:val="00E47007"/>
    <w:rsid w:val="00E509DF"/>
    <w:rsid w:val="00E514C9"/>
    <w:rsid w:val="00E55A0F"/>
    <w:rsid w:val="00E56215"/>
    <w:rsid w:val="00E56FBF"/>
    <w:rsid w:val="00E57B4D"/>
    <w:rsid w:val="00E57DD1"/>
    <w:rsid w:val="00E606BF"/>
    <w:rsid w:val="00E645D2"/>
    <w:rsid w:val="00E65248"/>
    <w:rsid w:val="00E85C72"/>
    <w:rsid w:val="00E977BD"/>
    <w:rsid w:val="00EA4B76"/>
    <w:rsid w:val="00EA5556"/>
    <w:rsid w:val="00EB08E7"/>
    <w:rsid w:val="00EB3E8D"/>
    <w:rsid w:val="00EB7747"/>
    <w:rsid w:val="00EE1EB7"/>
    <w:rsid w:val="00EE1EFE"/>
    <w:rsid w:val="00EE61F6"/>
    <w:rsid w:val="00F024EB"/>
    <w:rsid w:val="00F0307B"/>
    <w:rsid w:val="00F0564E"/>
    <w:rsid w:val="00F05AF1"/>
    <w:rsid w:val="00F12446"/>
    <w:rsid w:val="00F17883"/>
    <w:rsid w:val="00F2547D"/>
    <w:rsid w:val="00F34400"/>
    <w:rsid w:val="00F401BF"/>
    <w:rsid w:val="00F534A2"/>
    <w:rsid w:val="00F54642"/>
    <w:rsid w:val="00F66CEC"/>
    <w:rsid w:val="00F74636"/>
    <w:rsid w:val="00F76F53"/>
    <w:rsid w:val="00F777F3"/>
    <w:rsid w:val="00F80D2C"/>
    <w:rsid w:val="00F83B24"/>
    <w:rsid w:val="00F83FE0"/>
    <w:rsid w:val="00F8631D"/>
    <w:rsid w:val="00F86D9A"/>
    <w:rsid w:val="00F91428"/>
    <w:rsid w:val="00F91D68"/>
    <w:rsid w:val="00F94EED"/>
    <w:rsid w:val="00FA4818"/>
    <w:rsid w:val="00FB0148"/>
    <w:rsid w:val="00FB172D"/>
    <w:rsid w:val="00FB714F"/>
    <w:rsid w:val="00FB7D05"/>
    <w:rsid w:val="00FC20BE"/>
    <w:rsid w:val="00FC6F6C"/>
    <w:rsid w:val="00FD63D7"/>
    <w:rsid w:val="00FE1F25"/>
    <w:rsid w:val="00FE6334"/>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semiHidden/>
    <w:unhideWhenUsed/>
    <w:rsid w:val="009B6D2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4388">
      <w:bodyDiv w:val="1"/>
      <w:marLeft w:val="0"/>
      <w:marRight w:val="0"/>
      <w:marTop w:val="0"/>
      <w:marBottom w:val="0"/>
      <w:divBdr>
        <w:top w:val="none" w:sz="0" w:space="0" w:color="auto"/>
        <w:left w:val="none" w:sz="0" w:space="0" w:color="auto"/>
        <w:bottom w:val="none" w:sz="0" w:space="0" w:color="auto"/>
        <w:right w:val="none" w:sz="0" w:space="0" w:color="auto"/>
      </w:divBdr>
      <w:divsChild>
        <w:div w:id="274556244">
          <w:marLeft w:val="640"/>
          <w:marRight w:val="0"/>
          <w:marTop w:val="0"/>
          <w:marBottom w:val="0"/>
          <w:divBdr>
            <w:top w:val="none" w:sz="0" w:space="0" w:color="auto"/>
            <w:left w:val="none" w:sz="0" w:space="0" w:color="auto"/>
            <w:bottom w:val="none" w:sz="0" w:space="0" w:color="auto"/>
            <w:right w:val="none" w:sz="0" w:space="0" w:color="auto"/>
          </w:divBdr>
        </w:div>
        <w:div w:id="1572233313">
          <w:marLeft w:val="640"/>
          <w:marRight w:val="0"/>
          <w:marTop w:val="0"/>
          <w:marBottom w:val="0"/>
          <w:divBdr>
            <w:top w:val="none" w:sz="0" w:space="0" w:color="auto"/>
            <w:left w:val="none" w:sz="0" w:space="0" w:color="auto"/>
            <w:bottom w:val="none" w:sz="0" w:space="0" w:color="auto"/>
            <w:right w:val="none" w:sz="0" w:space="0" w:color="auto"/>
          </w:divBdr>
        </w:div>
        <w:div w:id="1818837200">
          <w:marLeft w:val="640"/>
          <w:marRight w:val="0"/>
          <w:marTop w:val="0"/>
          <w:marBottom w:val="0"/>
          <w:divBdr>
            <w:top w:val="none" w:sz="0" w:space="0" w:color="auto"/>
            <w:left w:val="none" w:sz="0" w:space="0" w:color="auto"/>
            <w:bottom w:val="none" w:sz="0" w:space="0" w:color="auto"/>
            <w:right w:val="none" w:sz="0" w:space="0" w:color="auto"/>
          </w:divBdr>
        </w:div>
        <w:div w:id="1664970151">
          <w:marLeft w:val="640"/>
          <w:marRight w:val="0"/>
          <w:marTop w:val="0"/>
          <w:marBottom w:val="0"/>
          <w:divBdr>
            <w:top w:val="none" w:sz="0" w:space="0" w:color="auto"/>
            <w:left w:val="none" w:sz="0" w:space="0" w:color="auto"/>
            <w:bottom w:val="none" w:sz="0" w:space="0" w:color="auto"/>
            <w:right w:val="none" w:sz="0" w:space="0" w:color="auto"/>
          </w:divBdr>
        </w:div>
        <w:div w:id="348337388">
          <w:marLeft w:val="640"/>
          <w:marRight w:val="0"/>
          <w:marTop w:val="0"/>
          <w:marBottom w:val="0"/>
          <w:divBdr>
            <w:top w:val="none" w:sz="0" w:space="0" w:color="auto"/>
            <w:left w:val="none" w:sz="0" w:space="0" w:color="auto"/>
            <w:bottom w:val="none" w:sz="0" w:space="0" w:color="auto"/>
            <w:right w:val="none" w:sz="0" w:space="0" w:color="auto"/>
          </w:divBdr>
        </w:div>
        <w:div w:id="707414886">
          <w:marLeft w:val="640"/>
          <w:marRight w:val="0"/>
          <w:marTop w:val="0"/>
          <w:marBottom w:val="0"/>
          <w:divBdr>
            <w:top w:val="none" w:sz="0" w:space="0" w:color="auto"/>
            <w:left w:val="none" w:sz="0" w:space="0" w:color="auto"/>
            <w:bottom w:val="none" w:sz="0" w:space="0" w:color="auto"/>
            <w:right w:val="none" w:sz="0" w:space="0" w:color="auto"/>
          </w:divBdr>
        </w:div>
        <w:div w:id="397628264">
          <w:marLeft w:val="640"/>
          <w:marRight w:val="0"/>
          <w:marTop w:val="0"/>
          <w:marBottom w:val="0"/>
          <w:divBdr>
            <w:top w:val="none" w:sz="0" w:space="0" w:color="auto"/>
            <w:left w:val="none" w:sz="0" w:space="0" w:color="auto"/>
            <w:bottom w:val="none" w:sz="0" w:space="0" w:color="auto"/>
            <w:right w:val="none" w:sz="0" w:space="0" w:color="auto"/>
          </w:divBdr>
        </w:div>
        <w:div w:id="1639650146">
          <w:marLeft w:val="640"/>
          <w:marRight w:val="0"/>
          <w:marTop w:val="0"/>
          <w:marBottom w:val="0"/>
          <w:divBdr>
            <w:top w:val="none" w:sz="0" w:space="0" w:color="auto"/>
            <w:left w:val="none" w:sz="0" w:space="0" w:color="auto"/>
            <w:bottom w:val="none" w:sz="0" w:space="0" w:color="auto"/>
            <w:right w:val="none" w:sz="0" w:space="0" w:color="auto"/>
          </w:divBdr>
        </w:div>
        <w:div w:id="1413509921">
          <w:marLeft w:val="640"/>
          <w:marRight w:val="0"/>
          <w:marTop w:val="0"/>
          <w:marBottom w:val="0"/>
          <w:divBdr>
            <w:top w:val="none" w:sz="0" w:space="0" w:color="auto"/>
            <w:left w:val="none" w:sz="0" w:space="0" w:color="auto"/>
            <w:bottom w:val="none" w:sz="0" w:space="0" w:color="auto"/>
            <w:right w:val="none" w:sz="0" w:space="0" w:color="auto"/>
          </w:divBdr>
        </w:div>
        <w:div w:id="1705325411">
          <w:marLeft w:val="640"/>
          <w:marRight w:val="0"/>
          <w:marTop w:val="0"/>
          <w:marBottom w:val="0"/>
          <w:divBdr>
            <w:top w:val="none" w:sz="0" w:space="0" w:color="auto"/>
            <w:left w:val="none" w:sz="0" w:space="0" w:color="auto"/>
            <w:bottom w:val="none" w:sz="0" w:space="0" w:color="auto"/>
            <w:right w:val="none" w:sz="0" w:space="0" w:color="auto"/>
          </w:divBdr>
        </w:div>
        <w:div w:id="1628467826">
          <w:marLeft w:val="640"/>
          <w:marRight w:val="0"/>
          <w:marTop w:val="0"/>
          <w:marBottom w:val="0"/>
          <w:divBdr>
            <w:top w:val="none" w:sz="0" w:space="0" w:color="auto"/>
            <w:left w:val="none" w:sz="0" w:space="0" w:color="auto"/>
            <w:bottom w:val="none" w:sz="0" w:space="0" w:color="auto"/>
            <w:right w:val="none" w:sz="0" w:space="0" w:color="auto"/>
          </w:divBdr>
        </w:div>
        <w:div w:id="1032149619">
          <w:marLeft w:val="640"/>
          <w:marRight w:val="0"/>
          <w:marTop w:val="0"/>
          <w:marBottom w:val="0"/>
          <w:divBdr>
            <w:top w:val="none" w:sz="0" w:space="0" w:color="auto"/>
            <w:left w:val="none" w:sz="0" w:space="0" w:color="auto"/>
            <w:bottom w:val="none" w:sz="0" w:space="0" w:color="auto"/>
            <w:right w:val="none" w:sz="0" w:space="0" w:color="auto"/>
          </w:divBdr>
        </w:div>
      </w:divsChild>
    </w:div>
    <w:div w:id="389574392">
      <w:bodyDiv w:val="1"/>
      <w:marLeft w:val="0"/>
      <w:marRight w:val="0"/>
      <w:marTop w:val="0"/>
      <w:marBottom w:val="0"/>
      <w:divBdr>
        <w:top w:val="none" w:sz="0" w:space="0" w:color="auto"/>
        <w:left w:val="none" w:sz="0" w:space="0" w:color="auto"/>
        <w:bottom w:val="none" w:sz="0" w:space="0" w:color="auto"/>
        <w:right w:val="none" w:sz="0" w:space="0" w:color="auto"/>
      </w:divBdr>
    </w:div>
    <w:div w:id="663171545">
      <w:bodyDiv w:val="1"/>
      <w:marLeft w:val="0"/>
      <w:marRight w:val="0"/>
      <w:marTop w:val="0"/>
      <w:marBottom w:val="0"/>
      <w:divBdr>
        <w:top w:val="none" w:sz="0" w:space="0" w:color="auto"/>
        <w:left w:val="none" w:sz="0" w:space="0" w:color="auto"/>
        <w:bottom w:val="none" w:sz="0" w:space="0" w:color="auto"/>
        <w:right w:val="none" w:sz="0" w:space="0" w:color="auto"/>
      </w:divBdr>
    </w:div>
    <w:div w:id="844974505">
      <w:bodyDiv w:val="1"/>
      <w:marLeft w:val="0"/>
      <w:marRight w:val="0"/>
      <w:marTop w:val="0"/>
      <w:marBottom w:val="0"/>
      <w:divBdr>
        <w:top w:val="none" w:sz="0" w:space="0" w:color="auto"/>
        <w:left w:val="none" w:sz="0" w:space="0" w:color="auto"/>
        <w:bottom w:val="none" w:sz="0" w:space="0" w:color="auto"/>
        <w:right w:val="none" w:sz="0" w:space="0" w:color="auto"/>
      </w:divBdr>
    </w:div>
    <w:div w:id="14168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F6A8975BA4416DADCD57F1EF52FF15"/>
        <w:category>
          <w:name w:val="General"/>
          <w:gallery w:val="placeholder"/>
        </w:category>
        <w:types>
          <w:type w:val="bbPlcHdr"/>
        </w:types>
        <w:behaviors>
          <w:behavior w:val="content"/>
        </w:behaviors>
        <w:guid w:val="{57F51803-6E2F-4EF0-BB56-8F2B8DC1F904}"/>
      </w:docPartPr>
      <w:docPartBody>
        <w:p w:rsidR="00895ED6" w:rsidRDefault="003E4E95">
          <w:pPr>
            <w:pStyle w:val="F0F6A8975BA4416DADCD57F1EF52FF15"/>
          </w:pPr>
          <w:r w:rsidRPr="00500B5F">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79989A8F-306A-4312-9A50-C0C9A0A6BD1A}"/>
      </w:docPartPr>
      <w:docPartBody>
        <w:p w:rsidR="00000000" w:rsidRDefault="004D0EBB">
          <w:r w:rsidRPr="00F876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F33"/>
    <w:rsid w:val="000D279B"/>
    <w:rsid w:val="000E7A72"/>
    <w:rsid w:val="002358F5"/>
    <w:rsid w:val="00244195"/>
    <w:rsid w:val="003E4E95"/>
    <w:rsid w:val="004D0EBB"/>
    <w:rsid w:val="00665CF9"/>
    <w:rsid w:val="00694AC6"/>
    <w:rsid w:val="006C11FC"/>
    <w:rsid w:val="0078543E"/>
    <w:rsid w:val="007F09A1"/>
    <w:rsid w:val="00895ED6"/>
    <w:rsid w:val="009C56CA"/>
    <w:rsid w:val="00A56639"/>
    <w:rsid w:val="00CB3313"/>
    <w:rsid w:val="00D26F33"/>
    <w:rsid w:val="00D96AAF"/>
    <w:rsid w:val="00E40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EBB"/>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E7CD1C-CD13-40DD-8524-661A247CD919}">
  <we:reference id="wa104382081" version="1.55.1.0" store="en-US" storeType="OMEX"/>
  <we:alternateReferences>
    <we:reference id="wa104382081" version="1.55.1.0" store="wa104382081" storeType="OMEX"/>
  </we:alternateReferences>
  <we:properties>
    <we:property name="MENDELEY_CITATIONS" value="[{&quot;citationID&quot;:&quot;MENDELEY_CITATION_81d8c93a-fc38-4328-95d6-053b9704679c&quot;,&quot;properties&quot;:{&quot;noteIndex&quot;:0},&quot;isEdited&quot;:false,&quot;manualOverride&quot;:{&quot;isManuallyOverridden&quot;:false,&quot;citeprocText&quot;:&quot;[1]&quot;,&quot;manualOverrideText&quot;:&quot;&quot;},&quot;citationTag&quot;:&quot;MENDELEY_CITATION_v3_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&quot;,&quot;citationItems&quot;:[{&quot;id&quot;:&quot;f1b81181-e467-3850-b3bb-a4de95c489be&quot;,&quot;itemData&quot;:{&quot;type&quot;:&quot;article-journal&quot;,&quot;id&quot;:&quot;f1b81181-e467-3850-b3bb-a4de95c489be&quot;,&quot;title&quot;:&quot;In-field proximal sensing of septoria tritici blotch, stripe rust and brown rust in winter wheat by means of reflectance and textural features from multispectral imagery&quot;,&quot;author&quot;:[{&quot;family&quot;:&quot;Bebronne&quot;,&quot;given&quot;:&quot;Romain&quot;,&quot;parse-names&quot;:false,&quot;dropping-particle&quot;:&quot;&quot;,&quot;non-dropping-particle&quot;:&quot;&quot;},{&quot;family&quot;:&quot;Carlier&quot;,&quot;given&quot;:&quot;Alexis&quot;,&quot;parse-names&quot;:false,&quot;dropping-particle&quot;:&quot;&quot;,&quot;non-dropping-particle&quot;:&quot;&quot;},{&quot;family&quot;:&quot;Meurs&quot;,&quot;given&quot;:&quot;Rémi&quot;,&quot;parse-names&quot;:false,&quot;dropping-particle&quot;:&quot;&quot;,&quot;non-dropping-particle&quot;:&quot;&quot;},{&quot;family&quot;:&quot;Leemans&quot;,&quot;given&quot;:&quot;Vincent&quot;,&quot;parse-names&quot;:false,&quot;dropping-particle&quot;:&quot;&quot;,&quot;non-dropping-particle&quot;:&quot;&quot;},{&quot;family&quot;:&quot;Vermeulen&quot;,&quot;given&quot;:&quot;Philippe&quot;,&quot;parse-names&quot;:false,&quot;dropping-particle&quot;:&quot;&quot;,&quot;non-dropping-particle&quot;:&quot;&quot;},{&quot;family&quot;:&quot;Dumont&quot;,&quot;given&quot;:&quot;Benjamin&quot;,&quot;parse-names&quot;:false,&quot;dropping-particle&quot;:&quot;&quot;,&quot;non-dropping-particle&quot;:&quot;&quot;},{&quot;family&quot;:&quot;Mercatoris&quot;,&quot;given&quot;:&quot;Benoît&quot;,&quot;parse-names&quot;:false,&quot;dropping-particle&quot;:&quot;&quot;,&quot;non-dropping-particle&quot;:&quot;&quot;}],&quot;container-title&quot;:&quot;Biosystems Engineering&quot;,&quot;container-title-short&quot;:&quot;Biosyst Eng&quot;,&quot;DOI&quot;:&quot;10.1016/j.biosystemseng.2020.06.011&quot;,&quot;ISSN&quot;:&quot;15375110&quot;,&quot;issued&quot;:{&quot;date-parts&quot;:[[2020,9,1]]},&quot;page&quot;:&quot;257-269&quot;,&quot;abstract&quot;:&quot;During its growth, winter wheat (Triticum aestivum L.) can be impacted by multiple stresses involving fungal diseases that are responsible for high yield losses. Enhancing the breeding and the identification of resistant cultivars could be achieved by collecting automated and reliable information at the plant level. This study aims to estimate the severity of stripe rust (SR), brown rust (BR) and septoria tritici blotch (STB) in natural conditions and to highlight wavebands of interest, based on images acquired through a multispectral camera embedded on a ground-based platform. The severity of the three diseases has been assessed visually in an agronomic trial involving five wheat cultivars with or without fungicide treatment. An acquisition system using multispectral imagery covering the visible and near-infrared range has been set up at the canopy level. Based on spectral and textural features, estimations of area under disease progress curve (AUDPC) were performed by means of artificial neural networks (ANN) and partial least squares regression (PLSR). Supervised classification was also implemented by means of ANN. The ANN performed better at estimating disease severity with R2 of 0.72, 0.57 and 0.65 for STB, SR and BR respectively. Discrimination in two classes below or above 100 AUDPC reached an accuracy of 81% (κ = 0.60) for STB. This study, which combined the effect of date, cultivar and multiple disease infections, managed to highlight a few wavebands for each disease and took a step further in the development of a machine vision-based approach for the characterisation of fungal diseases in natural conditions.&quot;,&quot;publisher&quot;:&quot;Academic Press&quot;,&quot;volume&quot;:&quot;197&quot;},&quot;isTemporary&quot;:false}]},{&quot;citationID&quot;:&quot;MENDELEY_CITATION_7b7b2ca9-f516-4660-921b-e888e717a2c5&quot;,&quot;properties&quot;:{&quot;noteIndex&quot;:0},&quot;isEdited&quot;:false,&quot;manualOverride&quot;:{&quot;isManuallyOverridden&quot;:false,&quot;citeprocText&quot;:&quot;[2]&quot;,&quot;manualOverrideText&quot;:&quot;&quot;},&quot;citationTag&quot;:&quot;MENDELEY_CITATION_v3_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&quot;,&quot;citationItems&quot;:[{&quot;id&quot;:&quot;127edf8c-cc92-36cd-a18b-42774cf60f76&quot;,&quot;itemData&quot;:{&quot;type&quot;:&quot;article-journal&quot;,&quot;id&quot;:&quot;127edf8c-cc92-36cd-a18b-42774cf60f76&quot;,&quot;title&quot;:&quot;Identification and Categorization of Yellow Rust Infection in Wheat through Deep Learning Techniques&quot;,&quot;author&quot;:[{&quot;family&quot;:&quot;Mandava&quot;,&quot;given&quot;:&quot;Mamatha&quot;,&quot;parse-names&quot;:false,&quot;dropping-particle&quot;:&quot;&quot;,&quot;non-dropping-particle&quot;:&quot;&quot;},{&quot;family&quot;:&quot;Vinta&quot;,&quot;given&quot;:&quot;Surendra Reddy&quot;,&quot;parse-names&quot;:false,&quot;dropping-particle&quot;:&quot;&quot;,&quot;non-dropping-particle&quot;:&quot;&quot;},{&quot;family&quot;:&quot;Ghosh&quot;,&quot;given&quot;:&quot;Hritwik&quot;,&quot;parse-names&quot;:false,&quot;dropping-particle&quot;:&quot;&quot;,&quot;non-dropping-particle&quot;:&quot;&quot;},{&quot;family&quot;:&quot;Rahat&quot;,&quot;given&quot;:&quot;Irfan Sadiq&quot;,&quot;parse-names&quot;:false,&quot;dropping-particle&quot;:&quot;&quot;,&quot;non-dropping-particle&quot;:&quot;&quot;}],&quot;container-title&quot;:&quot;EAI Endorsed Transactions on Internet of Things&quot;,&quot;DOI&quot;:&quot;10.4108/eetiot.4603&quot;,&quot;ISSN&quot;:&quot;24141399&quot;,&quot;issued&quot;:{&quot;date-parts&quot;:[[2024]]},&quot;abstract&quot;:&quot;The global wheat industry faces significant challenges due to yellow rust disease, This is induced by fungus Puccinia striiformis, as it leads to substantial crop losses and economic impacts. Timely detection and classification of the disease are essential for its effective management and control. In this study, we investigate the potential of DL and ML techniques for detecting and classifying yellow rust disease in wheat. We utilize three state-of-the-art CNN models, namely ResNet50, DenseNet121, and VGG19, to analyze wheat leaf images and extract relevant features. These models were developed and refined using a large dataset of annotated wheat photos. Encompassing both healthy plants and those affected by yellow rust disease. Furthermore, we examine the effectiveness of data augmentation and transfer learning in enhancing classification performance. Our findings reveal that the DL-based CNN models surpass traditional machine learning techniques in detecting and classifying yellow rust disease in wheat. Among the tested CNN models, EfficientNetB3 demonstrates the best performance, emphasizing its suitability for large-scale and real-time monitoring of wheat crops. This research contributes to the development of precision agriculture tools, laying the groundwork for prompt intervention and management of yellow rust disease, ultimately minimizing yield loss and economic impact on wheat production.&quot;,&quot;publisher&quot;:&quot;European Alliance for Innovation&quot;,&quot;volume&quot;:&quot;10&quot;,&quot;container-title-short&quot;:&quot;&quot;},&quot;isTemporary&quot;:false}]},{&quot;citationID&quot;:&quot;MENDELEY_CITATION_7e5e99ad-b2a2-4b49-aad0-19bb987f35c7&quot;,&quot;properties&quot;:{&quot;noteIndex&quot;:0},&quot;isEdited&quot;:false,&quot;manualOverride&quot;:{&quot;isManuallyOverridden&quot;:false,&quot;citeprocText&quot;:&quot;[3]&quot;,&quot;manualOverrideText&quot;:&quot;&quot;},&quot;citationTag&quot;:&quot;MENDELEY_CITATION_v3_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&quot;,&quot;citationItems&quot;:[{&quot;id&quot;:&quot;7e16f64b-c657-3fd1-9813-c7bcb66e94ca&quot;,&quot;itemData&quot;:{&quot;type&quot;:&quot;article-journal&quot;,&quot;id&quot;:&quot;7e16f64b-c657-3fd1-9813-c7bcb66e94ca&quot;,&quot;title&quot;:&quot;Automated Wheat Diseases Classification Framework Using Advanced Machine Learning Technique&quot;,&quot;author&quot;:[{&quot;family&quot;:&quot;Khan&quot;,&quot;given&quot;:&quot;Habib&quot;,&quot;parse-names&quot;:false,&quot;dropping-particle&quot;:&quot;&quot;,&quot;non-dropping-particle&quot;:&quot;&quot;},{&quot;family&quot;:&quot;Haq&quot;,&quot;given&quot;:&quot;Ijaz Ul&quot;,&quot;parse-names&quot;:false,&quot;dropping-particle&quot;:&quot;&quot;,&quot;non-dropping-particle&quot;:&quot;&quot;},{&quot;family&quot;:&quot;Munsif&quot;,&quot;given&quot;:&quot;Muhammad&quot;,&quot;parse-names&quot;:false,&quot;dropping-particle&quot;:&quot;&quot;,&quot;non-dropping-particle&quot;:&quot;&quot;},{&quot;family&quot;:&quot;Mustaqeem&quot;,&quot;given&quot;:&quot;&quot;,&quot;parse-names&quot;:false,&quot;dropping-particle&quot;:&quot;&quot;,&quot;non-dropping-particle&quot;:&quot;&quot;},{&quot;family&quot;:&quot;Khan&quot;,&quot;given&quot;:&quot;Shafi Ullah&quot;,&quot;parse-names&quot;:false,&quot;dropping-particle&quot;:&quot;&quot;,&quot;non-dropping-particle&quot;:&quot;&quot;},{&quot;family&quot;:&quot;Lee&quot;,&quot;given&quot;:&quot;Mi Young&quot;,&quot;parse-names&quot;:false,&quot;dropping-particle&quot;:&quot;&quot;,&quot;non-dropping-particle&quot;:&quot;&quot;}],&quot;container-title&quot;:&quot;Agriculture (Switzerland)&quot;,&quot;DOI&quot;:&quot;10.3390/agriculture12081226&quot;,&quot;ISSN&quot;:&quot;20770472&quot;,&quot;issued&quot;:{&quot;date-parts&quot;:[[2022,8,1]]},&quot;abstract&quot;:&quot;Around the world, agriculture is one of the important sectors of human life in terms of food, business, and employment opportunities. In the farming field, wheat is the most farmed crop but every year, its ultimate production is badly influenced by various diseases. On the other hand, early and precise recognition of wheat plant diseases can decrease damage, resulting in a greater yield. Researchers have used conventional and Machine Learning (ML)-based techniques for crop disease recognition and classification. However, these techniques are inaccurate and time-consuming due to the unavailability of quality data, inefficient preprocessing techniques, and the existing selection criteria of an efficient model. Therefore, a smart and intelligent system is needed which can accurately identify crop diseases. In this paper, we proposed an efficient ML-based framework for various kinds of wheat disease recognition and classification to automatically identify the brown- and yellow-rusted diseases in wheat crops. Our method consists of multiple steps. Firstly, the dataset is collected from different fields in Pakistan with consideration of the illumination and orientation parameters of the capturing device. Secondly, to accurately preprocess the data, specific segmentation and resizing methods are used to make differences between healthy and affected areas. In the end, ML models are trained on the preprocessed data. Furthermore, for comparative analysis of models, various performance metrics including overall accuracy, precision, recall, and F1-score are calculated. As a result, it has been observed that the proposed framework has achieved 99.8% highest accuracy over the existing ML techniques.&quot;,&quot;publisher&quot;:&quot;MDPI&quot;,&quot;issue&quot;:&quot;8&quot;,&quot;volume&quot;:&quot;12&quot;,&quot;container-title-short&quot;:&quot;&quot;},&quot;isTemporary&quot;:false}]},{&quot;citationID&quot;:&quot;MENDELEY_CITATION_36633d09-479b-46b1-b388-ffc239c8e39b&quot;,&quot;properties&quot;:{&quot;noteIndex&quot;:0},&quot;isEdited&quot;:false,&quot;manualOverride&quot;:{&quot;isManuallyOverridden&quot;:false,&quot;citeprocText&quot;:&quot;[4]&quot;,&quot;manualOverrideText&quot;:&quot;&quot;},&quot;citationTag&quot;:&quot;MENDELEY_CITATION_v3_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&quot;,&quot;citationItems&quot;:[{&quot;id&quot;:&quot;56f04230-6167-3c02-9f3d-0f647db7458a&quot;,&quot;itemData&quot;:{&quot;type&quot;:&quot;article-journal&quot;,&quot;id&quot;:&quot;56f04230-6167-3c02-9f3d-0f647db7458a&quot;,&quot;title&quot;:&quot;Identification of Stripe Rust and Leaf Rust on Different Wheat Varieties Based on Image Processing Technology&quot;,&quot;author&quot;:[{&quot;family&quot;:&quot;Wang&quot;,&quot;given&quot;:&quot;Hongli&quot;,&quot;parse-names&quot;:false,&quot;dropping-particle&quot;:&quot;&quot;,&quot;non-dropping-particle&quot;:&quot;&quot;},{&quot;family&quot;:&quot;Jiang&quot;,&quot;given&quot;:&quot;Qian&quot;,&quot;parse-names&quot;:false,&quot;dropping-particle&quot;:&quot;&quot;,&quot;non-dropping-particle&quot;:&quot;&quot;},{&quot;family&quot;:&quot;Sun&quot;,&quot;given&quot;:&quot;Zhenyu&quot;,&quot;parse-names&quot;:false,&quot;dropping-particle&quot;:&quot;&quot;,&quot;non-dropping-particle&quot;:&quot;&quot;},{&quot;family&quot;:&quot;Cao&quot;,&quot;given&quot;:&quot;Shiqin&quot;,&quot;parse-names&quot;:false,&quot;dropping-particle&quot;:&quot;&quot;,&quot;non-dropping-particle&quot;:&quot;&quot;},{&quot;family&quot;:&quot;Wang&quot;,&quot;given&quot;:&quot;Haiguang&quot;,&quot;parse-names&quot;:false,&quot;dropping-particle&quot;:&quot;&quot;,&quot;non-dropping-particle&quot;:&quot;&quot;}],&quot;container-title&quot;:&quot;Agronomy&quot;,&quot;DOI&quot;:&quot;10.3390/agronomy13010260&quot;,&quot;ISSN&quot;:&quot;20734395&quot;,&quot;issued&quot;:{&quot;date-parts&quot;:[[2023,1,1]]},&quot;abstract&quot;:&quot;The timely and accurate identification of stripe rust and leaf rust is essential in effective disease control and the safe production of wheat worldwide. To investigate methods for identifying the two diseases on different wheat varieties based on image processing technology, single-leaf images of the diseases on different wheat varieties, acquired under field and laboratory environmental conditions, were processed. After image scaling, median filtering, morphological reconstruction, and lesion segmentation on the images, 140 color, texture, and shape features were extracted from the lesion images; then, feature selections were conducted using methods including ReliefF, 1R, correlation-based feature selection, and principal components analysis combined with support vector machine (SVM), back propagation neural network (BPNN), and random forest (RF), respectively. For the individual-variety disease identification SVM, BPNN, and RF models built with the optimal feature combinations, the identification accuracies of the training sets and the testing sets on the same individual varieties acquired under the same image acquisition conditions as the training sets used for modeling were 87.18–100.00%, but most of the identification accuracies of the testing sets for other individual varieties were low. For the multi-variety disease identification SVM, BPNN, and RF models built with the merged optimal feature combinations based on the multi-variety disease images acquired under field and laboratory environmental conditions, identification accuracies in the range of 82.05–100.00% were achieved on the training set, the corresponding multi-variety disease image testing set, and all the individual-variety disease image testing sets. The results indicated that the identification of images of stripe rust and leaf rust could be greatly affected by wheat varieties, but satisfactory identification performances could be achieved by building multi-variety disease identification models based on disease images from multiple varieties under different environments. This study provides an effective method for the accurate identification of stripe rust and leaf rust and could be a useful reference for the automatic identification of other plant diseases.&quot;,&quot;publisher&quot;:&quot;MDPI&quot;,&quot;issue&quot;:&quot;1&quot;,&quot;volume&quot;:&quot;13&quot;,&quot;container-title-short&quot;:&quot;&quot;},&quot;isTemporary&quot;:false}]},{&quot;citationID&quot;:&quot;MENDELEY_CITATION_779c6610-af5d-4d35-ab44-1a56ae295d18&quot;,&quot;properties&quot;:{&quot;noteIndex&quot;:0},&quot;isEdited&quot;:false,&quot;manualOverride&quot;:{&quot;isManuallyOverridden&quot;:false,&quot;citeprocText&quot;:&quot;[5]&quot;,&quot;manualOverrideText&quot;:&quot;&quot;},&quot;citationTag&quot;:&quot;MENDELEY_CITATION_v3_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&quot;,&quot;citationItems&quot;:[{&quot;id&quot;:&quot;65857c3e-237d-34d7-89bf-28c702e68345&quot;,&quot;itemData&quot;:{&quot;type&quot;:&quot;article-journal&quot;,&quot;id&quot;:&quot;65857c3e-237d-34d7-89bf-28c702e68345&quot;,&quot;title&quot;:&quot;Embedded AI for Wheat Yellow Rust Infection Type Classification&quot;,&quot;author&quot;:[{&quot;family&quot;:&quot;Shafi&quot;,&quot;given&quot;:&quot;Uferah&quot;,&quot;parse-names&quot;:false,&quot;dropping-particle&quot;:&quot;&quot;,&quot;non-dropping-particle&quot;:&quot;&quot;},{&quot;family&quot;:&quot;Mumtaz&quot;,&quot;given&quot;:&quot;Rafia&quot;,&quot;parse-names&quot;:false,&quot;dropping-particle&quot;:&quot;&quot;,&quot;non-dropping-particle&quot;:&quot;&quot;},{&quot;family&quot;:&quot;Qureshi&quot;,&quot;given&quot;:&quot;Muhammad Deedahwar Mazhar&quot;,&quot;parse-names&quot;:false,&quot;dropping-particle&quot;:&quot;&quot;,&quot;non-dropping-particle&quot;:&quot;&quot;},{&quot;family&quot;:&quot;Mahmood&quot;,&quot;given&quot;:&quot;Zahid&quot;,&quot;parse-names&quot;:false,&quot;dropping-particle&quot;:&quot;&quot;,&quot;non-dropping-particle&quot;:&quot;&quot;},{&quot;family&quot;:&quot;Tanveer&quot;,&quot;given&quot;:&quot;Sikander Khan&quot;,&quot;parse-names&quot;:false,&quot;dropping-particle&quot;:&quot;&quot;,&quot;non-dropping-particle&quot;:&quot;&quot;},{&quot;family&quot;:&quot;Haq&quot;,&quot;given&quot;:&quot;Ihsan Ul&quot;,&quot;parse-names&quot;:false,&quot;dropping-particle&quot;:&quot;&quot;,&quot;non-dropping-particle&quot;:&quot;&quot;},{&quot;family&quot;:&quot;Zaidi&quot;,&quot;given&quot;:&quot;Syed Mohammad Hassan&quot;,&quot;parse-names&quot;:false,&quot;dropping-particle&quot;:&quot;&quot;,&quot;non-dropping-particle&quot;:&quot;&quot;}],&quot;container-title&quot;:&quot;IEEE Access&quot;,&quot;DOI&quot;:&quot;10.1109/ACCESS.2023.3254430&quot;,&quot;ISSN&quot;:&quot;21693536&quot;,&quot;issued&quot;:{&quot;date-parts&quot;:[[2023]]},&quot;page&quot;:&quot;23726-23738&quot;,&quot;abstract&quot;:&quot;Wheat is the most important and dominating crop in Pakistan in terms of production and acreage, which is grown on 37% of the cultivated area, accounting for 70% of the total production. However, wheat yield is highly affected by stripe rust, which is considered the most devastating fungal disease, causing 5.5 million tonnes of loss per year globally. In order to minimize this loss, the accurate and timely detection of rust disease is crucial instead of manual inspection. Towards this end, we propose a system to detect wheat rust disease and classify its infection types into four classes, including healthy, resistant, moderate (moderately resistant to moderately susceptible), and susceptible. The wheat rust dataset is collected indigenously from the National Agricultural Research Centre, Islamabad. A pre-trained U2 Net model is used to remove the background and extract the leaf containing the rust disease. Subsequently, two deep learning classifiers, including the Xception model and ResNet-50 are applied to classify the stripe rust severity levels, where the ResNet-50 model outperformed with the highest accuracy of 96%. This research presents a comparison between two state-of-the-art deep learning classifiers in terms of accuracy, memory utilization, and prediction time, which will assist the research community in selecting the most appropriate model for plant disease detection. Moreover, to assess the external validity, the performance of these classifiers is compared with the existing technique using a publicly available dataset, which confirms the validity of the results. Additionally, an intelligent edge computing rust detection device has been developed, where the trained ResNet-50 model is deployed, which facilitates the farmers to monitor the rust attack. The proposed research is aimed to assist the agricultural community to employ preventive measures in a site-specific manner based on the accurate diagnosis of rust disease &amp; its severity, which is intended to improve the quality of the wheat as well as production.&quot;,&quot;publisher&quot;:&quot;Institute of Electrical and Electronics Engineers Inc.&quot;,&quot;volume&quot;:&quot;11&quot;,&quot;container-title-short&quot;:&quot;&quot;},&quot;isTemporary&quot;:false}]},{&quot;citationID&quot;:&quot;MENDELEY_CITATION_8ce9f3a3-1873-4b4a-a10a-c94d8b15e874&quot;,&quot;properties&quot;:{&quot;noteIndex&quot;:0},&quot;isEdited&quot;:false,&quot;manualOverride&quot;:{&quot;isManuallyOverridden&quot;:false,&quot;citeprocText&quot;:&quot;[6]&quot;,&quot;manualOverrideText&quot;:&quot;&quot;},&quot;citationTag&quot;:&quot;MENDELEY_CITATION_v3_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&quot;,&quot;citationItems&quot;:[{&quot;id&quot;:&quot;7b358d9c-7621-3750-9826-0dffec5cc93c&quot;,&quot;itemData&quot;:{&quot;type&quot;:&quot;article-journal&quot;,&quot;id&quot;:&quot;7b358d9c-7621-3750-9826-0dffec5cc93c&quot;,&quot;title&quot;:&quot;Tackling unbalanced datasets for yellow and brown rust detection in wheat&quot;,&quot;author&quot;:[{&quot;family&quot;:&quot;Cuenca-Romero&quot;,&quot;given&quot;:&quot;Carmen&quot;,&quot;parse-names&quot;:false,&quot;dropping-particle&quot;:&quot;&quot;,&quot;non-dropping-particle&quot;:&quot;&quot;},{&quot;family&quot;:&quot;Apolo-Apolo&quot;,&quot;given&quot;:&quot;Orly Enrique&quot;,&quot;parse-names&quot;:false,&quot;dropping-particle&quot;:&quot;&quot;,&quot;non-dropping-particle&quot;:&quot;&quot;},{&quot;family&quot;:&quot;Rodríguez Vázquez&quot;,&quot;given&quot;:&quot;Jaime Nolasco&quot;,&quot;parse-names&quot;:false,&quot;dropping-particle&quot;:&quot;&quot;,&quot;non-dropping-particle&quot;:&quot;&quot;},{&quot;family&quot;:&quot;Egea&quot;,&quot;given&quot;:&quot;Gregorio&quot;,&quot;parse-names&quot;:false,&quot;dropping-particle&quot;:&quot;&quot;,&quot;non-dropping-particle&quot;:&quot;&quot;},{&quot;family&quot;:&quot;Pérez-Ruiz&quot;,&quot;given&quot;:&quot;Manuel&quot;,&quot;parse-names&quot;:false,&quot;dropping-particle&quot;:&quot;&quot;,&quot;non-dropping-particle&quot;:&quot;&quot;}],&quot;container-title&quot;:&quot;Frontiers in Plant Science&quot;,&quot;container-title-short&quot;:&quot;Front Plant Sci&quot;,&quot;DOI&quot;:&quot;10.3389/fpls.2024.1392409&quot;,&quot;ISSN&quot;:&quot;1664462X&quot;,&quot;issued&quot;:{&quot;date-parts&quot;:[[2024]]},&quot;abstract&quot;:&quot;This study evaluates the efficacy of hyperspectral data for detecting yellow and brown rust in wheat, employing machine learning models and the SMOTE (Synthetic Minority Oversampling Technique) augmentation technique to tackle unbalanced datasets. Artificial Neural Network (ANN), Support Vector Machine (SVM), Random Forest (RF), and Gaussian Naïve Bayes (GNB) models were assessed. Overall, SVM and RF models showed higher accuracies, particularly when utilizing SMOTE-enhanced datasets. The RF model achieved 70% accuracy in detecting yellow rust without data alteration. Conversely, for brown rust, the SVM model outperformed others, reaching 63% accuracy with SMOTE applied to the training set. This study highlights the potential of spectral data and machine learning (ML) techniques in plant disease detection. It emphasizes the need for further research in data processing methodologies, particularly in exploring the impact of techniques like SMOTE on model performance.&quot;,&quot;publisher&quot;:&quot;Frontiers Media SA&quot;,&quot;volume&quot;:&quot;15&quot;},&quot;isTemporary&quot;:false}]},{&quot;citationID&quot;:&quot;MENDELEY_CITATION_7b84a799-51f2-4ed3-9a9a-10ed6131f1b8&quot;,&quot;properties&quot;:{&quot;noteIndex&quot;:0},&quot;isEdited&quot;:false,&quot;manualOverride&quot;:{&quot;isManuallyOverridden&quot;:false,&quot;citeprocText&quot;:&quot;[7]&quot;,&quot;manualOverrideText&quot;:&quot;&quot;},&quot;citationTag&quot;:&quot;MENDELEY_CITATION_v3_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&quot;,&quot;citationItems&quot;:[{&quot;id&quot;:&quot;963a116b-5755-3508-b41a-09be01bb1c90&quot;,&quot;itemData&quot;:{&quot;type&quot;:&quot;article-journal&quot;,&quot;id&quot;:&quot;963a116b-5755-3508-b41a-09be01bb1c90&quot;,&quot;title&quot;:&quot;Early Detection of Wheat Yellow Rust Disease and Its Impact on Terminal Yield with Multi-Spectral UAV-Imagery&quot;,&quot;author&quot;:[{&quot;family&quot;:&quot;Nguyen&quot;,&quot;given&quot;:&quot;Canh&quot;,&quot;parse-names&quot;:false,&quot;dropping-particle&quot;:&quot;&quot;,&quot;non-dropping-particle&quot;:&quot;&quot;},{&quot;family&quot;:&quot;Sagan&quot;,&quot;given&quot;:&quot;Vasit&quot;,&quot;parse-names&quot;:false,&quot;dropping-particle&quot;:&quot;&quot;,&quot;non-dropping-particle&quot;:&quot;&quot;},{&quot;family&quot;:&quot;Skobalski&quot;,&quot;given&quot;:&quot;Juan&quot;,&quot;parse-names&quot;:false,&quot;dropping-particle&quot;:&quot;&quot;,&quot;non-dropping-particle&quot;:&quot;&quot;},{&quot;family&quot;:&quot;Severo&quot;,&quot;given&quot;:&quot;Juan Ignacio&quot;,&quot;parse-names&quot;:false,&quot;dropping-particle&quot;:&quot;&quot;,&quot;non-dropping-particle&quot;:&quot;&quot;}],&quot;container-title&quot;:&quot;Remote Sensing&quot;,&quot;container-title-short&quot;:&quot;Remote Sens (Basel)&quot;,&quot;DOI&quot;:&quot;10.3390/rs15133301&quot;,&quot;ISSN&quot;:&quot;20724292&quot;,&quot;issued&quot;:{&quot;date-parts&quot;:[[2023,7,1]]},&quot;abstract&quot;:&quot;The food production system is vulnerable to diseases more than ever, and the threat is increasing in an era of climate change that creates more favorable conditions for emerging diseases. Fortunately, scientists and engineers are making great strides to introduce farming innovations to tackle the challenge. Unmanned aerial vehicle (UAV) remote sensing is among the innovations and thus is widely applied for crop health monitoring and phenotyping. This study demonstrated the versatility of aerial remote sensing in diagnosing yellow rust infection in spring wheats in a timely manner and determining an intervenable period to prevent yield loss. A small UAV equipped with an aerial multispectral sensor periodically flew over, and collected remotely sensed images of, an experimental field in Chacabuco (−34.64; −60.46), Argentina during the 2021 growing season. Post-collection images at the plot level were engaged in a thorough feature-engineering process by handcrafting disease-centric vegetation indices (VIs) from the spectral dimension, and grey-level co-occurrence matrix (GLCM) texture features from the spatial dimension. A machine learning pipeline entailing a support vector machine (SVM), random forest (RF), and multilayer perceptron (MLP) was constructed to identify locations of healthy, mild infection, and severe infection plots in the field. A custom 3-dimensional convolutional neural network (3D-CNN) relying on the feature learning mechanism was an alternative prediction method. The study found red-edge (690–740 nm) and near infrared (NIR) (740–1000 nm) as vital spectral bands for distinguishing healthy and severely infected wheats. The carotenoid reflectance index 2 (CRI2), soil-adjusted vegetation index 2 (SAVI2), and GLCM contrast texture at an optimal distance d = 5 and angular direction θ = 135° were the most correlated features. The 3D-CNN-based wheat disease monitoring performed at 60% detection accuracy as early as 40 days after sowing (DAS), when crops were tillering, increasing to 71% and 77% at the later booting and flowering stages (100–120 DAS), and reaching a peak accuracy of 79% for the spectral-spatio-temporal fused data model. The success of early disease diagnosis from low-cost multispectral UAVs not only shed new light on crop breeding and pathology but also aided crop growers by informing them of a prevention period that could potentially preserve 3–7% of the yield at the confidence level of 95%.&quot;,&quot;publisher&quot;:&quot;Multidisciplinary Digital Publishing Institute (MDPI)&quot;,&quot;issue&quot;:&quot;13&quot;,&quot;volume&quot;:&quot;15&quot;},&quot;isTemporary&quot;:false}]},{&quot;citationID&quot;:&quot;MENDELEY_CITATION_b728cebd-4ba1-4293-828d-76e9925833aa&quot;,&quot;properties&quot;:{&quot;noteIndex&quot;:0},&quot;isEdited&quot;:false,&quot;manualOverride&quot;:{&quot;isManuallyOverridden&quot;:false,&quot;citeprocText&quot;:&quot;[8]&quot;,&quot;manualOverrideText&quot;:&quot;&quot;},&quot;citationTag&quot;:&quot;MENDELEY_CITATION_v3_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&quot;,&quot;citationItems&quot;:[{&quot;id&quot;:&quot;8fdabbec-c1bb-3ac7-9d76-4b4b088ed09f&quot;,&quot;itemData&quot;:{&quot;type&quot;:&quot;article-journal&quot;,&quot;id&quot;:&quot;8fdabbec-c1bb-3ac7-9d76-4b4b088ed09f&quot;,&quot;title&quot;:&quot;StripeRust-Pocket: A Mobile-Based Deep Learning Application for Efficient Disease Severity Assessment of Wheat Stripe Rust&quot;,&quot;author&quot;:[{&quot;family&quot;:&quot;Liu&quot;,&quot;given&quot;:&quot;Weizhen&quot;,&quot;parse-names&quot;:false,&quot;dropping-particle&quot;:&quot;&quot;,&quot;non-dropping-particle&quot;:&quot;&quot;},{&quot;family&quot;:&quot;Chen&quot;,&quot;given&quot;:&quot;Yuxi&quot;,&quot;parse-names&quot;:false,&quot;dropping-particle&quot;:&quot;&quot;,&quot;non-dropping-particle&quot;:&quot;&quot;},{&quot;family&quot;:&quot;Lu&quot;,&quot;given&quot;:&quot;Zhaoxin&quot;,&quot;parse-names&quot;:false,&quot;dropping-particle&quot;:&quot;&quot;,&quot;non-dropping-particle&quot;:&quot;&quot;},{&quot;family&quot;:&quot;Lu&quot;,&quot;given&quot;:&quot;Xiaoyu&quot;,&quot;parse-names&quot;:false,&quot;dropping-particle&quot;:&quot;&quot;,&quot;non-dropping-particle&quot;:&quot;&quot;},{&quot;family&quot;:&quot;Wu&quot;,&quot;given&quot;:&quot;Ze&quot;,&quot;parse-names&quot;:false,&quot;dropping-particle&quot;:&quot;&quot;,&quot;non-dropping-particle&quot;:&quot;&quot;},{&quot;family&quot;:&quot;Zheng&quot;,&quot;given&quot;:&quot;Ziyao&quot;,&quot;parse-names&quot;:false,&quot;dropping-particle&quot;:&quot;&quot;,&quot;non-dropping-particle&quot;:&quot;&quot;},{&quot;family&quot;:&quot;Suo&quot;,&quot;given&quot;:&quot;Yongqiang&quot;,&quot;parse-names&quot;:false,&quot;dropping-particle&quot;:&quot;&quot;,&quot;non-dropping-particle&quot;:&quot;&quot;},{&quot;family&quot;:&quot;Lan&quot;,&quot;given&quot;:&quot;Caixia&quot;,&quot;parse-names&quot;:false,&quot;dropping-particle&quot;:&quot;&quot;,&quot;non-dropping-particle&quot;:&quot;&quot;},{&quot;family&quot;:&quot;Yuan&quot;,&quot;given&quot;:&quot;Xiaohui&quot;,&quot;parse-names&quot;:false,&quot;dropping-particle&quot;:&quot;&quot;,&quot;non-dropping-particle&quot;:&quot;&quot;}],&quot;container-title&quot;:&quot;Plant Phenomics&quot;,&quot;DOI&quot;:&quot;10.34133/plantphenomics.0201&quot;,&quot;ISSN&quot;:&quot;26436515&quot;,&quot;issued&quot;:{&quot;date-parts&quot;:[[2024]]},&quot;abstract&quot;:&quot;Wheat stripe rust poses a marked threat to global wheat production. Accurate and effective disease severity assessments are crucial for disease resistance breeding and timely management of field diseases. In this study, we propose a practical solution using mobile-based deep learning and model-assisted labeling. StripeRust-Pocket, a user-friendly mobile application developed based on deep learning models, accurately quantifies disease severity in wheat stripe rust leaf images, even under complex backgrounds. Additionally, StripeRust-Pocket facilitates image acquisition, result storage, organization, and sharing. The underlying model employed by StripeRust-Pocket, called StripeRustNet, is a balanced lightweight 2-stage model. The first stage utilizes MobileNetV2-DeepLabV3+ for leaf segmentation, followed by ResNet50-DeepLabV3+ in the second stage for lesion segmentation. Disease severity is estimated by calculating the ratio of the lesion pixel area to the leaf pixel area. StripeRustNet achieves 98.65% mean intersection over union (MIoU) for leaf segmentation and 86.08% MIoU for lesion segmentation. Validation using an additional 100 field images demonstrated a mean correlation of over 0.964 with 3 expert visual scores. To address the challenges in manual labeling, we introduce a 2-stage labeling pipeline that combines model-assisted labeling, manual correction, and spatial complementarity. We apply this pipeline to our self-collected dataset, reducing the annotation time from 20 min to 3 min per image. Our method provides an efficient and practical solution for wheat stripe rust severity assessments, empowering wheat breeders and pathologists to implement timely disease management. It also demonstrates how to address the “last mile” challenge of applying computer vision technology to plant phenomics.&quot;,&quot;publisher&quot;:&quot;American Association for the Advancement of Science&quot;,&quot;volume&quot;:&quot;6&quot;,&quot;container-title-short&quot;:&quot;&quot;},&quot;isTemporary&quot;:false}]},{&quot;citationID&quot;:&quot;MENDELEY_CITATION_6b79b7b2-9aff-4be1-aff7-cfd2fe1cf17b&quot;,&quot;properties&quot;:{&quot;noteIndex&quot;:0},&quot;isEdited&quot;:false,&quot;manualOverride&quot;:{&quot;isManuallyOverridden&quot;:false,&quot;citeprocText&quot;:&quot;[9]&quot;,&quot;manualOverrideText&quot;:&quot;&quot;},&quot;citationTag&quot;:&quot;MENDELEY_CITATION_v3_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&quot;,&quot;citationItems&quot;:[{&quot;id&quot;:&quot;03b7d84e-502c-3f7c-bd6e-2c73c8e241e0&quot;,&quot;itemData&quot;:{&quot;type&quot;:&quot;article-journal&quot;,&quot;id&quot;:&quot;03b7d84e-502c-3f7c-bd6e-2c73c8e241e0&quot;,&quot;title&quot;:&quot;Wheat Disease Classification Using Continual Learning&quot;,&quot;author&quot;:[{&quot;family&quot;:&quot;Alharbi&quot;,&quot;given&quot;:&quot;Abdulaziz&quot;,&quot;parse-names&quot;:false,&quot;dropping-particle&quot;:&quot;&quot;,&quot;non-dropping-particle&quot;:&quot;&quot;},{&quot;family&quot;:&quot;Khan&quot;,&quot;given&quot;:&quot;Muhammad Usman Ghani&quot;,&quot;parse-names&quot;:false,&quot;dropping-particle&quot;:&quot;&quot;,&quot;non-dropping-particle&quot;:&quot;&quot;},{&quot;family&quot;:&quot;Tayyaba&quot;,&quot;given&quot;:&quot;Bushra&quot;,&quot;parse-names&quot;:false,&quot;dropping-particle&quot;:&quot;&quot;,&quot;non-dropping-particle&quot;:&quot;&quot;}],&quot;container-title&quot;:&quot;IEEE Access&quot;,&quot;DOI&quot;:&quot;10.1109/ACCESS.2023.3304358&quot;,&quot;ISSN&quot;:&quot;21693536&quot;,&quot;issued&quot;:{&quot;date-parts&quot;:[[2023]]},&quot;page&quot;:&quot;90016-90026&quot;,&quot;abstract&quot;:&quot;As wheat is one of the major crops worldwide, therefore, accurate disease detection in wheat plants is critical for mitigating effects and halting disease spread. Nowadays, the detection of diseases through images using machine learning and deep learning has achieved state-of-art results. Yet these models suffer from two shortcomings, one is the data-hungry models of deep learning, and the second is the adaption of new classes with previous ones, i.e., if a new disease arrived, one must retrain the entire model with a new dataset which has led to the origination of few-shot learning that solves both problems. A wheat disease classification network is proposed based on a few-shot learning method for the classification of 18 wheat diseases using EfficientNet as a backbone. Also, the attention mechanism is incorporated to facilitate efficient feature selection. Our proposed network has achieved 93.19% accuracy on the 40 images of 18 disease classes manually collected from the internet while that of our backbone network EfficientNet has gained an accuracy of about 98.5% accuracy on CGIAR Dataset. The evaluation demonstrates that despite the presence of only a few images in both the training and query sets, the proposed model has achieved superior performance in terms of accuracy and computation cost. Furthermore, the evaluation also highlights the effectiveness of our model in terms of data and computation cost. The proposed method can be used for disease detection in wheat crops requiring less amount of data.&quot;,&quot;publisher&quot;:&quot;Institute of Electrical and Electronics Engineers Inc.&quot;,&quot;volume&quot;:&quot;11&quot;,&quot;container-title-short&quot;:&quot;&quot;},&quot;isTemporary&quot;:false}]},{&quot;citationID&quot;:&quot;MENDELEY_CITATION_55701788-103c-40c3-9338-5a5b8f52a833&quot;,&quot;properties&quot;:{&quot;noteIndex&quot;:0},&quot;isEdited&quot;:false,&quot;manualOverride&quot;:{&quot;isManuallyOverridden&quot;:false,&quot;citeprocText&quot;:&quot;[10]&quot;,&quot;manualOverrideText&quot;:&quot;&quot;},&quot;citationTag&quot;:&quot;MENDELEY_CITATION_v3_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&quot;,&quot;citationItems&quot;:[{&quot;id&quot;:&quot;99c3e02c-8367-3782-ad1b-04ba1c962f31&quot;,&quot;itemData&quot;:{&quot;type&quot;:&quot;article-journal&quot;,&quot;id&quot;:&quot;99c3e02c-8367-3782-ad1b-04ba1c962f31&quot;,&quot;title&quot;:&quot;Combined CNN with STARGAN for Wheat Yellow Rust Disease Classification&quot;,&quot;author&quot;:[{&quot;family&quot;:&quot;Kumar&quot;,&quot;given&quot;:&quot;Deepak&quot;,&quot;parse-names&quot;:false,&quot;dropping-particle&quot;:&quot;&quot;,&quot;non-dropping-particle&quot;:&quot;&quot;},{&quot;family&quot;:&quot;Kukreja&quot;,&quot;given&quot;:&quot;Vinay&quot;,&quot;parse-names&quot;:false,&quot;dropping-particle&quot;:&quot;&quot;,&quot;non-dropping-particle&quot;:&quot;&quot;}],&quot;container-title&quot;:&quot;International Journal of Computing and Digital Systems&quot;,&quot;DOI&quot;:&quot;10.12785/ijcds/130187&quot;,&quot;ISSN&quot;:&quot;2210142X&quot;,&quot;issued&quot;:{&quot;date-parts&quot;:[[2023]]},&quot;page&quot;:&quot;1081-1095&quot;,&quot;abstract&quot;:&quot;Experienced evaluators takes a lot of time for the correct prediction of wheat yellow rust. For better prediction of wheat yellow rust disease in wheat plant, computer assisted techniques such as machine learning (ML), deep learning (DL), image processing and computer vision techniques are employed. While considering these aspects, an automatic classification system for wheat yellow rust using a hybrid approach of a generative adversarial network (GAN) and convolutional neural network (CNN) is proposed. Also, the proposed model helps to identify wheat yellow rust disease at different severity levels (very low, low, medium, high, and very high). For achieving objectives about proposed model, State of Art GAN (STARGAN) helps in data augmentation of wheat plant disease images. Finally, a wheat rust model based on convolutional networks was trained on generated data. A case study has also been accomplished on the generated data by deploying a CNN model for classification. Then a comparative analysis of the proposed methodology has been consummated by differentiating the performance metric with the fully convolutional network, deep CNN (DCNN) and random forest models. A Deep CNN is a CNN model with a huge number of hidden layers. Comparing the proposed approach with other models, the proposed approach achieves a greater classification accuracy of 95.6% at a medium severity level.&quot;,&quot;publisher&quot;:&quot;University of Bahrain&quot;,&quot;issue&quot;:&quot;1&quot;,&quot;volume&quot;:&quot;13&quot;,&quot;container-title-short&quot;:&quot;&quot;},&quot;isTemporary&quot;:false}]},{&quot;citationID&quot;:&quot;MENDELEY_CITATION_ad0b1fee-9d5b-4513-98a4-a4e2cdf23352&quot;,&quot;properties&quot;:{&quot;noteIndex&quot;:0},&quot;isEdited&quot;:false,&quot;manualOverride&quot;:{&quot;isManuallyOverridden&quot;:false,&quot;citeprocText&quot;:&quot;[11]&quot;,&quot;manualOverrideText&quot;:&quot;&quot;},&quot;citationTag&quot;:&quot;MENDELEY_CITATION_v3_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&quot;,&quot;citationItems&quot;:[{&quot;id&quot;:&quot;1c2f72ed-0111-31ed-82cd-6602570bf7fb&quot;,&quot;itemData&quot;:{&quot;type&quot;:&quot;article-journal&quot;,&quot;id&quot;:&quot;1c2f72ed-0111-31ed-82cd-6602570bf7fb&quot;,&quot;title&quot;:&quot;An Interpretable Deep Learning for Early Detection and Diagnosis of Wheat Leaf Diseases&quot;,&quot;author&quot;:[{&quot;family&quot;:&quot;Tolba&quot;,&quot;given&quot;:&quot;Ahmed&quot;,&quot;parse-names&quot;:false,&quot;dropping-particle&quot;:&quot;&quot;,&quot;non-dropping-particle&quot;:&quot;&quot;},{&quot;family&quot;:&quot;Talal&quot;,&quot;given&quot;:&quot;Nourhan&quot;,&quot;parse-names&quot;:false,&quot;dropping-particle&quot;:&quot;&quot;,&quot;non-dropping-particle&quot;:&quot;&quot;}],&quot;container-title&quot;:&quot;Optimization in Agriculture&quot;,&quot;DOI&quot;:&quot;10.61356/j.oia.2024.1257&quot;,&quot;ISSN&quot;:&quot;2997-6561&quot;,&quot;issued&quot;:{&quot;date-parts&quot;:[[2024,5,9]]},&quot;page&quot;:&quot;81-93&quot;,&quot;abstract&quot;:&quot;Wheat is a strategic crop that ensures food security and sustainability. Due to climate change, Egypt faces many challenges in the context of wheat disease. This led the government to set goals to achieve sustainable development, represented by Egypt’s Vision 2030. Automated systems using artificial intelligence can help in the early identification of wheat diseases and reduce effort and time as well. In this paper, we introduce a novel deep learning model (Mobile-DNN-Net) to identify wheat diseases. The mobile-DNN-Net model is evaluated using a wheat disease dataset between 15 different classes. Our model (Mobile-DNN-Net) is a hybrid between MobileNet and Deep convolution neural network (DCNN). Also, Grad-Cam techniques into a convolutional neural network (CNN) defect detection model to enhance its transparency and comprehensibility. Grad-CAM precisely identifies the precise regions of the input image that exert the greatest influence on the model's prediction, thereby enhancing the clarity and comprehension of the detection process. The mobile-DNN-Net model is compared to other DL models such as Xception, MobileNet, InceptionV3, and VGG19. The proposed model shows superior results compared to other models. &quot;,&quot;publisher&quot;:&quot;Sciences Force&quot;,&quot;volume&quot;:&quot;1&quot;,&quot;container-title-short&quot;:&quot;&quot;},&quot;isTemporary&quot;:false}]},{&quot;citationID&quot;:&quot;MENDELEY_CITATION_a31391fe-fb90-4641-8b14-7a6b3fcbabc7&quot;,&quot;properties&quot;:{&quot;noteIndex&quot;:0},&quot;isEdited&quot;:false,&quot;manualOverride&quot;:{&quot;isManuallyOverridden&quot;:false,&quot;citeprocText&quot;:&quot;[12]&quot;,&quot;manualOverrideText&quot;:&quot;&quot;},&quot;citationTag&quot;:&quot;MENDELEY_CITATION_v3_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&quot;,&quot;citationItems&quot;:[{&quot;id&quot;:&quot;97e0f809-7526-3d89-8bb2-c960dd997505&quot;,&quot;itemData&quot;:{&quot;type&quot;:&quot;article-journal&quot;,&quot;id&quot;:&quot;97e0f809-7526-3d89-8bb2-c960dd997505&quot;,&quot;title&quot;:&quot;Evaluation of Diverse Convolutional Neural Networks and Training Strategies for Wheat Leaf Disease Identification with Field-Acquired Photographs&quot;,&quot;author&quot;:[{&quot;family&quot;:&quot;Jiang&quot;,&quot;given&quot;:&quot;Jiale&quot;,&quot;parse-names&quot;:false,&quot;dropping-particle&quot;:&quot;&quot;,&quot;non-dropping-particle&quot;:&quot;&quot;},{&quot;family&quot;:&quot;Liu&quot;,&quot;given&quot;:&quot;Haiyan&quot;,&quot;parse-names&quot;:false,&quot;dropping-particle&quot;:&quot;&quot;,&quot;non-dropping-particle&quot;:&quot;&quot;},{&quot;family&quot;:&quot;Zhao&quot;,&quot;given&quot;:&quot;Chen&quot;,&quot;parse-names&quot;:false,&quot;dropping-particle&quot;:&quot;&quot;,&quot;non-dropping-particle&quot;:&quot;&quot;},{&quot;family&quot;:&quot;He&quot;,&quot;given&quot;:&quot;Can&quot;,&quot;parse-names&quot;:false,&quot;dropping-particle&quot;:&quot;&quot;,&quot;non-dropping-particle&quot;:&quot;&quot;},{&quot;family&quot;:&quot;Ma&quot;,&quot;given&quot;:&quot;Jifeng&quot;,&quot;parse-names&quot;:false,&quot;dropping-particle&quot;:&quot;&quot;,&quot;non-dropping-particle&quot;:&quot;&quot;},{&quot;family&quot;:&quot;Cheng&quot;,&quot;given&quot;:&quot;Tao&quot;,&quot;parse-names&quot;:false,&quot;dropping-particle&quot;:&quot;&quot;,&quot;non-dropping-particle&quot;:&quot;&quot;},{&quot;family&quot;:&quot;Zhu&quot;,&quot;given&quot;:&quot;Yan&quot;,&quot;parse-names&quot;:false,&quot;dropping-particle&quot;:&quot;&quot;,&quot;non-dropping-particle&quot;:&quot;&quot;},{&quot;family&quot;:&quot;Cao&quot;,&quot;given&quot;:&quot;Weixing&quot;,&quot;parse-names&quot;:false,&quot;dropping-particle&quot;:&quot;&quot;,&quot;non-dropping-particle&quot;:&quot;&quot;},{&quot;family&quot;:&quot;Yao&quot;,&quot;given&quot;:&quot;Xia&quot;,&quot;parse-names&quot;:false,&quot;dropping-particle&quot;:&quot;&quot;,&quot;non-dropping-particle&quot;:&quot;&quot;}],&quot;container-title&quot;:&quot;Remote Sensing&quot;,&quot;container-title-short&quot;:&quot;Remote Sens (Basel)&quot;,&quot;DOI&quot;:&quot;10.3390/rs14143446&quot;,&quot;ISSN&quot;:&quot;20724292&quot;,&quot;issued&quot;:{&quot;date-parts&quot;:[[2022,7,1]]},&quot;abstract&quot;:&quot;Tools for robust identification of crop diseases are crucial for timely intervention by farmers to minimize yield losses. Visual diagnosis of crop diseases is time-consuming and laborious, and has become increasingly unsuitable for the needs of modern agricultural production. Recently, deep convolutional neural networks (CNNs) have been used for crop disease diagnosis due to their rapidly improving accuracy in labeling images. However, previous CNN studies have mostly used images of single leaves photographed under controlled conditions, which limits operational field use. In addition, the wide variety of available CNNs and training options raises important questions regarding optimal methods of implementation of CNNs for disease diagnosis. Here, we present an assessment of seven typical CNNs (VGG-16, Inception-v3, ResNet-50, DenseNet-121, EfficentNet-B6, ShuffleNet-v2 and MobileNetV3) based on different training strategies for the identification of wheat main leaf diseases (powdery mildew, leaf rust and stripe rust) using field images. We developed a Field-based Wheat Diseases Images (FWDI) dataset of field-acquired images to supplement the public PlantVillage dataset of individual leaves imaged under controlled conditions. We found that a transfer-learning method employing retuning of all parameters produced the highest accuracy for all CNNs. Based on this training strategy, Inception-v3 achieved the highest identification accuracy of 92.5% on the test dataset. While lightweight CNN models (e.g., ShuffleNet-v2 and MobileNetV3) had shorter processing times (&lt;0.007 s per image) and smaller memory requirements for the model parameters (&lt;20 MB), their accuracy was relatively low (~87%). In addition to the role of CNN architecture in controlling overall accuracy, environmental effects (e.g., residual water stains on healthy leaves) were found to cause misclassifications in the field images. Moreover, the small size of some target symptoms and the similarity of symptoms between some different diseases further reduced the accuracy. Overall, the study provides insight into the collective effects of model architecture, training strategies and input datasets on the performance of CNNs, providing guidance for robust CNN design for timely and accurate crop disease diagnosis in a real-world environment.&quot;,&quot;publisher&quot;:&quot;MDPI&quot;,&quot;issue&quot;:&quot;14&quot;,&quot;volume&quot;:&quot;14&quot;},&quot;isTemporary&quot;:false}]},{&quot;citationID&quot;:&quot;MENDELEY_CITATION_4c52ac1f-0a2b-4cb6-9e10-efc8da7ea9d0&quot;,&quot;properties&quot;:{&quot;noteIndex&quot;:0},&quot;isEdited&quot;:false,&quot;manualOverride&quot;:{&quot;isManuallyOverridden&quot;:false,&quot;citeprocText&quot;:&quot;[1]&quot;,&quot;manualOverrideText&quot;:&quot;&quot;},&quot;citationTag&quot;:&quot;MENDELEY_CITATION_v3_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&quot;,&quot;citationItems&quot;:[{&quot;id&quot;:&quot;f1b81181-e467-3850-b3bb-a4de95c489be&quot;,&quot;itemData&quot;:{&quot;type&quot;:&quot;article-journal&quot;,&quot;id&quot;:&quot;f1b81181-e467-3850-b3bb-a4de95c489be&quot;,&quot;title&quot;:&quot;In-field proximal sensing of septoria tritici blotch, stripe rust and brown rust in winter wheat by means of reflectance and textural features from multispectral imagery&quot;,&quot;author&quot;:[{&quot;family&quot;:&quot;Bebronne&quot;,&quot;given&quot;:&quot;Romain&quot;,&quot;parse-names&quot;:false,&quot;dropping-particle&quot;:&quot;&quot;,&quot;non-dropping-particle&quot;:&quot;&quot;},{&quot;family&quot;:&quot;Carlier&quot;,&quot;given&quot;:&quot;Alexis&quot;,&quot;parse-names&quot;:false,&quot;dropping-particle&quot;:&quot;&quot;,&quot;non-dropping-particle&quot;:&quot;&quot;},{&quot;family&quot;:&quot;Meurs&quot;,&quot;given&quot;:&quot;Rémi&quot;,&quot;parse-names&quot;:false,&quot;dropping-particle&quot;:&quot;&quot;,&quot;non-dropping-particle&quot;:&quot;&quot;},{&quot;family&quot;:&quot;Leemans&quot;,&quot;given&quot;:&quot;Vincent&quot;,&quot;parse-names&quot;:false,&quot;dropping-particle&quot;:&quot;&quot;,&quot;non-dropping-particle&quot;:&quot;&quot;},{&quot;family&quot;:&quot;Vermeulen&quot;,&quot;given&quot;:&quot;Philippe&quot;,&quot;parse-names&quot;:false,&quot;dropping-particle&quot;:&quot;&quot;,&quot;non-dropping-particle&quot;:&quot;&quot;},{&quot;family&quot;:&quot;Dumont&quot;,&quot;given&quot;:&quot;Benjamin&quot;,&quot;parse-names&quot;:false,&quot;dropping-particle&quot;:&quot;&quot;,&quot;non-dropping-particle&quot;:&quot;&quot;},{&quot;family&quot;:&quot;Mercatoris&quot;,&quot;given&quot;:&quot;Benoît&quot;,&quot;parse-names&quot;:false,&quot;dropping-particle&quot;:&quot;&quot;,&quot;non-dropping-particle&quot;:&quot;&quot;}],&quot;container-title&quot;:&quot;Biosystems Engineering&quot;,&quot;container-title-short&quot;:&quot;Biosyst Eng&quot;,&quot;DOI&quot;:&quot;10.1016/j.biosystemseng.2020.06.011&quot;,&quot;ISSN&quot;:&quot;15375110&quot;,&quot;issued&quot;:{&quot;date-parts&quot;:[[2020,9,1]]},&quot;page&quot;:&quot;257-269&quot;,&quot;abstract&quot;:&quot;During its growth, winter wheat (Triticum aestivum L.) can be impacted by multiple stresses involving fungal diseases that are responsible for high yield losses. Enhancing the breeding and the identification of resistant cultivars could be achieved by collecting automated and reliable information at the plant level. This study aims to estimate the severity of stripe rust (SR), brown rust (BR) and septoria tritici blotch (STB) in natural conditions and to highlight wavebands of interest, based on images acquired through a multispectral camera embedded on a ground-based platform. The severity of the three diseases has been assessed visually in an agronomic trial involving five wheat cultivars with or without fungicide treatment. An acquisition system using multispectral imagery covering the visible and near-infrared range has been set up at the canopy level. Based on spectral and textural features, estimations of area under disease progress curve (AUDPC) were performed by means of artificial neural networks (ANN) and partial least squares regression (PLSR). Supervised classification was also implemented by means of ANN. The ANN performed better at estimating disease severity with R2 of 0.72, 0.57 and 0.65 for STB, SR and BR respectively. Discrimination in two classes below or above 100 AUDPC reached an accuracy of 81% (κ = 0.60) for STB. This study, which combined the effect of date, cultivar and multiple disease infections, managed to highlight a few wavebands for each disease and took a step further in the development of a machine vision-based approach for the characterisation of fungal diseases in natural conditions.&quot;,&quot;publisher&quot;:&quot;Academic Press&quot;,&quot;volume&quot;:&quot;197&quot;},&quot;isTemporary&quot;:false}]},{&quot;citationID&quot;:&quot;MENDELEY_CITATION_d6e9f97f-30f9-4dc3-8b60-ea9b72d860f3&quot;,&quot;properties&quot;:{&quot;noteIndex&quot;:0},&quot;isEdited&quot;:false,&quot;manualOverride&quot;:{&quot;isManuallyOverridden&quot;:false,&quot;citeprocText&quot;:&quot;[2]&quot;,&quot;manualOverrideText&quot;:&quot;&quot;},&quot;citationTag&quot;:&quot;MENDELEY_CITATION_v3_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&quot;,&quot;citationItems&quot;:[{&quot;id&quot;:&quot;127edf8c-cc92-36cd-a18b-42774cf60f76&quot;,&quot;itemData&quot;:{&quot;type&quot;:&quot;article-journal&quot;,&quot;id&quot;:&quot;127edf8c-cc92-36cd-a18b-42774cf60f76&quot;,&quot;title&quot;:&quot;Identification and Categorization of Yellow Rust Infection in Wheat through Deep Learning Techniques&quot;,&quot;author&quot;:[{&quot;family&quot;:&quot;Mandava&quot;,&quot;given&quot;:&quot;Mamatha&quot;,&quot;parse-names&quot;:false,&quot;dropping-particle&quot;:&quot;&quot;,&quot;non-dropping-particle&quot;:&quot;&quot;},{&quot;family&quot;:&quot;Vinta&quot;,&quot;given&quot;:&quot;Surendra Reddy&quot;,&quot;parse-names&quot;:false,&quot;dropping-particle&quot;:&quot;&quot;,&quot;non-dropping-particle&quot;:&quot;&quot;},{&quot;family&quot;:&quot;Ghosh&quot;,&quot;given&quot;:&quot;Hritwik&quot;,&quot;parse-names&quot;:false,&quot;dropping-particle&quot;:&quot;&quot;,&quot;non-dropping-particle&quot;:&quot;&quot;},{&quot;family&quot;:&quot;Rahat&quot;,&quot;given&quot;:&quot;Irfan Sadiq&quot;,&quot;parse-names&quot;:false,&quot;dropping-particle&quot;:&quot;&quot;,&quot;non-dropping-particle&quot;:&quot;&quot;}],&quot;container-title&quot;:&quot;EAI Endorsed Transactions on Internet of Things&quot;,&quot;DOI&quot;:&quot;10.4108/eetiot.4603&quot;,&quot;ISSN&quot;:&quot;24141399&quot;,&quot;issued&quot;:{&quot;date-parts&quot;:[[2024]]},&quot;abstract&quot;:&quot;The global wheat industry faces significant challenges due to yellow rust disease, This is induced by fungus Puccinia striiformis, as it leads to substantial crop losses and economic impacts. Timely detection and classification of the disease are essential for its effective management and control. In this study, we investigate the potential of DL and ML techniques for detecting and classifying yellow rust disease in wheat. We utilize three state-of-the-art CNN models, namely ResNet50, DenseNet121, and VGG19, to analyze wheat leaf images and extract relevant features. These models were developed and refined using a large dataset of annotated wheat photos. Encompassing both healthy plants and those affected by yellow rust disease. Furthermore, we examine the effectiveness of data augmentation and transfer learning in enhancing classification performance. Our findings reveal that the DL-based CNN models surpass traditional machine learning techniques in detecting and classifying yellow rust disease in wheat. Among the tested CNN models, EfficientNetB3 demonstrates the best performance, emphasizing its suitability for large-scale and real-time monitoring of wheat crops. This research contributes to the development of precision agriculture tools, laying the groundwork for prompt intervention and management of yellow rust disease, ultimately minimizing yield loss and economic impact on wheat production.&quot;,&quot;publisher&quot;:&quot;European Alliance for Innovation&quot;,&quot;volume&quot;:&quot;10&quot;,&quot;container-title-short&quot;:&quot;&quot;},&quot;isTemporary&quot;:false}]},{&quot;citationID&quot;:&quot;MENDELEY_CITATION_db1f2740-9a82-48f4-8534-07e02289a8b0&quot;,&quot;properties&quot;:{&quot;noteIndex&quot;:0},&quot;isEdited&quot;:false,&quot;manualOverride&quot;:{&quot;isManuallyOverridden&quot;:false,&quot;citeprocText&quot;:&quot;[3]&quot;,&quot;manualOverrideText&quot;:&quot;&quot;},&quot;citationTag&quot;:&quot;MENDELEY_CITATION_v3_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&quot;,&quot;citationItems&quot;:[{&quot;id&quot;:&quot;7e16f64b-c657-3fd1-9813-c7bcb66e94ca&quot;,&quot;itemData&quot;:{&quot;type&quot;:&quot;article-journal&quot;,&quot;id&quot;:&quot;7e16f64b-c657-3fd1-9813-c7bcb66e94ca&quot;,&quot;title&quot;:&quot;Automated Wheat Diseases Classification Framework Using Advanced Machine Learning Technique&quot;,&quot;author&quot;:[{&quot;family&quot;:&quot;Khan&quot;,&quot;given&quot;:&quot;Habib&quot;,&quot;parse-names&quot;:false,&quot;dropping-particle&quot;:&quot;&quot;,&quot;non-dropping-particle&quot;:&quot;&quot;},{&quot;family&quot;:&quot;Haq&quot;,&quot;given&quot;:&quot;Ijaz Ul&quot;,&quot;parse-names&quot;:false,&quot;dropping-particle&quot;:&quot;&quot;,&quot;non-dropping-particle&quot;:&quot;&quot;},{&quot;family&quot;:&quot;Munsif&quot;,&quot;given&quot;:&quot;Muhammad&quot;,&quot;parse-names&quot;:false,&quot;dropping-particle&quot;:&quot;&quot;,&quot;non-dropping-particle&quot;:&quot;&quot;},{&quot;family&quot;:&quot;Mustaqeem&quot;,&quot;given&quot;:&quot;&quot;,&quot;parse-names&quot;:false,&quot;dropping-particle&quot;:&quot;&quot;,&quot;non-dropping-particle&quot;:&quot;&quot;},{&quot;family&quot;:&quot;Khan&quot;,&quot;given&quot;:&quot;Shafi Ullah&quot;,&quot;parse-names&quot;:false,&quot;dropping-particle&quot;:&quot;&quot;,&quot;non-dropping-particle&quot;:&quot;&quot;},{&quot;family&quot;:&quot;Lee&quot;,&quot;given&quot;:&quot;Mi Young&quot;,&quot;parse-names&quot;:false,&quot;dropping-particle&quot;:&quot;&quot;,&quot;non-dropping-particle&quot;:&quot;&quot;}],&quot;container-title&quot;:&quot;Agriculture (Switzerland)&quot;,&quot;DOI&quot;:&quot;10.3390/agriculture12081226&quot;,&quot;ISSN&quot;:&quot;20770472&quot;,&quot;issued&quot;:{&quot;date-parts&quot;:[[2022,8,1]]},&quot;abstract&quot;:&quot;Around the world, agriculture is one of the important sectors of human life in terms of food, business, and employment opportunities. In the farming field, wheat is the most farmed crop but every year, its ultimate production is badly influenced by various diseases. On the other hand, early and precise recognition of wheat plant diseases can decrease damage, resulting in a greater yield. Researchers have used conventional and Machine Learning (ML)-based techniques for crop disease recognition and classification. However, these techniques are inaccurate and time-consuming due to the unavailability of quality data, inefficient preprocessing techniques, and the existing selection criteria of an efficient model. Therefore, a smart and intelligent system is needed which can accurately identify crop diseases. In this paper, we proposed an efficient ML-based framework for various kinds of wheat disease recognition and classification to automatically identify the brown- and yellow-rusted diseases in wheat crops. Our method consists of multiple steps. Firstly, the dataset is collected from different fields in Pakistan with consideration of the illumination and orientation parameters of the capturing device. Secondly, to accurately preprocess the data, specific segmentation and resizing methods are used to make differences between healthy and affected areas. In the end, ML models are trained on the preprocessed data. Furthermore, for comparative analysis of models, various performance metrics including overall accuracy, precision, recall, and F1-score are calculated. As a result, it has been observed that the proposed framework has achieved 99.8% highest accuracy over the existing ML techniques.&quot;,&quot;publisher&quot;:&quot;MDPI&quot;,&quot;issue&quot;:&quot;8&quot;,&quot;volume&quot;:&quot;12&quot;,&quot;container-title-short&quot;:&quot;&quot;},&quot;isTemporary&quot;:false}]},{&quot;citationID&quot;:&quot;MENDELEY_CITATION_0b20af70-5567-494f-bbf3-efef315e22ee&quot;,&quot;properties&quot;:{&quot;noteIndex&quot;:0},&quot;isEdited&quot;:false,&quot;manualOverride&quot;:{&quot;isManuallyOverridden&quot;:false,&quot;citeprocText&quot;:&quot;[4]&quot;,&quot;manualOverrideText&quot;:&quot;&quot;},&quot;citationTag&quot;:&quot;MENDELEY_CITATION_v3_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&quot;,&quot;citationItems&quot;:[{&quot;id&quot;:&quot;56f04230-6167-3c02-9f3d-0f647db7458a&quot;,&quot;itemData&quot;:{&quot;type&quot;:&quot;article-journal&quot;,&quot;id&quot;:&quot;56f04230-6167-3c02-9f3d-0f647db7458a&quot;,&quot;title&quot;:&quot;Identification of Stripe Rust and Leaf Rust on Different Wheat Varieties Based on Image Processing Technology&quot;,&quot;author&quot;:[{&quot;family&quot;:&quot;Wang&quot;,&quot;given&quot;:&quot;Hongli&quot;,&quot;parse-names&quot;:false,&quot;dropping-particle&quot;:&quot;&quot;,&quot;non-dropping-particle&quot;:&quot;&quot;},{&quot;family&quot;:&quot;Jiang&quot;,&quot;given&quot;:&quot;Qian&quot;,&quot;parse-names&quot;:false,&quot;dropping-particle&quot;:&quot;&quot;,&quot;non-dropping-particle&quot;:&quot;&quot;},{&quot;family&quot;:&quot;Sun&quot;,&quot;given&quot;:&quot;Zhenyu&quot;,&quot;parse-names&quot;:false,&quot;dropping-particle&quot;:&quot;&quot;,&quot;non-dropping-particle&quot;:&quot;&quot;},{&quot;family&quot;:&quot;Cao&quot;,&quot;given&quot;:&quot;Shiqin&quot;,&quot;parse-names&quot;:false,&quot;dropping-particle&quot;:&quot;&quot;,&quot;non-dropping-particle&quot;:&quot;&quot;},{&quot;family&quot;:&quot;Wang&quot;,&quot;given&quot;:&quot;Haiguang&quot;,&quot;parse-names&quot;:false,&quot;dropping-particle&quot;:&quot;&quot;,&quot;non-dropping-particle&quot;:&quot;&quot;}],&quot;container-title&quot;:&quot;Agronomy&quot;,&quot;DOI&quot;:&quot;10.3390/agronomy13010260&quot;,&quot;ISSN&quot;:&quot;20734395&quot;,&quot;issued&quot;:{&quot;date-parts&quot;:[[2023,1,1]]},&quot;abstract&quot;:&quot;The timely and accurate identification of stripe rust and leaf rust is essential in effective disease control and the safe production of wheat worldwide. To investigate methods for identifying the two diseases on different wheat varieties based on image processing technology, single-leaf images of the diseases on different wheat varieties, acquired under field and laboratory environmental conditions, were processed. After image scaling, median filtering, morphological reconstruction, and lesion segmentation on the images, 140 color, texture, and shape features were extracted from the lesion images; then, feature selections were conducted using methods including ReliefF, 1R, correlation-based feature selection, and principal components analysis combined with support vector machine (SVM), back propagation neural network (BPNN), and random forest (RF), respectively. For the individual-variety disease identification SVM, BPNN, and RF models built with the optimal feature combinations, the identification accuracies of the training sets and the testing sets on the same individual varieties acquired under the same image acquisition conditions as the training sets used for modeling were 87.18–100.00%, but most of the identification accuracies of the testing sets for other individual varieties were low. For the multi-variety disease identification SVM, BPNN, and RF models built with the merged optimal feature combinations based on the multi-variety disease images acquired under field and laboratory environmental conditions, identification accuracies in the range of 82.05–100.00% were achieved on the training set, the corresponding multi-variety disease image testing set, and all the individual-variety disease image testing sets. The results indicated that the identification of images of stripe rust and leaf rust could be greatly affected by wheat varieties, but satisfactory identification performances could be achieved by building multi-variety disease identification models based on disease images from multiple varieties under different environments. This study provides an effective method for the accurate identification of stripe rust and leaf rust and could be a useful reference for the automatic identification of other plant diseases.&quot;,&quot;publisher&quot;:&quot;MDPI&quot;,&quot;issue&quot;:&quot;1&quot;,&quot;volume&quot;:&quot;13&quot;,&quot;container-title-short&quot;:&quot;&quot;},&quot;isTemporary&quot;:false}]},{&quot;citationID&quot;:&quot;MENDELEY_CITATION_0e01c997-040b-40da-b33d-32dbafc9bb10&quot;,&quot;properties&quot;:{&quot;noteIndex&quot;:0},&quot;isEdited&quot;:false,&quot;manualOverride&quot;:{&quot;isManuallyOverridden&quot;:false,&quot;citeprocText&quot;:&quot;[5]&quot;,&quot;manualOverrideText&quot;:&quot;&quot;},&quot;citationTag&quot;:&quot;MENDELEY_CITATION_v3_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&quot;,&quot;citationItems&quot;:[{&quot;id&quot;:&quot;65857c3e-237d-34d7-89bf-28c702e68345&quot;,&quot;itemData&quot;:{&quot;type&quot;:&quot;article-journal&quot;,&quot;id&quot;:&quot;65857c3e-237d-34d7-89bf-28c702e68345&quot;,&quot;title&quot;:&quot;Embedded AI for Wheat Yellow Rust Infection Type Classification&quot;,&quot;author&quot;:[{&quot;family&quot;:&quot;Shafi&quot;,&quot;given&quot;:&quot;Uferah&quot;,&quot;parse-names&quot;:false,&quot;dropping-particle&quot;:&quot;&quot;,&quot;non-dropping-particle&quot;:&quot;&quot;},{&quot;family&quot;:&quot;Mumtaz&quot;,&quot;given&quot;:&quot;Rafia&quot;,&quot;parse-names&quot;:false,&quot;dropping-particle&quot;:&quot;&quot;,&quot;non-dropping-particle&quot;:&quot;&quot;},{&quot;family&quot;:&quot;Qureshi&quot;,&quot;given&quot;:&quot;Muhammad Deedahwar Mazhar&quot;,&quot;parse-names&quot;:false,&quot;dropping-particle&quot;:&quot;&quot;,&quot;non-dropping-particle&quot;:&quot;&quot;},{&quot;family&quot;:&quot;Mahmood&quot;,&quot;given&quot;:&quot;Zahid&quot;,&quot;parse-names&quot;:false,&quot;dropping-particle&quot;:&quot;&quot;,&quot;non-dropping-particle&quot;:&quot;&quot;},{&quot;family&quot;:&quot;Tanveer&quot;,&quot;given&quot;:&quot;Sikander Khan&quot;,&quot;parse-names&quot;:false,&quot;dropping-particle&quot;:&quot;&quot;,&quot;non-dropping-particle&quot;:&quot;&quot;},{&quot;family&quot;:&quot;Haq&quot;,&quot;given&quot;:&quot;Ihsan Ul&quot;,&quot;parse-names&quot;:false,&quot;dropping-particle&quot;:&quot;&quot;,&quot;non-dropping-particle&quot;:&quot;&quot;},{&quot;family&quot;:&quot;Zaidi&quot;,&quot;given&quot;:&quot;Syed Mohammad Hassan&quot;,&quot;parse-names&quot;:false,&quot;dropping-particle&quot;:&quot;&quot;,&quot;non-dropping-particle&quot;:&quot;&quot;}],&quot;container-title&quot;:&quot;IEEE Access&quot;,&quot;DOI&quot;:&quot;10.1109/ACCESS.2023.3254430&quot;,&quot;ISSN&quot;:&quot;21693536&quot;,&quot;issued&quot;:{&quot;date-parts&quot;:[[2023]]},&quot;page&quot;:&quot;23726-23738&quot;,&quot;abstract&quot;:&quot;Wheat is the most important and dominating crop in Pakistan in terms of production and acreage, which is grown on 37% of the cultivated area, accounting for 70% of the total production. However, wheat yield is highly affected by stripe rust, which is considered the most devastating fungal disease, causing 5.5 million tonnes of loss per year globally. In order to minimize this loss, the accurate and timely detection of rust disease is crucial instead of manual inspection. Towards this end, we propose a system to detect wheat rust disease and classify its infection types into four classes, including healthy, resistant, moderate (moderately resistant to moderately susceptible), and susceptible. The wheat rust dataset is collected indigenously from the National Agricultural Research Centre, Islamabad. A pre-trained U2 Net model is used to remove the background and extract the leaf containing the rust disease. Subsequently, two deep learning classifiers, including the Xception model and ResNet-50 are applied to classify the stripe rust severity levels, where the ResNet-50 model outperformed with the highest accuracy of 96%. This research presents a comparison between two state-of-the-art deep learning classifiers in terms of accuracy, memory utilization, and prediction time, which will assist the research community in selecting the most appropriate model for plant disease detection. Moreover, to assess the external validity, the performance of these classifiers is compared with the existing technique using a publicly available dataset, which confirms the validity of the results. Additionally, an intelligent edge computing rust detection device has been developed, where the trained ResNet-50 model is deployed, which facilitates the farmers to monitor the rust attack. The proposed research is aimed to assist the agricultural community to employ preventive measures in a site-specific manner based on the accurate diagnosis of rust disease &amp; its severity, which is intended to improve the quality of the wheat as well as production.&quot;,&quot;publisher&quot;:&quot;Institute of Electrical and Electronics Engineers Inc.&quot;,&quot;volume&quot;:&quot;11&quot;,&quot;container-title-short&quot;:&quot;&quot;},&quot;isTemporary&quot;:false}]},{&quot;citationID&quot;:&quot;MENDELEY_CITATION_fbf69a23-1017-4447-b064-a24d5ef7a42b&quot;,&quot;properties&quot;:{&quot;noteIndex&quot;:0},&quot;isEdited&quot;:false,&quot;manualOverride&quot;:{&quot;isManuallyOverridden&quot;:false,&quot;citeprocText&quot;:&quot;[6]&quot;,&quot;manualOverrideText&quot;:&quot;&quot;},&quot;citationTag&quot;:&quot;MENDELEY_CITATION_v3_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&quot;,&quot;citationItems&quot;:[{&quot;id&quot;:&quot;7b358d9c-7621-3750-9826-0dffec5cc93c&quot;,&quot;itemData&quot;:{&quot;type&quot;:&quot;article-journal&quot;,&quot;id&quot;:&quot;7b358d9c-7621-3750-9826-0dffec5cc93c&quot;,&quot;title&quot;:&quot;Tackling unbalanced datasets for yellow and brown rust detection in wheat&quot;,&quot;author&quot;:[{&quot;family&quot;:&quot;Cuenca-Romero&quot;,&quot;given&quot;:&quot;Carmen&quot;,&quot;parse-names&quot;:false,&quot;dropping-particle&quot;:&quot;&quot;,&quot;non-dropping-particle&quot;:&quot;&quot;},{&quot;family&quot;:&quot;Apolo-Apolo&quot;,&quot;given&quot;:&quot;Orly Enrique&quot;,&quot;parse-names&quot;:false,&quot;dropping-particle&quot;:&quot;&quot;,&quot;non-dropping-particle&quot;:&quot;&quot;},{&quot;family&quot;:&quot;Rodríguez Vázquez&quot;,&quot;given&quot;:&quot;Jaime Nolasco&quot;,&quot;parse-names&quot;:false,&quot;dropping-particle&quot;:&quot;&quot;,&quot;non-dropping-particle&quot;:&quot;&quot;},{&quot;family&quot;:&quot;Egea&quot;,&quot;given&quot;:&quot;Gregorio&quot;,&quot;parse-names&quot;:false,&quot;dropping-particle&quot;:&quot;&quot;,&quot;non-dropping-particle&quot;:&quot;&quot;},{&quot;family&quot;:&quot;Pérez-Ruiz&quot;,&quot;given&quot;:&quot;Manuel&quot;,&quot;parse-names&quot;:false,&quot;dropping-particle&quot;:&quot;&quot;,&quot;non-dropping-particle&quot;:&quot;&quot;}],&quot;container-title&quot;:&quot;Frontiers in Plant Science&quot;,&quot;container-title-short&quot;:&quot;Front Plant Sci&quot;,&quot;DOI&quot;:&quot;10.3389/fpls.2024.1392409&quot;,&quot;ISSN&quot;:&quot;1664462X&quot;,&quot;issued&quot;:{&quot;date-parts&quot;:[[2024]]},&quot;abstract&quot;:&quot;This study evaluates the efficacy of hyperspectral data for detecting yellow and brown rust in wheat, employing machine learning models and the SMOTE (Synthetic Minority Oversampling Technique) augmentation technique to tackle unbalanced datasets. Artificial Neural Network (ANN), Support Vector Machine (SVM), Random Forest (RF), and Gaussian Naïve Bayes (GNB) models were assessed. Overall, SVM and RF models showed higher accuracies, particularly when utilizing SMOTE-enhanced datasets. The RF model achieved 70% accuracy in detecting yellow rust without data alteration. Conversely, for brown rust, the SVM model outperformed others, reaching 63% accuracy with SMOTE applied to the training set. This study highlights the potential of spectral data and machine learning (ML) techniques in plant disease detection. It emphasizes the need for further research in data processing methodologies, particularly in exploring the impact of techniques like SMOTE on model performance.&quot;,&quot;publisher&quot;:&quot;Frontiers Media SA&quot;,&quot;volume&quot;:&quot;15&quot;},&quot;isTemporary&quot;:false}]},{&quot;citationID&quot;:&quot;MENDELEY_CITATION_30baf9fe-60d3-4a03-a51f-83e9b3948373&quot;,&quot;properties&quot;:{&quot;noteIndex&quot;:0},&quot;isEdited&quot;:false,&quot;manualOverride&quot;:{&quot;isManuallyOverridden&quot;:false,&quot;citeprocText&quot;:&quot;[7]&quot;,&quot;manualOverrideText&quot;:&quot;&quot;},&quot;citationTag&quot;:&quot;MENDELEY_CITATION_v3_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&quot;,&quot;citationItems&quot;:[{&quot;id&quot;:&quot;963a116b-5755-3508-b41a-09be01bb1c90&quot;,&quot;itemData&quot;:{&quot;type&quot;:&quot;article-journal&quot;,&quot;id&quot;:&quot;963a116b-5755-3508-b41a-09be01bb1c90&quot;,&quot;title&quot;:&quot;Early Detection of Wheat Yellow Rust Disease and Its Impact on Terminal Yield with Multi-Spectral UAV-Imagery&quot;,&quot;author&quot;:[{&quot;family&quot;:&quot;Nguyen&quot;,&quot;given&quot;:&quot;Canh&quot;,&quot;parse-names&quot;:false,&quot;dropping-particle&quot;:&quot;&quot;,&quot;non-dropping-particle&quot;:&quot;&quot;},{&quot;family&quot;:&quot;Sagan&quot;,&quot;given&quot;:&quot;Vasit&quot;,&quot;parse-names&quot;:false,&quot;dropping-particle&quot;:&quot;&quot;,&quot;non-dropping-particle&quot;:&quot;&quot;},{&quot;family&quot;:&quot;Skobalski&quot;,&quot;given&quot;:&quot;Juan&quot;,&quot;parse-names&quot;:false,&quot;dropping-particle&quot;:&quot;&quot;,&quot;non-dropping-particle&quot;:&quot;&quot;},{&quot;family&quot;:&quot;Severo&quot;,&quot;given&quot;:&quot;Juan Ignacio&quot;,&quot;parse-names&quot;:false,&quot;dropping-particle&quot;:&quot;&quot;,&quot;non-dropping-particle&quot;:&quot;&quot;}],&quot;container-title&quot;:&quot;Remote Sensing&quot;,&quot;container-title-short&quot;:&quot;Remote Sens (Basel)&quot;,&quot;DOI&quot;:&quot;10.3390/rs15133301&quot;,&quot;ISSN&quot;:&quot;20724292&quot;,&quot;issued&quot;:{&quot;date-parts&quot;:[[2023,7,1]]},&quot;abstract&quot;:&quot;The food production system is vulnerable to diseases more than ever, and the threat is increasing in an era of climate change that creates more favorable conditions for emerging diseases. Fortunately, scientists and engineers are making great strides to introduce farming innovations to tackle the challenge. Unmanned aerial vehicle (UAV) remote sensing is among the innovations and thus is widely applied for crop health monitoring and phenotyping. This study demonstrated the versatility of aerial remote sensing in diagnosing yellow rust infection in spring wheats in a timely manner and determining an intervenable period to prevent yield loss. A small UAV equipped with an aerial multispectral sensor periodically flew over, and collected remotely sensed images of, an experimental field in Chacabuco (−34.64; −60.46), Argentina during the 2021 growing season. Post-collection images at the plot level were engaged in a thorough feature-engineering process by handcrafting disease-centric vegetation indices (VIs) from the spectral dimension, and grey-level co-occurrence matrix (GLCM) texture features from the spatial dimension. A machine learning pipeline entailing a support vector machine (SVM), random forest (RF), and multilayer perceptron (MLP) was constructed to identify locations of healthy, mild infection, and severe infection plots in the field. A custom 3-dimensional convolutional neural network (3D-CNN) relying on the feature learning mechanism was an alternative prediction method. The study found red-edge (690–740 nm) and near infrared (NIR) (740–1000 nm) as vital spectral bands for distinguishing healthy and severely infected wheats. The carotenoid reflectance index 2 (CRI2), soil-adjusted vegetation index 2 (SAVI2), and GLCM contrast texture at an optimal distance d = 5 and angular direction θ = 135° were the most correlated features. The 3D-CNN-based wheat disease monitoring performed at 60% detection accuracy as early as 40 days after sowing (DAS), when crops were tillering, increasing to 71% and 77% at the later booting and flowering stages (100–120 DAS), and reaching a peak accuracy of 79% for the spectral-spatio-temporal fused data model. The success of early disease diagnosis from low-cost multispectral UAVs not only shed new light on crop breeding and pathology but also aided crop growers by informing them of a prevention period that could potentially preserve 3–7% of the yield at the confidence level of 95%.&quot;,&quot;publisher&quot;:&quot;Multidisciplinary Digital Publishing Institute (MDPI)&quot;,&quot;issue&quot;:&quot;13&quot;,&quot;volume&quot;:&quot;15&quot;},&quot;isTemporary&quot;:false}]},{&quot;citationID&quot;:&quot;MENDELEY_CITATION_065d3394-375d-479c-be78-86cde5f59abf&quot;,&quot;properties&quot;:{&quot;noteIndex&quot;:0},&quot;isEdited&quot;:false,&quot;manualOverride&quot;:{&quot;isManuallyOverridden&quot;:false,&quot;citeprocText&quot;:&quot;[8]&quot;,&quot;manualOverrideText&quot;:&quot;&quot;},&quot;citationTag&quot;:&quot;MENDELEY_CITATION_v3_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&quot;,&quot;citationItems&quot;:[{&quot;id&quot;:&quot;8fdabbec-c1bb-3ac7-9d76-4b4b088ed09f&quot;,&quot;itemData&quot;:{&quot;type&quot;:&quot;article-journal&quot;,&quot;id&quot;:&quot;8fdabbec-c1bb-3ac7-9d76-4b4b088ed09f&quot;,&quot;title&quot;:&quot;StripeRust-Pocket: A Mobile-Based Deep Learning Application for Efficient Disease Severity Assessment of Wheat Stripe Rust&quot;,&quot;author&quot;:[{&quot;family&quot;:&quot;Liu&quot;,&quot;given&quot;:&quot;Weizhen&quot;,&quot;parse-names&quot;:false,&quot;dropping-particle&quot;:&quot;&quot;,&quot;non-dropping-particle&quot;:&quot;&quot;},{&quot;family&quot;:&quot;Chen&quot;,&quot;given&quot;:&quot;Yuxi&quot;,&quot;parse-names&quot;:false,&quot;dropping-particle&quot;:&quot;&quot;,&quot;non-dropping-particle&quot;:&quot;&quot;},{&quot;family&quot;:&quot;Lu&quot;,&quot;given&quot;:&quot;Zhaoxin&quot;,&quot;parse-names&quot;:false,&quot;dropping-particle&quot;:&quot;&quot;,&quot;non-dropping-particle&quot;:&quot;&quot;},{&quot;family&quot;:&quot;Lu&quot;,&quot;given&quot;:&quot;Xiaoyu&quot;,&quot;parse-names&quot;:false,&quot;dropping-particle&quot;:&quot;&quot;,&quot;non-dropping-particle&quot;:&quot;&quot;},{&quot;family&quot;:&quot;Wu&quot;,&quot;given&quot;:&quot;Ze&quot;,&quot;parse-names&quot;:false,&quot;dropping-particle&quot;:&quot;&quot;,&quot;non-dropping-particle&quot;:&quot;&quot;},{&quot;family&quot;:&quot;Zheng&quot;,&quot;given&quot;:&quot;Ziyao&quot;,&quot;parse-names&quot;:false,&quot;dropping-particle&quot;:&quot;&quot;,&quot;non-dropping-particle&quot;:&quot;&quot;},{&quot;family&quot;:&quot;Suo&quot;,&quot;given&quot;:&quot;Yongqiang&quot;,&quot;parse-names&quot;:false,&quot;dropping-particle&quot;:&quot;&quot;,&quot;non-dropping-particle&quot;:&quot;&quot;},{&quot;family&quot;:&quot;Lan&quot;,&quot;given&quot;:&quot;Caixia&quot;,&quot;parse-names&quot;:false,&quot;dropping-particle&quot;:&quot;&quot;,&quot;non-dropping-particle&quot;:&quot;&quot;},{&quot;family&quot;:&quot;Yuan&quot;,&quot;given&quot;:&quot;Xiaohui&quot;,&quot;parse-names&quot;:false,&quot;dropping-particle&quot;:&quot;&quot;,&quot;non-dropping-particle&quot;:&quot;&quot;}],&quot;container-title&quot;:&quot;Plant Phenomics&quot;,&quot;DOI&quot;:&quot;10.34133/plantphenomics.0201&quot;,&quot;ISSN&quot;:&quot;26436515&quot;,&quot;issued&quot;:{&quot;date-parts&quot;:[[2024]]},&quot;abstract&quot;:&quot;Wheat stripe rust poses a marked threat to global wheat production. Accurate and effective disease severity assessments are crucial for disease resistance breeding and timely management of field diseases. In this study, we propose a practical solution using mobile-based deep learning and model-assisted labeling. StripeRust-Pocket, a user-friendly mobile application developed based on deep learning models, accurately quantifies disease severity in wheat stripe rust leaf images, even under complex backgrounds. Additionally, StripeRust-Pocket facilitates image acquisition, result storage, organization, and sharing. The underlying model employed by StripeRust-Pocket, called StripeRustNet, is a balanced lightweight 2-stage model. The first stage utilizes MobileNetV2-DeepLabV3+ for leaf segmentation, followed by ResNet50-DeepLabV3+ in the second stage for lesion segmentation. Disease severity is estimated by calculating the ratio of the lesion pixel area to the leaf pixel area. StripeRustNet achieves 98.65% mean intersection over union (MIoU) for leaf segmentation and 86.08% MIoU for lesion segmentation. Validation using an additional 100 field images demonstrated a mean correlation of over 0.964 with 3 expert visual scores. To address the challenges in manual labeling, we introduce a 2-stage labeling pipeline that combines model-assisted labeling, manual correction, and spatial complementarity. We apply this pipeline to our self-collected dataset, reducing the annotation time from 20 min to 3 min per image. Our method provides an efficient and practical solution for wheat stripe rust severity assessments, empowering wheat breeders and pathologists to implement timely disease management. It also demonstrates how to address the “last mile” challenge of applying computer vision technology to plant phenomics.&quot;,&quot;publisher&quot;:&quot;American Association for the Advancement of Science&quot;,&quot;volume&quot;:&quot;6&quot;,&quot;container-title-short&quot;:&quot;&quot;},&quot;isTemporary&quot;:false}]},{&quot;citationID&quot;:&quot;MENDELEY_CITATION_3963a53e-1514-4e0d-81cb-2f3bc1d98c6a&quot;,&quot;properties&quot;:{&quot;noteIndex&quot;:0},&quot;isEdited&quot;:false,&quot;manualOverride&quot;:{&quot;isManuallyOverridden&quot;:false,&quot;citeprocText&quot;:&quot;[9]&quot;,&quot;manualOverrideText&quot;:&quot;&quot;},&quot;citationTag&quot;:&quot;MENDELEY_CITATION_v3_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&quot;,&quot;citationItems&quot;:[{&quot;id&quot;:&quot;03b7d84e-502c-3f7c-bd6e-2c73c8e241e0&quot;,&quot;itemData&quot;:{&quot;type&quot;:&quot;article-journal&quot;,&quot;id&quot;:&quot;03b7d84e-502c-3f7c-bd6e-2c73c8e241e0&quot;,&quot;title&quot;:&quot;Wheat Disease Classification Using Continual Learning&quot;,&quot;author&quot;:[{&quot;family&quot;:&quot;Alharbi&quot;,&quot;given&quot;:&quot;Abdulaziz&quot;,&quot;parse-names&quot;:false,&quot;dropping-particle&quot;:&quot;&quot;,&quot;non-dropping-particle&quot;:&quot;&quot;},{&quot;family&quot;:&quot;Khan&quot;,&quot;given&quot;:&quot;Muhammad Usman Ghani&quot;,&quot;parse-names&quot;:false,&quot;dropping-particle&quot;:&quot;&quot;,&quot;non-dropping-particle&quot;:&quot;&quot;},{&quot;family&quot;:&quot;Tayyaba&quot;,&quot;given&quot;:&quot;Bushra&quot;,&quot;parse-names&quot;:false,&quot;dropping-particle&quot;:&quot;&quot;,&quot;non-dropping-particle&quot;:&quot;&quot;}],&quot;container-title&quot;:&quot;IEEE Access&quot;,&quot;DOI&quot;:&quot;10.1109/ACCESS.2023.3304358&quot;,&quot;ISSN&quot;:&quot;21693536&quot;,&quot;issued&quot;:{&quot;date-parts&quot;:[[2023]]},&quot;page&quot;:&quot;90016-90026&quot;,&quot;abstract&quot;:&quot;As wheat is one of the major crops worldwide, therefore, accurate disease detection in wheat plants is critical for mitigating effects and halting disease spread. Nowadays, the detection of diseases through images using machine learning and deep learning has achieved state-of-art results. Yet these models suffer from two shortcomings, one is the data-hungry models of deep learning, and the second is the adaption of new classes with previous ones, i.e., if a new disease arrived, one must retrain the entire model with a new dataset which has led to the origination of few-shot learning that solves both problems. A wheat disease classification network is proposed based on a few-shot learning method for the classification of 18 wheat diseases using EfficientNet as a backbone. Also, the attention mechanism is incorporated to facilitate efficient feature selection. Our proposed network has achieved 93.19% accuracy on the 40 images of 18 disease classes manually collected from the internet while that of our backbone network EfficientNet has gained an accuracy of about 98.5% accuracy on CGIAR Dataset. The evaluation demonstrates that despite the presence of only a few images in both the training and query sets, the proposed model has achieved superior performance in terms of accuracy and computation cost. Furthermore, the evaluation also highlights the effectiveness of our model in terms of data and computation cost. The proposed method can be used for disease detection in wheat crops requiring less amount of data.&quot;,&quot;publisher&quot;:&quot;Institute of Electrical and Electronics Engineers Inc.&quot;,&quot;volume&quot;:&quot;11&quot;,&quot;container-title-short&quot;:&quot;&quot;},&quot;isTemporary&quot;:false}]},{&quot;citationID&quot;:&quot;MENDELEY_CITATION_c8bdc023-680a-4689-b605-4a28a7ce51c6&quot;,&quot;properties&quot;:{&quot;noteIndex&quot;:0},&quot;isEdited&quot;:false,&quot;manualOverride&quot;:{&quot;isManuallyOverridden&quot;:false,&quot;citeprocText&quot;:&quot;[10]&quot;,&quot;manualOverrideText&quot;:&quot;&quot;},&quot;citationTag&quot;:&quot;MENDELEY_CITATION_v3_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&quot;,&quot;citationItems&quot;:[{&quot;id&quot;:&quot;99c3e02c-8367-3782-ad1b-04ba1c962f31&quot;,&quot;itemData&quot;:{&quot;type&quot;:&quot;article-journal&quot;,&quot;id&quot;:&quot;99c3e02c-8367-3782-ad1b-04ba1c962f31&quot;,&quot;title&quot;:&quot;Combined CNN with STARGAN for Wheat Yellow Rust Disease Classification&quot;,&quot;author&quot;:[{&quot;family&quot;:&quot;Kumar&quot;,&quot;given&quot;:&quot;Deepak&quot;,&quot;parse-names&quot;:false,&quot;dropping-particle&quot;:&quot;&quot;,&quot;non-dropping-particle&quot;:&quot;&quot;},{&quot;family&quot;:&quot;Kukreja&quot;,&quot;given&quot;:&quot;Vinay&quot;,&quot;parse-names&quot;:false,&quot;dropping-particle&quot;:&quot;&quot;,&quot;non-dropping-particle&quot;:&quot;&quot;}],&quot;container-title&quot;:&quot;International Journal of Computing and Digital Systems&quot;,&quot;DOI&quot;:&quot;10.12785/ijcds/130187&quot;,&quot;ISSN&quot;:&quot;2210142X&quot;,&quot;issued&quot;:{&quot;date-parts&quot;:[[2023]]},&quot;page&quot;:&quot;1081-1095&quot;,&quot;abstract&quot;:&quot;Experienced evaluators takes a lot of time for the correct prediction of wheat yellow rust. For better prediction of wheat yellow rust disease in wheat plant, computer assisted techniques such as machine learning (ML), deep learning (DL), image processing and computer vision techniques are employed. While considering these aspects, an automatic classification system for wheat yellow rust using a hybrid approach of a generative adversarial network (GAN) and convolutional neural network (CNN) is proposed. Also, the proposed model helps to identify wheat yellow rust disease at different severity levels (very low, low, medium, high, and very high). For achieving objectives about proposed model, State of Art GAN (STARGAN) helps in data augmentation of wheat plant disease images. Finally, a wheat rust model based on convolutional networks was trained on generated data. A case study has also been accomplished on the generated data by deploying a CNN model for classification. Then a comparative analysis of the proposed methodology has been consummated by differentiating the performance metric with the fully convolutional network, deep CNN (DCNN) and random forest models. A Deep CNN is a CNN model with a huge number of hidden layers. Comparing the proposed approach with other models, the proposed approach achieves a greater classification accuracy of 95.6% at a medium severity level.&quot;,&quot;publisher&quot;:&quot;University of Bahrain&quot;,&quot;issue&quot;:&quot;1&quot;,&quot;volume&quot;:&quot;13&quot;,&quot;container-title-short&quot;:&quot;&quot;},&quot;isTemporary&quot;:false}]},{&quot;citationID&quot;:&quot;MENDELEY_CITATION_81a3c775-551b-44aa-b9f8-b720e0fc345e&quot;,&quot;properties&quot;:{&quot;noteIndex&quot;:0},&quot;isEdited&quot;:false,&quot;manualOverride&quot;:{&quot;isManuallyOverridden&quot;:false,&quot;citeprocText&quot;:&quot;[11]&quot;,&quot;manualOverrideText&quot;:&quot;&quot;},&quot;citationTag&quot;:&quot;MENDELEY_CITATION_v3_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&quot;,&quot;citationItems&quot;:[{&quot;id&quot;:&quot;1c2f72ed-0111-31ed-82cd-6602570bf7fb&quot;,&quot;itemData&quot;:{&quot;type&quot;:&quot;article-journal&quot;,&quot;id&quot;:&quot;1c2f72ed-0111-31ed-82cd-6602570bf7fb&quot;,&quot;title&quot;:&quot;An Interpretable Deep Learning for Early Detection and Diagnosis of Wheat Leaf Diseases&quot;,&quot;author&quot;:[{&quot;family&quot;:&quot;Tolba&quot;,&quot;given&quot;:&quot;Ahmed&quot;,&quot;parse-names&quot;:false,&quot;dropping-particle&quot;:&quot;&quot;,&quot;non-dropping-particle&quot;:&quot;&quot;},{&quot;family&quot;:&quot;Talal&quot;,&quot;given&quot;:&quot;Nourhan&quot;,&quot;parse-names&quot;:false,&quot;dropping-particle&quot;:&quot;&quot;,&quot;non-dropping-particle&quot;:&quot;&quot;}],&quot;container-title&quot;:&quot;Optimization in Agriculture&quot;,&quot;DOI&quot;:&quot;10.61356/j.oia.2024.1257&quot;,&quot;ISSN&quot;:&quot;2997-6561&quot;,&quot;issued&quot;:{&quot;date-parts&quot;:[[2024,5,9]]},&quot;page&quot;:&quot;81-93&quot;,&quot;abstract&quot;:&quot;Wheat is a strategic crop that ensures food security and sustainability. Due to climate change, Egypt faces many challenges in the context of wheat disease. This led the government to set goals to achieve sustainable development, represented by Egypt’s Vision 2030. Automated systems using artificial intelligence can help in the early identification of wheat diseases and reduce effort and time as well. In this paper, we introduce a novel deep learning model (Mobile-DNN-Net) to identify wheat diseases. The mobile-DNN-Net model is evaluated using a wheat disease dataset between 15 different classes. Our model (Mobile-DNN-Net) is a hybrid between MobileNet and Deep convolution neural network (DCNN). Also, Grad-Cam techniques into a convolutional neural network (CNN) defect detection model to enhance its transparency and comprehensibility. Grad-CAM precisely identifies the precise regions of the input image that exert the greatest influence on the model's prediction, thereby enhancing the clarity and comprehension of the detection process. The mobile-DNN-Net model is compared to other DL models such as Xception, MobileNet, InceptionV3, and VGG19. The proposed model shows superior results compared to other models. &quot;,&quot;publisher&quot;:&quot;Sciences Force&quot;,&quot;volume&quot;:&quot;1&quot;,&quot;container-title-short&quot;:&quot;&quot;},&quot;isTemporary&quot;:false}]},{&quot;citationID&quot;:&quot;MENDELEY_CITATION_3d69b11b-0ef2-44e1-a9ea-ecfd7d1b6924&quot;,&quot;properties&quot;:{&quot;noteIndex&quot;:0},&quot;isEdited&quot;:false,&quot;manualOverride&quot;:{&quot;isManuallyOverridden&quot;:false,&quot;citeprocText&quot;:&quot;[12]&quot;,&quot;manualOverrideText&quot;:&quot;&quot;},&quot;citationTag&quot;:&quot;MENDELEY_CITATION_v3_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&quot;,&quot;citationItems&quot;:[{&quot;id&quot;:&quot;97e0f809-7526-3d89-8bb2-c960dd997505&quot;,&quot;itemData&quot;:{&quot;type&quot;:&quot;article-journal&quot;,&quot;id&quot;:&quot;97e0f809-7526-3d89-8bb2-c960dd997505&quot;,&quot;title&quot;:&quot;Evaluation of Diverse Convolutional Neural Networks and Training Strategies for Wheat Leaf Disease Identification with Field-Acquired Photographs&quot;,&quot;author&quot;:[{&quot;family&quot;:&quot;Jiang&quot;,&quot;given&quot;:&quot;Jiale&quot;,&quot;parse-names&quot;:false,&quot;dropping-particle&quot;:&quot;&quot;,&quot;non-dropping-particle&quot;:&quot;&quot;},{&quot;family&quot;:&quot;Liu&quot;,&quot;given&quot;:&quot;Haiyan&quot;,&quot;parse-names&quot;:false,&quot;dropping-particle&quot;:&quot;&quot;,&quot;non-dropping-particle&quot;:&quot;&quot;},{&quot;family&quot;:&quot;Zhao&quot;,&quot;given&quot;:&quot;Chen&quot;,&quot;parse-names&quot;:false,&quot;dropping-particle&quot;:&quot;&quot;,&quot;non-dropping-particle&quot;:&quot;&quot;},{&quot;family&quot;:&quot;He&quot;,&quot;given&quot;:&quot;Can&quot;,&quot;parse-names&quot;:false,&quot;dropping-particle&quot;:&quot;&quot;,&quot;non-dropping-particle&quot;:&quot;&quot;},{&quot;family&quot;:&quot;Ma&quot;,&quot;given&quot;:&quot;Jifeng&quot;,&quot;parse-names&quot;:false,&quot;dropping-particle&quot;:&quot;&quot;,&quot;non-dropping-particle&quot;:&quot;&quot;},{&quot;family&quot;:&quot;Cheng&quot;,&quot;given&quot;:&quot;Tao&quot;,&quot;parse-names&quot;:false,&quot;dropping-particle&quot;:&quot;&quot;,&quot;non-dropping-particle&quot;:&quot;&quot;},{&quot;family&quot;:&quot;Zhu&quot;,&quot;given&quot;:&quot;Yan&quot;,&quot;parse-names&quot;:false,&quot;dropping-particle&quot;:&quot;&quot;,&quot;non-dropping-particle&quot;:&quot;&quot;},{&quot;family&quot;:&quot;Cao&quot;,&quot;given&quot;:&quot;Weixing&quot;,&quot;parse-names&quot;:false,&quot;dropping-particle&quot;:&quot;&quot;,&quot;non-dropping-particle&quot;:&quot;&quot;},{&quot;family&quot;:&quot;Yao&quot;,&quot;given&quot;:&quot;Xia&quot;,&quot;parse-names&quot;:false,&quot;dropping-particle&quot;:&quot;&quot;,&quot;non-dropping-particle&quot;:&quot;&quot;}],&quot;container-title&quot;:&quot;Remote Sensing&quot;,&quot;container-title-short&quot;:&quot;Remote Sens (Basel)&quot;,&quot;DOI&quot;:&quot;10.3390/rs14143446&quot;,&quot;ISSN&quot;:&quot;20724292&quot;,&quot;issued&quot;:{&quot;date-parts&quot;:[[2022,7,1]]},&quot;abstract&quot;:&quot;Tools for robust identification of crop diseases are crucial for timely intervention by farmers to minimize yield losses. Visual diagnosis of crop diseases is time-consuming and laborious, and has become increasingly unsuitable for the needs of modern agricultural production. Recently, deep convolutional neural networks (CNNs) have been used for crop disease diagnosis due to their rapidly improving accuracy in labeling images. However, previous CNN studies have mostly used images of single leaves photographed under controlled conditions, which limits operational field use. In addition, the wide variety of available CNNs and training options raises important questions regarding optimal methods of implementation of CNNs for disease diagnosis. Here, we present an assessment of seven typical CNNs (VGG-16, Inception-v3, ResNet-50, DenseNet-121, EfficentNet-B6, ShuffleNet-v2 and MobileNetV3) based on different training strategies for the identification of wheat main leaf diseases (powdery mildew, leaf rust and stripe rust) using field images. We developed a Field-based Wheat Diseases Images (FWDI) dataset of field-acquired images to supplement the public PlantVillage dataset of individual leaves imaged under controlled conditions. We found that a transfer-learning method employing retuning of all parameters produced the highest accuracy for all CNNs. Based on this training strategy, Inception-v3 achieved the highest identification accuracy of 92.5% on the test dataset. While lightweight CNN models (e.g., ShuffleNet-v2 and MobileNetV3) had shorter processing times (&lt;0.007 s per image) and smaller memory requirements for the model parameters (&lt;20 MB), their accuracy was relatively low (~87%). In addition to the role of CNN architecture in controlling overall accuracy, environmental effects (e.g., residual water stains on healthy leaves) were found to cause misclassifications in the field images. Moreover, the small size of some target symptoms and the similarity of symptoms between some different diseases further reduced the accuracy. Overall, the study provides insight into the collective effects of model architecture, training strategies and input datasets on the performance of CNNs, providing guidance for robust CNN design for timely and accurate crop disease diagnosis in a real-world environment.&quot;,&quot;publisher&quot;:&quot;MDPI&quot;,&quot;issue&quot;:&quot;14&quot;,&quot;volume&quot;:&quot;14&quot;},&quot;isTemporary&quot;:false}]},{&quot;citationID&quot;:&quot;MENDELEY_CITATION_c4abe2a0-dcc1-460b-9cfc-e49adf20f6d1&quot;,&quot;properties&quot;:{&quot;noteIndex&quot;:0},&quot;isEdited&quot;:false,&quot;manualOverride&quot;:{&quot;isManuallyOverridden&quot;:false,&quot;citeprocText&quot;:&quot;[7]&quot;,&quot;manualOverrideText&quot;:&quot;&quot;},&quot;citationTag&quot;:&quot;MENDELEY_CITATION_v3_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&quot;,&quot;citationItems&quot;:[{&quot;id&quot;:&quot;963a116b-5755-3508-b41a-09be01bb1c90&quot;,&quot;itemData&quot;:{&quot;type&quot;:&quot;article-journal&quot;,&quot;id&quot;:&quot;963a116b-5755-3508-b41a-09be01bb1c90&quot;,&quot;title&quot;:&quot;Early Detection of Wheat Yellow Rust Disease and Its Impact on Terminal Yield with Multi-Spectral UAV-Imagery&quot;,&quot;author&quot;:[{&quot;family&quot;:&quot;Nguyen&quot;,&quot;given&quot;:&quot;Canh&quot;,&quot;parse-names&quot;:false,&quot;dropping-particle&quot;:&quot;&quot;,&quot;non-dropping-particle&quot;:&quot;&quot;},{&quot;family&quot;:&quot;Sagan&quot;,&quot;given&quot;:&quot;Vasit&quot;,&quot;parse-names&quot;:false,&quot;dropping-particle&quot;:&quot;&quot;,&quot;non-dropping-particle&quot;:&quot;&quot;},{&quot;family&quot;:&quot;Skobalski&quot;,&quot;given&quot;:&quot;Juan&quot;,&quot;parse-names&quot;:false,&quot;dropping-particle&quot;:&quot;&quot;,&quot;non-dropping-particle&quot;:&quot;&quot;},{&quot;family&quot;:&quot;Severo&quot;,&quot;given&quot;:&quot;Juan Ignacio&quot;,&quot;parse-names&quot;:false,&quot;dropping-particle&quot;:&quot;&quot;,&quot;non-dropping-particle&quot;:&quot;&quot;}],&quot;container-title&quot;:&quot;Remote Sensing&quot;,&quot;container-title-short&quot;:&quot;Remote Sens (Basel)&quot;,&quot;DOI&quot;:&quot;10.3390/rs15133301&quot;,&quot;ISSN&quot;:&quot;20724292&quot;,&quot;issued&quot;:{&quot;date-parts&quot;:[[2023,7,1]]},&quot;abstract&quot;:&quot;The food production system is vulnerable to diseases more than ever, and the threat is increasing in an era of climate change that creates more favorable conditions for emerging diseases. Fortunately, scientists and engineers are making great strides to introduce farming innovations to tackle the challenge. Unmanned aerial vehicle (UAV) remote sensing is among the innovations and thus is widely applied for crop health monitoring and phenotyping. This study demonstrated the versatility of aerial remote sensing in diagnosing yellow rust infection in spring wheats in a timely manner and determining an intervenable period to prevent yield loss. A small UAV equipped with an aerial multispectral sensor periodically flew over, and collected remotely sensed images of, an experimental field in Chacabuco (−34.64; −60.46), Argentina during the 2021 growing season. Post-collection images at the plot level were engaged in a thorough feature-engineering process by handcrafting disease-centric vegetation indices (VIs) from the spectral dimension, and grey-level co-occurrence matrix (GLCM) texture features from the spatial dimension. A machine learning pipeline entailing a support vector machine (SVM), random forest (RF), and multilayer perceptron (MLP) was constructed to identify locations of healthy, mild infection, and severe infection plots in the field. A custom 3-dimensional convolutional neural network (3D-CNN) relying on the feature learning mechanism was an alternative prediction method. The study found red-edge (690–740 nm) and near infrared (NIR) (740–1000 nm) as vital spectral bands for distinguishing healthy and severely infected wheats. The carotenoid reflectance index 2 (CRI2), soil-adjusted vegetation index 2 (SAVI2), and GLCM contrast texture at an optimal distance d = 5 and angular direction θ = 135° were the most correlated features. The 3D-CNN-based wheat disease monitoring performed at 60% detection accuracy as early as 40 days after sowing (DAS), when crops were tillering, increasing to 71% and 77% at the later booting and flowering stages (100–120 DAS), and reaching a peak accuracy of 79% for the spectral-spatio-temporal fused data model. The success of early disease diagnosis from low-cost multispectral UAVs not only shed new light on crop breeding and pathology but also aided crop growers by informing them of a prevention period that could potentially preserve 3–7% of the yield at the confidence level of 95%.&quot;,&quot;publisher&quot;:&quot;Multidisciplinary Digital Publishing Institute (MDPI)&quot;,&quot;issue&quot;:&quot;13&quot;,&quot;volume&quot;:&quot;15&quot;},&quot;isTemporary&quot;:false}]},{&quot;citationID&quot;:&quot;MENDELEY_CITATION_45c930af-d12a-48cb-af96-12b25defb837&quot;,&quot;properties&quot;:{&quot;noteIndex&quot;:0},&quot;isEdited&quot;:false,&quot;manualOverride&quot;:{&quot;isManuallyOverridden&quot;:false,&quot;citeprocText&quot;:&quot;[1]&quot;,&quot;manualOverrideText&quot;:&quot;&quot;},&quot;citationTag&quot;:&quot;MENDELEY_CITATION_v3_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&quot;,&quot;citationItems&quot;:[{&quot;id&quot;:&quot;f1b81181-e467-3850-b3bb-a4de95c489be&quot;,&quot;itemData&quot;:{&quot;type&quot;:&quot;article-journal&quot;,&quot;id&quot;:&quot;f1b81181-e467-3850-b3bb-a4de95c489be&quot;,&quot;title&quot;:&quot;In-field proximal sensing of septoria tritici blotch, stripe rust and brown rust in winter wheat by means of reflectance and textural features from multispectral imagery&quot;,&quot;author&quot;:[{&quot;family&quot;:&quot;Bebronne&quot;,&quot;given&quot;:&quot;Romain&quot;,&quot;parse-names&quot;:false,&quot;dropping-particle&quot;:&quot;&quot;,&quot;non-dropping-particle&quot;:&quot;&quot;},{&quot;family&quot;:&quot;Carlier&quot;,&quot;given&quot;:&quot;Alexis&quot;,&quot;parse-names&quot;:false,&quot;dropping-particle&quot;:&quot;&quot;,&quot;non-dropping-particle&quot;:&quot;&quot;},{&quot;family&quot;:&quot;Meurs&quot;,&quot;given&quot;:&quot;Rémi&quot;,&quot;parse-names&quot;:false,&quot;dropping-particle&quot;:&quot;&quot;,&quot;non-dropping-particle&quot;:&quot;&quot;},{&quot;family&quot;:&quot;Leemans&quot;,&quot;given&quot;:&quot;Vincent&quot;,&quot;parse-names&quot;:false,&quot;dropping-particle&quot;:&quot;&quot;,&quot;non-dropping-particle&quot;:&quot;&quot;},{&quot;family&quot;:&quot;Vermeulen&quot;,&quot;given&quot;:&quot;Philippe&quot;,&quot;parse-names&quot;:false,&quot;dropping-particle&quot;:&quot;&quot;,&quot;non-dropping-particle&quot;:&quot;&quot;},{&quot;family&quot;:&quot;Dumont&quot;,&quot;given&quot;:&quot;Benjamin&quot;,&quot;parse-names&quot;:false,&quot;dropping-particle&quot;:&quot;&quot;,&quot;non-dropping-particle&quot;:&quot;&quot;},{&quot;family&quot;:&quot;Mercatoris&quot;,&quot;given&quot;:&quot;Benoît&quot;,&quot;parse-names&quot;:false,&quot;dropping-particle&quot;:&quot;&quot;,&quot;non-dropping-particle&quot;:&quot;&quot;}],&quot;container-title&quot;:&quot;Biosystems Engineering&quot;,&quot;container-title-short&quot;:&quot;Biosyst Eng&quot;,&quot;DOI&quot;:&quot;10.1016/j.biosystemseng.2020.06.011&quot;,&quot;ISSN&quot;:&quot;15375110&quot;,&quot;issued&quot;:{&quot;date-parts&quot;:[[2020,9,1]]},&quot;page&quot;:&quot;257-269&quot;,&quot;abstract&quot;:&quot;During its growth, winter wheat (Triticum aestivum L.) can be impacted by multiple stresses involving fungal diseases that are responsible for high yield losses. Enhancing the breeding and the identification of resistant cultivars could be achieved by collecting automated and reliable information at the plant level. This study aims to estimate the severity of stripe rust (SR), brown rust (BR) and septoria tritici blotch (STB) in natural conditions and to highlight wavebands of interest, based on images acquired through a multispectral camera embedded on a ground-based platform. The severity of the three diseases has been assessed visually in an agronomic trial involving five wheat cultivars with or without fungicide treatment. An acquisition system using multispectral imagery covering the visible and near-infrared range has been set up at the canopy level. Based on spectral and textural features, estimations of area under disease progress curve (AUDPC) were performed by means of artificial neural networks (ANN) and partial least squares regression (PLSR). Supervised classification was also implemented by means of ANN. The ANN performed better at estimating disease severity with R2 of 0.72, 0.57 and 0.65 for STB, SR and BR respectively. Discrimination in two classes below or above 100 AUDPC reached an accuracy of 81% (κ = 0.60) for STB. This study, which combined the effect of date, cultivar and multiple disease infections, managed to highlight a few wavebands for each disease and took a step further in the development of a machine vision-based approach for the characterisation of fungal diseases in natural conditions.&quot;,&quot;publisher&quot;:&quot;Academic Press&quot;,&quot;volume&quot;:&quot;197&quot;},&quot;isTemporary&quot;:false}]},{&quot;citationID&quot;:&quot;MENDELEY_CITATION_87bc9c55-5755-4993-a5f3-0f365f56a369&quot;,&quot;properties&quot;:{&quot;noteIndex&quot;:0},&quot;isEdited&quot;:false,&quot;manualOverride&quot;:{&quot;isManuallyOverridden&quot;:false,&quot;citeprocText&quot;:&quot;[3]&quot;,&quot;manualOverrideText&quot;:&quot;&quot;},&quot;citationTag&quot;:&quot;MENDELEY_CITATION_v3_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&quot;,&quot;citationItems&quot;:[{&quot;id&quot;:&quot;7e16f64b-c657-3fd1-9813-c7bcb66e94ca&quot;,&quot;itemData&quot;:{&quot;type&quot;:&quot;article-journal&quot;,&quot;id&quot;:&quot;7e16f64b-c657-3fd1-9813-c7bcb66e94ca&quot;,&quot;title&quot;:&quot;Automated Wheat Diseases Classification Framework Using Advanced Machine Learning Technique&quot;,&quot;author&quot;:[{&quot;family&quot;:&quot;Khan&quot;,&quot;given&quot;:&quot;Habib&quot;,&quot;parse-names&quot;:false,&quot;dropping-particle&quot;:&quot;&quot;,&quot;non-dropping-particle&quot;:&quot;&quot;},{&quot;family&quot;:&quot;Haq&quot;,&quot;given&quot;:&quot;Ijaz Ul&quot;,&quot;parse-names&quot;:false,&quot;dropping-particle&quot;:&quot;&quot;,&quot;non-dropping-particle&quot;:&quot;&quot;},{&quot;family&quot;:&quot;Munsif&quot;,&quot;given&quot;:&quot;Muhammad&quot;,&quot;parse-names&quot;:false,&quot;dropping-particle&quot;:&quot;&quot;,&quot;non-dropping-particle&quot;:&quot;&quot;},{&quot;family&quot;:&quot;Mustaqeem&quot;,&quot;given&quot;:&quot;&quot;,&quot;parse-names&quot;:false,&quot;dropping-particle&quot;:&quot;&quot;,&quot;non-dropping-particle&quot;:&quot;&quot;},{&quot;family&quot;:&quot;Khan&quot;,&quot;given&quot;:&quot;Shafi Ullah&quot;,&quot;parse-names&quot;:false,&quot;dropping-particle&quot;:&quot;&quot;,&quot;non-dropping-particle&quot;:&quot;&quot;},{&quot;family&quot;:&quot;Lee&quot;,&quot;given&quot;:&quot;Mi Young&quot;,&quot;parse-names&quot;:false,&quot;dropping-particle&quot;:&quot;&quot;,&quot;non-dropping-particle&quot;:&quot;&quot;}],&quot;container-title&quot;:&quot;Agriculture (Switzerland)&quot;,&quot;DOI&quot;:&quot;10.3390/agriculture12081226&quot;,&quot;ISSN&quot;:&quot;20770472&quot;,&quot;issued&quot;:{&quot;date-parts&quot;:[[2022,8,1]]},&quot;abstract&quot;:&quot;Around the world, agriculture is one of the important sectors of human life in terms of food, business, and employment opportunities. In the farming field, wheat is the most farmed crop but every year, its ultimate production is badly influenced by various diseases. On the other hand, early and precise recognition of wheat plant diseases can decrease damage, resulting in a greater yield. Researchers have used conventional and Machine Learning (ML)-based techniques for crop disease recognition and classification. However, these techniques are inaccurate and time-consuming due to the unavailability of quality data, inefficient preprocessing techniques, and the existing selection criteria of an efficient model. Therefore, a smart and intelligent system is needed which can accurately identify crop diseases. In this paper, we proposed an efficient ML-based framework for various kinds of wheat disease recognition and classification to automatically identify the brown- and yellow-rusted diseases in wheat crops. Our method consists of multiple steps. Firstly, the dataset is collected from different fields in Pakistan with consideration of the illumination and orientation parameters of the capturing device. Secondly, to accurately preprocess the data, specific segmentation and resizing methods are used to make differences between healthy and affected areas. In the end, ML models are trained on the preprocessed data. Furthermore, for comparative analysis of models, various performance metrics including overall accuracy, precision, recall, and F1-score are calculated. As a result, it has been observed that the proposed framework has achieved 99.8% highest accuracy over the existing ML techniques.&quot;,&quot;publisher&quot;:&quot;MDPI&quot;,&quot;issue&quot;:&quot;8&quot;,&quot;volume&quot;:&quot;12&quot;,&quot;container-title-short&quot;:&quot;&quot;},&quot;isTemporary&quot;:false}]},{&quot;citationID&quot;:&quot;MENDELEY_CITATION_f38569ef-acd4-4aca-96ca-bc05654cf528&quot;,&quot;properties&quot;:{&quot;noteIndex&quot;:0},&quot;isEdited&quot;:false,&quot;manualOverride&quot;:{&quot;isManuallyOverridden&quot;:false,&quot;citeprocText&quot;:&quot;[4]&quot;,&quot;manualOverrideText&quot;:&quot;&quot;},&quot;citationTag&quot;:&quot;MENDELEY_CITATION_v3_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&quot;,&quot;citationItems&quot;:[{&quot;id&quot;:&quot;56f04230-6167-3c02-9f3d-0f647db7458a&quot;,&quot;itemData&quot;:{&quot;type&quot;:&quot;article-journal&quot;,&quot;id&quot;:&quot;56f04230-6167-3c02-9f3d-0f647db7458a&quot;,&quot;title&quot;:&quot;Identification of Stripe Rust and Leaf Rust on Different Wheat Varieties Based on Image Processing Technology&quot;,&quot;author&quot;:[{&quot;family&quot;:&quot;Wang&quot;,&quot;given&quot;:&quot;Hongli&quot;,&quot;parse-names&quot;:false,&quot;dropping-particle&quot;:&quot;&quot;,&quot;non-dropping-particle&quot;:&quot;&quot;},{&quot;family&quot;:&quot;Jiang&quot;,&quot;given&quot;:&quot;Qian&quot;,&quot;parse-names&quot;:false,&quot;dropping-particle&quot;:&quot;&quot;,&quot;non-dropping-particle&quot;:&quot;&quot;},{&quot;family&quot;:&quot;Sun&quot;,&quot;given&quot;:&quot;Zhenyu&quot;,&quot;parse-names&quot;:false,&quot;dropping-particle&quot;:&quot;&quot;,&quot;non-dropping-particle&quot;:&quot;&quot;},{&quot;family&quot;:&quot;Cao&quot;,&quot;given&quot;:&quot;Shiqin&quot;,&quot;parse-names&quot;:false,&quot;dropping-particle&quot;:&quot;&quot;,&quot;non-dropping-particle&quot;:&quot;&quot;},{&quot;family&quot;:&quot;Wang&quot;,&quot;given&quot;:&quot;Haiguang&quot;,&quot;parse-names&quot;:false,&quot;dropping-particle&quot;:&quot;&quot;,&quot;non-dropping-particle&quot;:&quot;&quot;}],&quot;container-title&quot;:&quot;Agronomy&quot;,&quot;DOI&quot;:&quot;10.3390/agronomy13010260&quot;,&quot;ISSN&quot;:&quot;20734395&quot;,&quot;issued&quot;:{&quot;date-parts&quot;:[[2023,1,1]]},&quot;abstract&quot;:&quot;The timely and accurate identification of stripe rust and leaf rust is essential in effective disease control and the safe production of wheat worldwide. To investigate methods for identifying the two diseases on different wheat varieties based on image processing technology, single-leaf images of the diseases on different wheat varieties, acquired under field and laboratory environmental conditions, were processed. After image scaling, median filtering, morphological reconstruction, and lesion segmentation on the images, 140 color, texture, and shape features were extracted from the lesion images; then, feature selections were conducted using methods including ReliefF, 1R, correlation-based feature selection, and principal components analysis combined with support vector machine (SVM), back propagation neural network (BPNN), and random forest (RF), respectively. For the individual-variety disease identification SVM, BPNN, and RF models built with the optimal feature combinations, the identification accuracies of the training sets and the testing sets on the same individual varieties acquired under the same image acquisition conditions as the training sets used for modeling were 87.18–100.00%, but most of the identification accuracies of the testing sets for other individual varieties were low. For the multi-variety disease identification SVM, BPNN, and RF models built with the merged optimal feature combinations based on the multi-variety disease images acquired under field and laboratory environmental conditions, identification accuracies in the range of 82.05–100.00% were achieved on the training set, the corresponding multi-variety disease image testing set, and all the individual-variety disease image testing sets. The results indicated that the identification of images of stripe rust and leaf rust could be greatly affected by wheat varieties, but satisfactory identification performances could be achieved by building multi-variety disease identification models based on disease images from multiple varieties under different environments. This study provides an effective method for the accurate identification of stripe rust and leaf rust and could be a useful reference for the automatic identification of other plant diseases.&quot;,&quot;publisher&quot;:&quot;MDPI&quot;,&quot;issue&quot;:&quot;1&quot;,&quot;volume&quot;:&quot;13&quot;,&quot;container-title-short&quot;:&quot;&quot;},&quot;isTemporary&quot;:false}]},{&quot;citationID&quot;:&quot;MENDELEY_CITATION_6ff30535-4fd1-4d65-aa47-b2eda3d2e1b4&quot;,&quot;properties&quot;:{&quot;noteIndex&quot;:0},&quot;isEdited&quot;:false,&quot;manualOverride&quot;:{&quot;isManuallyOverridden&quot;:false,&quot;citeprocText&quot;:&quot;[6]&quot;,&quot;manualOverrideText&quot;:&quot;&quot;},&quot;citationTag&quot;:&quot;MENDELEY_CITATION_v3_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&quot;,&quot;citationItems&quot;:[{&quot;id&quot;:&quot;7b358d9c-7621-3750-9826-0dffec5cc93c&quot;,&quot;itemData&quot;:{&quot;type&quot;:&quot;article-journal&quot;,&quot;id&quot;:&quot;7b358d9c-7621-3750-9826-0dffec5cc93c&quot;,&quot;title&quot;:&quot;Tackling unbalanced datasets for yellow and brown rust detection in wheat&quot;,&quot;author&quot;:[{&quot;family&quot;:&quot;Cuenca-Romero&quot;,&quot;given&quot;:&quot;Carmen&quot;,&quot;parse-names&quot;:false,&quot;dropping-particle&quot;:&quot;&quot;,&quot;non-dropping-particle&quot;:&quot;&quot;},{&quot;family&quot;:&quot;Apolo-Apolo&quot;,&quot;given&quot;:&quot;Orly Enrique&quot;,&quot;parse-names&quot;:false,&quot;dropping-particle&quot;:&quot;&quot;,&quot;non-dropping-particle&quot;:&quot;&quot;},{&quot;family&quot;:&quot;Rodríguez Vázquez&quot;,&quot;given&quot;:&quot;Jaime Nolasco&quot;,&quot;parse-names&quot;:false,&quot;dropping-particle&quot;:&quot;&quot;,&quot;non-dropping-particle&quot;:&quot;&quot;},{&quot;family&quot;:&quot;Egea&quot;,&quot;given&quot;:&quot;Gregorio&quot;,&quot;parse-names&quot;:false,&quot;dropping-particle&quot;:&quot;&quot;,&quot;non-dropping-particle&quot;:&quot;&quot;},{&quot;family&quot;:&quot;Pérez-Ruiz&quot;,&quot;given&quot;:&quot;Manuel&quot;,&quot;parse-names&quot;:false,&quot;dropping-particle&quot;:&quot;&quot;,&quot;non-dropping-particle&quot;:&quot;&quot;}],&quot;container-title&quot;:&quot;Frontiers in Plant Science&quot;,&quot;container-title-short&quot;:&quot;Front Plant Sci&quot;,&quot;DOI&quot;:&quot;10.3389/fpls.2024.1392409&quot;,&quot;ISSN&quot;:&quot;1664462X&quot;,&quot;issued&quot;:{&quot;date-parts&quot;:[[2024]]},&quot;abstract&quot;:&quot;This study evaluates the efficacy of hyperspectral data for detecting yellow and brown rust in wheat, employing machine learning models and the SMOTE (Synthetic Minority Oversampling Technique) augmentation technique to tackle unbalanced datasets. Artificial Neural Network (ANN), Support Vector Machine (SVM), Random Forest (RF), and Gaussian Naïve Bayes (GNB) models were assessed. Overall, SVM and RF models showed higher accuracies, particularly when utilizing SMOTE-enhanced datasets. The RF model achieved 70% accuracy in detecting yellow rust without data alteration. Conversely, for brown rust, the SVM model outperformed others, reaching 63% accuracy with SMOTE applied to the training set. This study highlights the potential of spectral data and machine learning (ML) techniques in plant disease detection. It emphasizes the need for further research in data processing methodologies, particularly in exploring the impact of techniques like SMOTE on model performance.&quot;,&quot;publisher&quot;:&quot;Frontiers Media SA&quot;,&quot;volume&quot;:&quot;15&quot;},&quot;isTemporary&quot;:false}]},{&quot;citationID&quot;:&quot;MENDELEY_CITATION_cefd722b-e961-4045-8a83-67b15fdff398&quot;,&quot;properties&quot;:{&quot;noteIndex&quot;:0},&quot;isEdited&quot;:false,&quot;manualOverride&quot;:{&quot;isManuallyOverridden&quot;:false,&quot;citeprocText&quot;:&quot;[5]&quot;,&quot;manualOverrideText&quot;:&quot;&quot;},&quot;citationTag&quot;:&quot;MENDELEY_CITATION_v3_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&quot;,&quot;citationItems&quot;:[{&quot;id&quot;:&quot;65857c3e-237d-34d7-89bf-28c702e68345&quot;,&quot;itemData&quot;:{&quot;type&quot;:&quot;article-journal&quot;,&quot;id&quot;:&quot;65857c3e-237d-34d7-89bf-28c702e68345&quot;,&quot;title&quot;:&quot;Embedded AI for Wheat Yellow Rust Infection Type Classification&quot;,&quot;author&quot;:[{&quot;family&quot;:&quot;Shafi&quot;,&quot;given&quot;:&quot;Uferah&quot;,&quot;parse-names&quot;:false,&quot;dropping-particle&quot;:&quot;&quot;,&quot;non-dropping-particle&quot;:&quot;&quot;},{&quot;family&quot;:&quot;Mumtaz&quot;,&quot;given&quot;:&quot;Rafia&quot;,&quot;parse-names&quot;:false,&quot;dropping-particle&quot;:&quot;&quot;,&quot;non-dropping-particle&quot;:&quot;&quot;},{&quot;family&quot;:&quot;Qureshi&quot;,&quot;given&quot;:&quot;Muhammad Deedahwar Mazhar&quot;,&quot;parse-names&quot;:false,&quot;dropping-particle&quot;:&quot;&quot;,&quot;non-dropping-particle&quot;:&quot;&quot;},{&quot;family&quot;:&quot;Mahmood&quot;,&quot;given&quot;:&quot;Zahid&quot;,&quot;parse-names&quot;:false,&quot;dropping-particle&quot;:&quot;&quot;,&quot;non-dropping-particle&quot;:&quot;&quot;},{&quot;family&quot;:&quot;Tanveer&quot;,&quot;given&quot;:&quot;Sikander Khan&quot;,&quot;parse-names&quot;:false,&quot;dropping-particle&quot;:&quot;&quot;,&quot;non-dropping-particle&quot;:&quot;&quot;},{&quot;family&quot;:&quot;Haq&quot;,&quot;given&quot;:&quot;Ihsan Ul&quot;,&quot;parse-names&quot;:false,&quot;dropping-particle&quot;:&quot;&quot;,&quot;non-dropping-particle&quot;:&quot;&quot;},{&quot;family&quot;:&quot;Zaidi&quot;,&quot;given&quot;:&quot;Syed Mohammad Hassan&quot;,&quot;parse-names&quot;:false,&quot;dropping-particle&quot;:&quot;&quot;,&quot;non-dropping-particle&quot;:&quot;&quot;}],&quot;container-title&quot;:&quot;IEEE Access&quot;,&quot;DOI&quot;:&quot;10.1109/ACCESS.2023.3254430&quot;,&quot;ISSN&quot;:&quot;21693536&quot;,&quot;issued&quot;:{&quot;date-parts&quot;:[[2023]]},&quot;page&quot;:&quot;23726-23738&quot;,&quot;abstract&quot;:&quot;Wheat is the most important and dominating crop in Pakistan in terms of production and acreage, which is grown on 37% of the cultivated area, accounting for 70% of the total production. However, wheat yield is highly affected by stripe rust, which is considered the most devastating fungal disease, causing 5.5 million tonnes of loss per year globally. In order to minimize this loss, the accurate and timely detection of rust disease is crucial instead of manual inspection. Towards this end, we propose a system to detect wheat rust disease and classify its infection types into four classes, including healthy, resistant, moderate (moderately resistant to moderately susceptible), and susceptible. The wheat rust dataset is collected indigenously from the National Agricultural Research Centre, Islamabad. A pre-trained U2 Net model is used to remove the background and extract the leaf containing the rust disease. Subsequently, two deep learning classifiers, including the Xception model and ResNet-50 are applied to classify the stripe rust severity levels, where the ResNet-50 model outperformed with the highest accuracy of 96%. This research presents a comparison between two state-of-the-art deep learning classifiers in terms of accuracy, memory utilization, and prediction time, which will assist the research community in selecting the most appropriate model for plant disease detection. Moreover, to assess the external validity, the performance of these classifiers is compared with the existing technique using a publicly available dataset, which confirms the validity of the results. Additionally, an intelligent edge computing rust detection device has been developed, where the trained ResNet-50 model is deployed, which facilitates the farmers to monitor the rust attack. The proposed research is aimed to assist the agricultural community to employ preventive measures in a site-specific manner based on the accurate diagnosis of rust disease &amp; its severity, which is intended to improve the quality of the wheat as well as production.&quot;,&quot;publisher&quot;:&quot;Institute of Electrical and Electronics Engineers Inc.&quot;,&quot;volume&quot;:&quot;11&quot;,&quot;container-title-short&quot;:&quot;&quot;},&quot;isTemporary&quot;:false}]},{&quot;citationID&quot;:&quot;MENDELEY_CITATION_73693969-e3d6-4464-9690-6b16744d0aaa&quot;,&quot;properties&quot;:{&quot;noteIndex&quot;:0},&quot;isEdited&quot;:false,&quot;manualOverride&quot;:{&quot;isManuallyOverridden&quot;:false,&quot;citeprocText&quot;:&quot;[11]&quot;,&quot;manualOverrideText&quot;:&quot;&quot;},&quot;citationTag&quot;:&quot;MENDELEY_CITATION_v3_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&quot;,&quot;citationItems&quot;:[{&quot;id&quot;:&quot;1c2f72ed-0111-31ed-82cd-6602570bf7fb&quot;,&quot;itemData&quot;:{&quot;type&quot;:&quot;article-journal&quot;,&quot;id&quot;:&quot;1c2f72ed-0111-31ed-82cd-6602570bf7fb&quot;,&quot;title&quot;:&quot;An Interpretable Deep Learning for Early Detection and Diagnosis of Wheat Leaf Diseases&quot;,&quot;author&quot;:[{&quot;family&quot;:&quot;Tolba&quot;,&quot;given&quot;:&quot;Ahmed&quot;,&quot;parse-names&quot;:false,&quot;dropping-particle&quot;:&quot;&quot;,&quot;non-dropping-particle&quot;:&quot;&quot;},{&quot;family&quot;:&quot;Talal&quot;,&quot;given&quot;:&quot;Nourhan&quot;,&quot;parse-names&quot;:false,&quot;dropping-particle&quot;:&quot;&quot;,&quot;non-dropping-particle&quot;:&quot;&quot;}],&quot;container-title&quot;:&quot;Optimization in Agriculture&quot;,&quot;DOI&quot;:&quot;10.61356/j.oia.2024.1257&quot;,&quot;ISSN&quot;:&quot;2997-6561&quot;,&quot;issued&quot;:{&quot;date-parts&quot;:[[2024,5,9]]},&quot;page&quot;:&quot;81-93&quot;,&quot;abstract&quot;:&quot;Wheat is a strategic crop that ensures food security and sustainability. Due to climate change, Egypt faces many challenges in the context of wheat disease. This led the government to set goals to achieve sustainable development, represented by Egypt’s Vision 2030. Automated systems using artificial intelligence can help in the early identification of wheat diseases and reduce effort and time as well. In this paper, we introduce a novel deep learning model (Mobile-DNN-Net) to identify wheat diseases. The mobile-DNN-Net model is evaluated using a wheat disease dataset between 15 different classes. Our model (Mobile-DNN-Net) is a hybrid between MobileNet and Deep convolution neural network (DCNN). Also, Grad-Cam techniques into a convolutional neural network (CNN) defect detection model to enhance its transparency and comprehensibility. Grad-CAM precisely identifies the precise regions of the input image that exert the greatest influence on the model's prediction, thereby enhancing the clarity and comprehension of the detection process. The mobile-DNN-Net model is compared to other DL models such as Xception, MobileNet, InceptionV3, and VGG19. The proposed model shows superior results compared to other models. &quot;,&quot;publisher&quot;:&quot;Sciences Force&quot;,&quot;volume&quot;:&quot;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96899-3EF2-40F0-864C-0B525B96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53</TotalTime>
  <Pages>40</Pages>
  <Words>7843</Words>
  <Characters>44709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52448</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Jasim Sagheer</cp:lastModifiedBy>
  <cp:revision>21</cp:revision>
  <dcterms:created xsi:type="dcterms:W3CDTF">2024-12-07T15:09:00Z</dcterms:created>
  <dcterms:modified xsi:type="dcterms:W3CDTF">2024-12-08T06:22:00Z</dcterms:modified>
</cp:coreProperties>
</file>